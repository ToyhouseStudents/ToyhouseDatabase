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  <w:lang w:eastAsia="zh-CN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883F6F" w:rsidP="00883F6F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功能文档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eastAsia="zh-CN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883F6F" w:rsidP="00883F6F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Data Base Project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  <w:lang w:eastAsia="zh-CN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83F6F" w:rsidP="00883F6F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工</w:t>
                    </w: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0</w:t>
                    </w: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年级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  <w:lang w:eastAsia="zh-CN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9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83F6F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eastAsia="zh-CN"/>
                      </w:rPr>
                      <w:t>9/30/2012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Pr="00540991" w:rsidRDefault="00712696">
          <w:pPr>
            <w:rPr>
              <w:rFonts w:ascii="Adobe 楷体 Std R" w:eastAsia="Adobe 楷体 Std R" w:hAnsi="Adobe 楷体 Std R"/>
              <w:sz w:val="22"/>
            </w:rPr>
          </w:pPr>
        </w:p>
        <w:p w:rsidR="00712696" w:rsidRPr="00540991" w:rsidRDefault="00712696">
          <w:pPr>
            <w:rPr>
              <w:rFonts w:ascii="Adobe 楷体 Std R" w:eastAsia="Adobe 楷体 Std R" w:hAnsi="Adobe 楷体 Std R"/>
              <w:sz w:val="22"/>
            </w:rPr>
          </w:pPr>
        </w:p>
        <w:sdt>
          <w:sdtPr>
            <w:rPr>
              <w:rFonts w:ascii="Adobe 楷体 Std R" w:eastAsia="Adobe 楷体 Std R" w:hAnsi="Adobe 楷体 Std R" w:hint="eastAsia"/>
              <w:sz w:val="22"/>
              <w:highlight w:val="yellow"/>
              <w:lang w:eastAsia="zh-CN"/>
            </w:rPr>
            <w:alias w:val="Abstract"/>
            <w:id w:val="8276291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540991">
              <w:pPr>
                <w:rPr>
                  <w:lang w:eastAsia="zh-CN"/>
                </w:rPr>
              </w:pPr>
              <w:r w:rsidRPr="00540991"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这个功能文档旨在更好地让U&amp;I服务于各个功能小组，为我们工0年级集体合作的项目设计出一个符合实际需求又美观的网页。简单的</w:t>
              </w:r>
              <w:r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抽象的</w:t>
              </w:r>
              <w:r w:rsidRPr="00540991"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文字记录不仅便于我们沟通，</w:t>
              </w:r>
              <w:proofErr w:type="gramStart"/>
              <w:r w:rsidRPr="00540991"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跟方便</w:t>
              </w:r>
              <w:proofErr w:type="gramEnd"/>
              <w:r w:rsidRPr="00540991"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日后对一些细节进行更改。因此烦请大家依照首页的模板写清对应部分的文字（即对什么对象、进行什么动作、会触发什么事件~），用中文即可。PS.我们是一个整体，U&amp;I小组永远是你们的伙伴~</w:t>
              </w:r>
            </w:p>
          </w:sdtContent>
        </w:sdt>
      </w:sdtContent>
    </w:sdt>
    <w:p w:rsidR="00C66BA7" w:rsidRDefault="00C66BA7" w:rsidP="00540991">
      <w:pPr>
        <w:pStyle w:val="AxureTOCHeading"/>
        <w:rPr>
          <w:lang w:eastAsia="zh-CN"/>
        </w:rPr>
      </w:pPr>
      <w:r>
        <w:rPr>
          <w:rFonts w:hint="eastAsia"/>
          <w:lang w:eastAsia="zh-CN"/>
        </w:rPr>
        <w:t>所有图片仅作参考，以表格中的文字为主</w:t>
      </w:r>
    </w:p>
    <w:p w:rsidR="004144D0" w:rsidRDefault="00C66BA7" w:rsidP="00540991">
      <w:pPr>
        <w:pStyle w:val="AxureTOCHeading"/>
        <w:rPr>
          <w:lang w:eastAsia="zh-CN"/>
        </w:rPr>
      </w:pPr>
      <w:r>
        <w:rPr>
          <w:rFonts w:hint="eastAsia"/>
          <w:lang w:eastAsia="zh-CN"/>
        </w:rPr>
        <w:t>一些大的改动，如需要添加或删除的东西请尽量在这一版中说明</w:t>
      </w:r>
      <w:r>
        <w:rPr>
          <w:rFonts w:hint="eastAsia"/>
          <w:lang w:eastAsia="zh-CN"/>
        </w:rPr>
        <w:t>~</w:t>
      </w:r>
      <w:r w:rsidR="00D35989">
        <w:rPr>
          <w:lang w:eastAsia="zh-CN"/>
        </w:rPr>
        <w:br w:type="page"/>
      </w:r>
    </w:p>
    <w:p w:rsidR="000A351F" w:rsidRDefault="000A351F">
      <w:pPr>
        <w:rPr>
          <w:lang w:eastAsia="zh-CN"/>
        </w:rPr>
        <w:sectPr w:rsidR="000A351F" w:rsidSect="004F3FB3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0A351F" w:rsidRDefault="00F543BD">
      <w:pPr>
        <w:pStyle w:val="AxureHeading1"/>
        <w:keepNext/>
      </w:pPr>
      <w:r>
        <w:lastRenderedPageBreak/>
        <w:t>Pages</w:t>
      </w:r>
    </w:p>
    <w:p w:rsidR="000A351F" w:rsidRDefault="00F543BD">
      <w:pPr>
        <w:pStyle w:val="AxureHeading2"/>
        <w:keepNext/>
      </w:pPr>
      <w:r>
        <w:t>Page Tree</w:t>
      </w:r>
    </w:p>
    <w:p w:rsidR="000A351F" w:rsidRDefault="00540991" w:rsidP="00E92190">
      <w:pPr>
        <w:pStyle w:val="AxureHeading2"/>
        <w:keepNext/>
        <w:numPr>
          <w:ilvl w:val="0"/>
          <w:numId w:val="0"/>
        </w:numPr>
      </w:pPr>
      <w:r w:rsidRPr="00176861">
        <w:rPr>
          <w:noProof/>
          <w:sz w:val="22"/>
          <w:lang w:eastAsia="zh-CN"/>
        </w:rPr>
        <w:drawing>
          <wp:inline distT="0" distB="0" distL="0" distR="0" wp14:anchorId="30430D8B" wp14:editId="176B5C8C">
            <wp:extent cx="7077075" cy="3829050"/>
            <wp:effectExtent l="0" t="0" r="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F543BD">
        <w:br w:type="page"/>
      </w:r>
    </w:p>
    <w:p w:rsidR="00E92190" w:rsidRPr="00E92190" w:rsidRDefault="000F7604" w:rsidP="00E92190">
      <w:pPr>
        <w:pStyle w:val="AxureHeading3"/>
        <w:keepNext/>
        <w:numPr>
          <w:ilvl w:val="0"/>
          <w:numId w:val="0"/>
        </w:num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My Home</w:t>
      </w:r>
      <w:r w:rsidR="00E92190" w:rsidRPr="00E92190">
        <w:rPr>
          <w:rFonts w:hint="eastAsia"/>
          <w:sz w:val="28"/>
          <w:szCs w:val="28"/>
        </w:rPr>
        <w:t xml:space="preserve"> Page</w:t>
      </w:r>
    </w:p>
    <w:p w:rsidR="00E92190" w:rsidRPr="00E92190" w:rsidRDefault="00E92190" w:rsidP="00E92190">
      <w:pPr>
        <w:pStyle w:val="AxureHeading3"/>
        <w:keepNext/>
        <w:numPr>
          <w:ilvl w:val="0"/>
          <w:numId w:val="0"/>
        </w:numPr>
        <w:rPr>
          <w:szCs w:val="20"/>
          <w:lang w:eastAsia="zh-CN"/>
        </w:rPr>
      </w:pPr>
      <w:r w:rsidRPr="00E92190">
        <w:rPr>
          <w:szCs w:val="20"/>
          <w:lang w:eastAsia="zh-CN"/>
        </w:rPr>
        <w:t>U</w:t>
      </w:r>
      <w:r w:rsidRPr="00E92190">
        <w:rPr>
          <w:rFonts w:hint="eastAsia"/>
          <w:szCs w:val="20"/>
          <w:lang w:eastAsia="zh-CN"/>
        </w:rPr>
        <w:t>ser interface</w:t>
      </w:r>
    </w:p>
    <w:p w:rsidR="00E92190" w:rsidRPr="00E92190" w:rsidRDefault="00E92190" w:rsidP="00E92190">
      <w:pPr>
        <w:pStyle w:val="AxureHeading3"/>
        <w:keepNext/>
        <w:numPr>
          <w:ilvl w:val="0"/>
          <w:numId w:val="0"/>
        </w:numPr>
        <w:rPr>
          <w:sz w:val="26"/>
          <w:lang w:eastAsia="zh-CN"/>
        </w:rPr>
      </w:pPr>
      <w:r>
        <w:rPr>
          <w:noProof/>
          <w:sz w:val="26"/>
          <w:lang w:eastAsia="zh-CN"/>
        </w:rPr>
        <w:drawing>
          <wp:inline distT="0" distB="0" distL="0" distR="0">
            <wp:extent cx="2208319" cy="16401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yy\Desktop\ui\logi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319" cy="164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19B" w:rsidRDefault="0052619B" w:rsidP="0052619B">
      <w:pPr>
        <w:pStyle w:val="AxureImageParagraph"/>
        <w:jc w:val="left"/>
        <w:rPr>
          <w:lang w:eastAsia="zh-CN"/>
        </w:rPr>
      </w:pPr>
    </w:p>
    <w:p w:rsidR="0052619B" w:rsidRDefault="0052619B" w:rsidP="0052619B">
      <w:pPr>
        <w:pStyle w:val="AxureImageParagraph"/>
        <w:jc w:val="left"/>
        <w:rPr>
          <w:lang w:eastAsia="zh-CN"/>
        </w:rPr>
      </w:pPr>
      <w:r w:rsidRPr="003948A4">
        <w:rPr>
          <w:rFonts w:hint="eastAsia"/>
          <w:highlight w:val="yellow"/>
          <w:lang w:eastAsia="zh-CN"/>
        </w:rPr>
        <w:t>“已选课程”改为“参加的讨论小组和创建的讨论小组”</w:t>
      </w:r>
    </w:p>
    <w:p w:rsidR="0052619B" w:rsidRPr="0052619B" w:rsidRDefault="0052619B" w:rsidP="0052619B">
      <w:pPr>
        <w:pStyle w:val="AxureImageParagraph"/>
        <w:jc w:val="left"/>
        <w:rPr>
          <w:lang w:eastAsia="zh-CN"/>
        </w:rPr>
      </w:pPr>
    </w:p>
    <w:p w:rsidR="000A351F" w:rsidRDefault="00F543BD" w:rsidP="00E92190">
      <w:pPr>
        <w:pStyle w:val="AxureHeading4"/>
        <w:keepNext/>
        <w:numPr>
          <w:ilvl w:val="0"/>
          <w:numId w:val="0"/>
        </w:numPr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564"/>
        <w:gridCol w:w="2454"/>
        <w:gridCol w:w="564"/>
        <w:gridCol w:w="3646"/>
      </w:tblGrid>
      <w:tr w:rsidR="00E92190" w:rsidTr="00526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92190" w:rsidRPr="00C66BA7" w:rsidRDefault="00E92190" w:rsidP="00801DF5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按钮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触发</w:t>
            </w:r>
          </w:p>
        </w:tc>
        <w:tc>
          <w:tcPr>
            <w:tcW w:w="3646" w:type="dxa"/>
          </w:tcPr>
          <w:p w:rsidR="00E92190" w:rsidRPr="00C66BA7" w:rsidRDefault="00E92190" w:rsidP="00801DF5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事件</w:t>
            </w:r>
          </w:p>
        </w:tc>
      </w:tr>
      <w:tr w:rsidR="00E92190" w:rsidTr="0052619B"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sz w:val="21"/>
              </w:rPr>
            </w:pPr>
            <w:r w:rsidRPr="00C66BA7">
              <w:rPr>
                <w:sz w:val="21"/>
              </w:rPr>
              <w:t>1</w:t>
            </w:r>
          </w:p>
        </w:tc>
        <w:tc>
          <w:tcPr>
            <w:tcW w:w="0" w:type="auto"/>
          </w:tcPr>
          <w:p w:rsidR="00E92190" w:rsidRPr="00C66BA7" w:rsidRDefault="0052619B" w:rsidP="00801DF5">
            <w:pPr>
              <w:pStyle w:val="AxureTableNormalTex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讨论小组框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3646" w:type="dxa"/>
          </w:tcPr>
          <w:p w:rsidR="00E92190" w:rsidRPr="00C66BA7" w:rsidRDefault="0052619B" w:rsidP="00801DF5">
            <w:pPr>
              <w:pStyle w:val="AxureTableNormalText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进入讨论组界面</w:t>
            </w:r>
          </w:p>
        </w:tc>
      </w:tr>
      <w:tr w:rsidR="0052619B" w:rsidTr="005261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52619B" w:rsidRPr="00C66BA7" w:rsidRDefault="0052619B" w:rsidP="00801DF5">
            <w:pPr>
              <w:pStyle w:val="AxureTableNormalTex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0" w:type="auto"/>
          </w:tcPr>
          <w:p w:rsidR="0052619B" w:rsidRDefault="0052619B" w:rsidP="00801DF5">
            <w:pPr>
              <w:pStyle w:val="AxureTableNormalTex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讨论小组框旁边省略号</w:t>
            </w:r>
          </w:p>
        </w:tc>
        <w:tc>
          <w:tcPr>
            <w:tcW w:w="0" w:type="auto"/>
          </w:tcPr>
          <w:p w:rsidR="0052619B" w:rsidRPr="0052619B" w:rsidRDefault="0052619B" w:rsidP="00801DF5">
            <w:pPr>
              <w:pStyle w:val="AxureTableNormalTex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3646" w:type="dxa"/>
          </w:tcPr>
          <w:p w:rsidR="0052619B" w:rsidRDefault="0052619B" w:rsidP="00801DF5">
            <w:pPr>
              <w:pStyle w:val="AxureTableNormalTex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出现讨论小组列表悬浮框</w:t>
            </w:r>
          </w:p>
        </w:tc>
      </w:tr>
      <w:tr w:rsidR="00E92190" w:rsidTr="0052619B">
        <w:tc>
          <w:tcPr>
            <w:tcW w:w="0" w:type="auto"/>
          </w:tcPr>
          <w:p w:rsidR="00E92190" w:rsidRPr="00C66BA7" w:rsidRDefault="0052619B" w:rsidP="00801DF5">
            <w:pPr>
              <w:pStyle w:val="AxureTableNormalTex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0" w:type="auto"/>
          </w:tcPr>
          <w:p w:rsidR="00E92190" w:rsidRPr="00C66BA7" w:rsidRDefault="0052619B" w:rsidP="00801DF5">
            <w:pPr>
              <w:pStyle w:val="AxureTableNormalTex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MAIL BOX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3646" w:type="dxa"/>
          </w:tcPr>
          <w:p w:rsidR="00E92190" w:rsidRPr="00C66BA7" w:rsidRDefault="0052619B" w:rsidP="00801DF5">
            <w:pPr>
              <w:pStyle w:val="AxureTableNormalText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出现消息列表悬浮框</w:t>
            </w:r>
          </w:p>
        </w:tc>
      </w:tr>
      <w:tr w:rsidR="00E92190" w:rsidTr="005261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E92190" w:rsidRPr="00C66BA7" w:rsidRDefault="0052619B" w:rsidP="00801DF5">
            <w:pPr>
              <w:pStyle w:val="AxureTableNormalText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0" w:type="auto"/>
          </w:tcPr>
          <w:p w:rsidR="00E92190" w:rsidRPr="00C66BA7" w:rsidRDefault="0052619B" w:rsidP="00801DF5">
            <w:pPr>
              <w:pStyle w:val="AxureTableNormalTex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FRIEND LIST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3646" w:type="dxa"/>
          </w:tcPr>
          <w:p w:rsidR="00E92190" w:rsidRPr="00C66BA7" w:rsidRDefault="0052619B" w:rsidP="00801DF5">
            <w:pPr>
              <w:pStyle w:val="AxureTableNormalText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出现好友列表悬浮框</w:t>
            </w:r>
          </w:p>
        </w:tc>
      </w:tr>
      <w:tr w:rsidR="0052619B" w:rsidTr="0052619B">
        <w:tc>
          <w:tcPr>
            <w:tcW w:w="0" w:type="auto"/>
          </w:tcPr>
          <w:p w:rsidR="0052619B" w:rsidRDefault="0052619B" w:rsidP="00801DF5">
            <w:pPr>
              <w:pStyle w:val="AxureTableNormalTex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5</w:t>
            </w:r>
          </w:p>
        </w:tc>
        <w:tc>
          <w:tcPr>
            <w:tcW w:w="0" w:type="auto"/>
          </w:tcPr>
          <w:p w:rsidR="0052619B" w:rsidRDefault="00B34E84" w:rsidP="00801DF5">
            <w:pPr>
              <w:pStyle w:val="AxureTableNormalTex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好友列表悬浮框中的好友</w:t>
            </w:r>
          </w:p>
        </w:tc>
        <w:tc>
          <w:tcPr>
            <w:tcW w:w="0" w:type="auto"/>
          </w:tcPr>
          <w:p w:rsidR="0052619B" w:rsidRPr="00B34E84" w:rsidRDefault="00B34E84" w:rsidP="00801DF5">
            <w:pPr>
              <w:pStyle w:val="AxureTableNormalTex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3646" w:type="dxa"/>
          </w:tcPr>
          <w:p w:rsidR="0052619B" w:rsidRDefault="00B34E84" w:rsidP="00801DF5">
            <w:pPr>
              <w:pStyle w:val="AxureTableNormalTex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出现聊天悬浮框</w:t>
            </w:r>
          </w:p>
        </w:tc>
      </w:tr>
      <w:tr w:rsidR="003948A4" w:rsidTr="005261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E92190" w:rsidRPr="00C66BA7" w:rsidRDefault="0052619B" w:rsidP="00801DF5">
            <w:pPr>
              <w:pStyle w:val="AxureTableNormalTex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6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关闭按钮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3646" w:type="dxa"/>
          </w:tcPr>
          <w:p w:rsidR="00E92190" w:rsidRPr="00C66BA7" w:rsidRDefault="00E92190" w:rsidP="00801DF5">
            <w:pPr>
              <w:pStyle w:val="AxureTableNormalText"/>
              <w:rPr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回到上一个页面</w:t>
            </w:r>
          </w:p>
        </w:tc>
      </w:tr>
    </w:tbl>
    <w:p w:rsidR="00C66BA7" w:rsidRPr="00E92190" w:rsidRDefault="00F543BD" w:rsidP="00C66BA7">
      <w:pPr>
        <w:pStyle w:val="AxureHeading3"/>
        <w:keepNext/>
        <w:numPr>
          <w:ilvl w:val="0"/>
          <w:numId w:val="0"/>
        </w:numPr>
        <w:rPr>
          <w:sz w:val="28"/>
          <w:szCs w:val="28"/>
          <w:lang w:eastAsia="zh-CN"/>
        </w:rPr>
      </w:pPr>
      <w:r>
        <w:rPr>
          <w:lang w:eastAsia="zh-CN"/>
        </w:rPr>
        <w:br w:type="page"/>
      </w:r>
      <w:r w:rsidR="00E92190">
        <w:lastRenderedPageBreak/>
        <w:t xml:space="preserve"> </w:t>
      </w:r>
      <w:r w:rsidR="0052619B">
        <w:rPr>
          <w:sz w:val="28"/>
          <w:szCs w:val="28"/>
          <w:lang w:eastAsia="zh-CN"/>
        </w:rPr>
        <w:t>D</w:t>
      </w:r>
      <w:r w:rsidR="0052619B">
        <w:rPr>
          <w:rFonts w:hint="eastAsia"/>
          <w:sz w:val="28"/>
          <w:szCs w:val="28"/>
          <w:lang w:eastAsia="zh-CN"/>
        </w:rPr>
        <w:t>iscussion group page</w:t>
      </w:r>
    </w:p>
    <w:p w:rsidR="003948A4" w:rsidRDefault="00C66BA7" w:rsidP="00C66BA7">
      <w:pPr>
        <w:pStyle w:val="AxureHeading3"/>
        <w:keepNext/>
        <w:numPr>
          <w:ilvl w:val="0"/>
          <w:numId w:val="0"/>
        </w:numPr>
        <w:rPr>
          <w:szCs w:val="20"/>
          <w:lang w:eastAsia="zh-CN"/>
        </w:rPr>
      </w:pPr>
      <w:r w:rsidRPr="00E92190">
        <w:rPr>
          <w:szCs w:val="20"/>
          <w:lang w:eastAsia="zh-CN"/>
        </w:rPr>
        <w:t>U</w:t>
      </w:r>
      <w:r w:rsidRPr="00E92190">
        <w:rPr>
          <w:rFonts w:hint="eastAsia"/>
          <w:szCs w:val="20"/>
          <w:lang w:eastAsia="zh-CN"/>
        </w:rPr>
        <w:t>ser interface</w:t>
      </w:r>
      <w:r w:rsidR="003948A4">
        <w:rPr>
          <w:rFonts w:hint="eastAsia"/>
          <w:szCs w:val="20"/>
          <w:lang w:eastAsia="zh-CN"/>
        </w:rPr>
        <w:t xml:space="preserve">  </w:t>
      </w:r>
    </w:p>
    <w:p w:rsidR="003061A5" w:rsidRDefault="00C06D9C" w:rsidP="00C66BA7">
      <w:pPr>
        <w:pStyle w:val="AxureHeading3"/>
        <w:keepNext/>
        <w:numPr>
          <w:ilvl w:val="0"/>
          <w:numId w:val="0"/>
        </w:numPr>
        <w:rPr>
          <w:szCs w:val="20"/>
          <w:lang w:eastAsia="zh-CN"/>
        </w:rPr>
      </w:pPr>
      <w:r>
        <w:rPr>
          <w:rFonts w:hint="eastAsia"/>
          <w:szCs w:val="20"/>
          <w:lang w:eastAsia="zh-CN"/>
        </w:rPr>
        <w:t>他们还没有讨论出来，只是确认有一个讨论组的存在</w:t>
      </w:r>
      <w:r w:rsidR="003061A5">
        <w:rPr>
          <w:rFonts w:hint="eastAsia"/>
          <w:szCs w:val="20"/>
          <w:lang w:eastAsia="zh-CN"/>
        </w:rPr>
        <w:t>，以</w:t>
      </w:r>
      <w:proofErr w:type="spellStart"/>
      <w:r w:rsidR="003061A5">
        <w:rPr>
          <w:rFonts w:hint="eastAsia"/>
          <w:szCs w:val="20"/>
          <w:lang w:eastAsia="zh-CN"/>
        </w:rPr>
        <w:t>elgg</w:t>
      </w:r>
      <w:proofErr w:type="spellEnd"/>
      <w:r w:rsidR="003061A5">
        <w:rPr>
          <w:rFonts w:hint="eastAsia"/>
          <w:szCs w:val="20"/>
          <w:lang w:eastAsia="zh-CN"/>
        </w:rPr>
        <w:t>为例</w:t>
      </w:r>
    </w:p>
    <w:p w:rsidR="003948A4" w:rsidRDefault="003061A5" w:rsidP="00C66BA7">
      <w:pPr>
        <w:pStyle w:val="AxureHeading3"/>
        <w:keepNext/>
        <w:numPr>
          <w:ilvl w:val="0"/>
          <w:numId w:val="0"/>
        </w:numPr>
        <w:rPr>
          <w:rFonts w:hint="eastAsia"/>
          <w:szCs w:val="20"/>
          <w:lang w:eastAsia="zh-CN"/>
        </w:rPr>
      </w:pPr>
      <w:r>
        <w:rPr>
          <w:noProof/>
          <w:szCs w:val="20"/>
          <w:lang w:eastAsia="zh-CN"/>
        </w:rPr>
        <w:drawing>
          <wp:inline distT="0" distB="0" distL="0" distR="0">
            <wp:extent cx="6858000" cy="386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usion group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BC" w:rsidRPr="003061A5" w:rsidRDefault="005C14BC" w:rsidP="00C66BA7">
      <w:pPr>
        <w:pStyle w:val="AxureHeading3"/>
        <w:keepNext/>
        <w:numPr>
          <w:ilvl w:val="0"/>
          <w:numId w:val="0"/>
        </w:numPr>
        <w:rPr>
          <w:szCs w:val="20"/>
          <w:lang w:eastAsia="zh-CN"/>
        </w:rPr>
      </w:pPr>
      <w:bookmarkStart w:id="0" w:name="_GoBack"/>
      <w:bookmarkEnd w:id="0"/>
    </w:p>
    <w:p w:rsidR="003948A4" w:rsidRPr="003948A4" w:rsidRDefault="00C66BA7" w:rsidP="00C66BA7">
      <w:pPr>
        <w:pStyle w:val="AxureHeading4"/>
        <w:keepNext/>
        <w:numPr>
          <w:ilvl w:val="0"/>
          <w:numId w:val="0"/>
        </w:numPr>
        <w:rPr>
          <w:lang w:eastAsia="zh-CN"/>
        </w:rPr>
      </w:pPr>
      <w:r>
        <w:t>Widget Table</w:t>
      </w:r>
    </w:p>
    <w:p w:rsidR="003948A4" w:rsidRDefault="003948A4" w:rsidP="003948A4">
      <w:pPr>
        <w:pStyle w:val="AxureHeading2"/>
        <w:keepNext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讨论小组创建者界面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564"/>
        <w:gridCol w:w="984"/>
        <w:gridCol w:w="564"/>
        <w:gridCol w:w="2318"/>
      </w:tblGrid>
      <w:tr w:rsidR="00C66BA7" w:rsidTr="00801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66BA7" w:rsidRPr="00C66BA7" w:rsidRDefault="00C66BA7" w:rsidP="00801DF5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按钮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触发</w:t>
            </w:r>
          </w:p>
        </w:tc>
        <w:tc>
          <w:tcPr>
            <w:tcW w:w="2318" w:type="dxa"/>
          </w:tcPr>
          <w:p w:rsidR="00C66BA7" w:rsidRPr="00C66BA7" w:rsidRDefault="00C66BA7" w:rsidP="00801DF5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事件</w:t>
            </w:r>
          </w:p>
        </w:tc>
      </w:tr>
      <w:tr w:rsidR="00C66BA7" w:rsidTr="00801DF5"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sz w:val="21"/>
              </w:rPr>
            </w:pPr>
            <w:r w:rsidRPr="00C66BA7">
              <w:rPr>
                <w:sz w:val="21"/>
              </w:rPr>
              <w:t>1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sz w:val="21"/>
                <w:lang w:eastAsia="zh-CN"/>
              </w:rPr>
            </w:pP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2318" w:type="dxa"/>
          </w:tcPr>
          <w:p w:rsidR="00C66BA7" w:rsidRPr="00C66BA7" w:rsidRDefault="00C66BA7" w:rsidP="00801DF5">
            <w:pPr>
              <w:pStyle w:val="AxureTableNormalText"/>
              <w:rPr>
                <w:sz w:val="21"/>
              </w:rPr>
            </w:pPr>
          </w:p>
        </w:tc>
      </w:tr>
      <w:tr w:rsidR="00C66BA7" w:rsidTr="00801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sz w:val="21"/>
              </w:rPr>
            </w:pPr>
            <w:r w:rsidRPr="00C66BA7">
              <w:rPr>
                <w:sz w:val="21"/>
              </w:rPr>
              <w:t>2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sz w:val="21"/>
                <w:lang w:eastAsia="zh-CN"/>
              </w:rPr>
            </w:pP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2318" w:type="dxa"/>
          </w:tcPr>
          <w:p w:rsidR="00C66BA7" w:rsidRPr="00C66BA7" w:rsidRDefault="00C66BA7" w:rsidP="00801DF5">
            <w:pPr>
              <w:pStyle w:val="AxureTableNormalText"/>
              <w:rPr>
                <w:sz w:val="21"/>
              </w:rPr>
            </w:pPr>
          </w:p>
        </w:tc>
      </w:tr>
      <w:tr w:rsidR="00C66BA7" w:rsidTr="00801DF5">
        <w:tc>
          <w:tcPr>
            <w:tcW w:w="0" w:type="auto"/>
          </w:tcPr>
          <w:p w:rsidR="00C66BA7" w:rsidRPr="00C66BA7" w:rsidRDefault="00C06D9C" w:rsidP="00801DF5">
            <w:pPr>
              <w:pStyle w:val="AxureTableNormalText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sz w:val="21"/>
                <w:lang w:eastAsia="zh-CN"/>
              </w:rPr>
            </w:pP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2318" w:type="dxa"/>
          </w:tcPr>
          <w:p w:rsidR="00C66BA7" w:rsidRPr="00C66BA7" w:rsidRDefault="00C66BA7" w:rsidP="00C66BA7">
            <w:pPr>
              <w:pStyle w:val="AxureTableNormalText"/>
              <w:rPr>
                <w:sz w:val="21"/>
                <w:lang w:eastAsia="zh-CN"/>
              </w:rPr>
            </w:pPr>
          </w:p>
        </w:tc>
      </w:tr>
      <w:tr w:rsidR="00C66BA7" w:rsidTr="00801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BA7" w:rsidRPr="00C66BA7" w:rsidRDefault="00C06D9C" w:rsidP="00801DF5">
            <w:pPr>
              <w:pStyle w:val="AxureTableNormalTex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关闭按钮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2318" w:type="dxa"/>
          </w:tcPr>
          <w:p w:rsidR="00C66BA7" w:rsidRPr="00C66BA7" w:rsidRDefault="00C66BA7" w:rsidP="00801DF5">
            <w:pPr>
              <w:pStyle w:val="AxureTableNormalText"/>
              <w:rPr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回到上一个页面</w:t>
            </w:r>
          </w:p>
        </w:tc>
      </w:tr>
    </w:tbl>
    <w:p w:rsidR="00F543BD" w:rsidRDefault="003948A4" w:rsidP="00E92190">
      <w:pPr>
        <w:pStyle w:val="AxureHeading2"/>
        <w:keepNext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讨论小组参与者界面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564"/>
        <w:gridCol w:w="984"/>
        <w:gridCol w:w="564"/>
        <w:gridCol w:w="2318"/>
      </w:tblGrid>
      <w:tr w:rsidR="003948A4" w:rsidTr="00830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948A4" w:rsidRPr="00C66BA7" w:rsidRDefault="003948A4" w:rsidP="00830097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0" w:type="auto"/>
          </w:tcPr>
          <w:p w:rsidR="003948A4" w:rsidRPr="00C66BA7" w:rsidRDefault="003948A4" w:rsidP="00830097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按钮</w:t>
            </w:r>
          </w:p>
        </w:tc>
        <w:tc>
          <w:tcPr>
            <w:tcW w:w="0" w:type="auto"/>
          </w:tcPr>
          <w:p w:rsidR="003948A4" w:rsidRPr="00C66BA7" w:rsidRDefault="003948A4" w:rsidP="00830097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触发</w:t>
            </w:r>
          </w:p>
        </w:tc>
        <w:tc>
          <w:tcPr>
            <w:tcW w:w="2318" w:type="dxa"/>
          </w:tcPr>
          <w:p w:rsidR="003948A4" w:rsidRPr="00C66BA7" w:rsidRDefault="003948A4" w:rsidP="00830097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事件</w:t>
            </w:r>
          </w:p>
        </w:tc>
      </w:tr>
      <w:tr w:rsidR="009A31FB" w:rsidTr="00830097">
        <w:tc>
          <w:tcPr>
            <w:tcW w:w="0" w:type="auto"/>
          </w:tcPr>
          <w:p w:rsidR="009A31FB" w:rsidRDefault="009A31FB" w:rsidP="00830097">
            <w:pPr>
              <w:pStyle w:val="AxureTableNormalTex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0" w:type="auto"/>
          </w:tcPr>
          <w:p w:rsidR="009A31FB" w:rsidRPr="00C66BA7" w:rsidRDefault="009A31FB" w:rsidP="00830097">
            <w:pPr>
              <w:pStyle w:val="AxureTableNormalText"/>
              <w:rPr>
                <w:sz w:val="21"/>
                <w:lang w:eastAsia="zh-CN"/>
              </w:rPr>
            </w:pPr>
          </w:p>
        </w:tc>
        <w:tc>
          <w:tcPr>
            <w:tcW w:w="0" w:type="auto"/>
          </w:tcPr>
          <w:p w:rsidR="009A31FB" w:rsidRPr="00C66BA7" w:rsidRDefault="009A31FB" w:rsidP="00830097">
            <w:pPr>
              <w:pStyle w:val="AxureTableNormalText"/>
              <w:rPr>
                <w:sz w:val="21"/>
                <w:lang w:eastAsia="zh-CN"/>
              </w:rPr>
            </w:pPr>
          </w:p>
        </w:tc>
        <w:tc>
          <w:tcPr>
            <w:tcW w:w="2318" w:type="dxa"/>
          </w:tcPr>
          <w:p w:rsidR="009A31FB" w:rsidRPr="00C66BA7" w:rsidRDefault="009A31FB" w:rsidP="00830097">
            <w:pPr>
              <w:pStyle w:val="AxureTableNormalText"/>
              <w:rPr>
                <w:sz w:val="21"/>
                <w:lang w:eastAsia="zh-CN"/>
              </w:rPr>
            </w:pPr>
          </w:p>
        </w:tc>
      </w:tr>
      <w:tr w:rsidR="003948A4" w:rsidTr="00830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3948A4" w:rsidRPr="00C66BA7" w:rsidRDefault="009A31FB" w:rsidP="00830097">
            <w:pPr>
              <w:pStyle w:val="AxureTableNormalTex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0" w:type="auto"/>
          </w:tcPr>
          <w:p w:rsidR="003948A4" w:rsidRPr="00C66BA7" w:rsidRDefault="003948A4" w:rsidP="00830097">
            <w:pPr>
              <w:pStyle w:val="AxureTableNormalText"/>
              <w:rPr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关闭按钮</w:t>
            </w:r>
          </w:p>
        </w:tc>
        <w:tc>
          <w:tcPr>
            <w:tcW w:w="0" w:type="auto"/>
          </w:tcPr>
          <w:p w:rsidR="003948A4" w:rsidRPr="00C66BA7" w:rsidRDefault="003948A4" w:rsidP="00830097">
            <w:pPr>
              <w:pStyle w:val="AxureTableNormalText"/>
              <w:rPr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2318" w:type="dxa"/>
          </w:tcPr>
          <w:p w:rsidR="003948A4" w:rsidRPr="00C66BA7" w:rsidRDefault="003948A4" w:rsidP="00830097">
            <w:pPr>
              <w:pStyle w:val="AxureTableNormalText"/>
              <w:rPr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回到上一个页面</w:t>
            </w:r>
          </w:p>
        </w:tc>
      </w:tr>
    </w:tbl>
    <w:p w:rsidR="003948A4" w:rsidRDefault="003948A4" w:rsidP="00E92190">
      <w:pPr>
        <w:pStyle w:val="AxureHeading2"/>
        <w:keepNext/>
        <w:numPr>
          <w:ilvl w:val="0"/>
          <w:numId w:val="0"/>
        </w:numPr>
        <w:rPr>
          <w:lang w:eastAsia="zh-CN"/>
        </w:rPr>
      </w:pPr>
    </w:p>
    <w:sectPr w:rsidR="003948A4" w:rsidSect="004F3FB3">
      <w:headerReference w:type="default" r:id="rId19"/>
      <w:footerReference w:type="default" r:id="rId20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080" w:rsidRDefault="00C92080" w:rsidP="00093BE1">
      <w:pPr>
        <w:spacing w:before="0" w:after="0"/>
      </w:pPr>
      <w:r>
        <w:separator/>
      </w:r>
    </w:p>
  </w:endnote>
  <w:endnote w:type="continuationSeparator" w:id="0">
    <w:p w:rsidR="00C92080" w:rsidRDefault="00C92080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E92190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5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5C14BC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4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080" w:rsidRDefault="00C92080" w:rsidP="00093BE1">
      <w:pPr>
        <w:spacing w:before="0" w:after="0"/>
      </w:pPr>
      <w:r>
        <w:separator/>
      </w:r>
    </w:p>
  </w:footnote>
  <w:footnote w:type="continuationSeparator" w:id="0">
    <w:p w:rsidR="00C92080" w:rsidRDefault="00C92080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883F6F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功能文档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95836662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883F6F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功能文档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F139C1"/>
    <w:multiLevelType w:val="hybridMultilevel"/>
    <w:tmpl w:val="D41E38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E9D36BE"/>
    <w:multiLevelType w:val="multilevel"/>
    <w:tmpl w:val="C57E098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F45415E"/>
    <w:multiLevelType w:val="hybridMultilevel"/>
    <w:tmpl w:val="0CEC3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42F6D9D"/>
    <w:multiLevelType w:val="multilevel"/>
    <w:tmpl w:val="DD52159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934"/>
        </w:tabs>
        <w:ind w:left="142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4"/>
  </w:num>
  <w:num w:numId="5">
    <w:abstractNumId w:val="2"/>
  </w:num>
  <w:num w:numId="6">
    <w:abstractNumId w:val="6"/>
  </w:num>
  <w:num w:numId="7">
    <w:abstractNumId w:val="11"/>
  </w:num>
  <w:num w:numId="8">
    <w:abstractNumId w:val="15"/>
  </w:num>
  <w:num w:numId="9">
    <w:abstractNumId w:val="1"/>
  </w:num>
  <w:num w:numId="10">
    <w:abstractNumId w:val="0"/>
  </w:num>
  <w:num w:numId="11">
    <w:abstractNumId w:val="4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351F"/>
    <w:rsid w:val="000A4636"/>
    <w:rsid w:val="000C07F5"/>
    <w:rsid w:val="000C1D1F"/>
    <w:rsid w:val="000C5777"/>
    <w:rsid w:val="000E72B0"/>
    <w:rsid w:val="000F7604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061A5"/>
    <w:rsid w:val="00317D15"/>
    <w:rsid w:val="00360CB9"/>
    <w:rsid w:val="003734C9"/>
    <w:rsid w:val="00377999"/>
    <w:rsid w:val="003948A4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19B"/>
    <w:rsid w:val="00526A97"/>
    <w:rsid w:val="00540991"/>
    <w:rsid w:val="00557485"/>
    <w:rsid w:val="00563365"/>
    <w:rsid w:val="0059757A"/>
    <w:rsid w:val="005B166B"/>
    <w:rsid w:val="005B740F"/>
    <w:rsid w:val="005B7DEE"/>
    <w:rsid w:val="005C14BC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47887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C676C"/>
    <w:rsid w:val="007D1422"/>
    <w:rsid w:val="007F3494"/>
    <w:rsid w:val="00812B47"/>
    <w:rsid w:val="00813BF6"/>
    <w:rsid w:val="008321C4"/>
    <w:rsid w:val="00841874"/>
    <w:rsid w:val="00865911"/>
    <w:rsid w:val="0086676B"/>
    <w:rsid w:val="00883F6F"/>
    <w:rsid w:val="008840E7"/>
    <w:rsid w:val="0089027D"/>
    <w:rsid w:val="008C502E"/>
    <w:rsid w:val="00904913"/>
    <w:rsid w:val="009276DC"/>
    <w:rsid w:val="0095118F"/>
    <w:rsid w:val="00953C09"/>
    <w:rsid w:val="009A31FB"/>
    <w:rsid w:val="009C1C8E"/>
    <w:rsid w:val="009F6624"/>
    <w:rsid w:val="00A67C9A"/>
    <w:rsid w:val="00AA7145"/>
    <w:rsid w:val="00AC49FE"/>
    <w:rsid w:val="00B007A7"/>
    <w:rsid w:val="00B14927"/>
    <w:rsid w:val="00B34E84"/>
    <w:rsid w:val="00B44158"/>
    <w:rsid w:val="00B77DA9"/>
    <w:rsid w:val="00BB4EDF"/>
    <w:rsid w:val="00BE24BC"/>
    <w:rsid w:val="00BF5069"/>
    <w:rsid w:val="00C06D9C"/>
    <w:rsid w:val="00C3790F"/>
    <w:rsid w:val="00C5657F"/>
    <w:rsid w:val="00C56E90"/>
    <w:rsid w:val="00C62A92"/>
    <w:rsid w:val="00C66BA7"/>
    <w:rsid w:val="00C92080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E92190"/>
    <w:rsid w:val="00F47C4F"/>
    <w:rsid w:val="00F543BD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  <w:tabs>
        <w:tab w:val="clear" w:pos="934"/>
        <w:tab w:val="num" w:pos="792"/>
      </w:tabs>
      <w:ind w:left="0"/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image" Target="media/image2.JP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7B1AEA-E5BB-4190-99EE-A1BAACA047B2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271CB239-8830-4091-AC06-050C75B8DCBC}">
      <dgm:prSet phldrT="[文本]"/>
      <dgm:spPr/>
      <dgm:t>
        <a:bodyPr/>
        <a:lstStyle/>
        <a:p>
          <a:pPr algn="ctr"/>
          <a:r>
            <a:rPr lang="en-US" altLang="zh-CN"/>
            <a:t>First page</a:t>
          </a:r>
          <a:endParaRPr lang="zh-CN" altLang="en-US"/>
        </a:p>
      </dgm:t>
    </dgm:pt>
    <dgm:pt modelId="{94089FAF-92DA-45B1-B42D-7FA2A4A18E1E}" type="parTrans" cxnId="{613DD0A0-8F41-4E1D-9F4D-35F95D1957C3}">
      <dgm:prSet/>
      <dgm:spPr/>
      <dgm:t>
        <a:bodyPr/>
        <a:lstStyle/>
        <a:p>
          <a:pPr algn="ctr"/>
          <a:endParaRPr lang="zh-CN" altLang="en-US"/>
        </a:p>
      </dgm:t>
    </dgm:pt>
    <dgm:pt modelId="{077BB4B7-B2BF-44C5-9D6E-2139A0517CB9}" type="sibTrans" cxnId="{613DD0A0-8F41-4E1D-9F4D-35F95D1957C3}">
      <dgm:prSet/>
      <dgm:spPr/>
      <dgm:t>
        <a:bodyPr/>
        <a:lstStyle/>
        <a:p>
          <a:pPr algn="ctr"/>
          <a:endParaRPr lang="zh-CN" altLang="en-US"/>
        </a:p>
      </dgm:t>
    </dgm:pt>
    <dgm:pt modelId="{6B68CBA1-7EA8-4091-AAC6-E3351E8E0517}">
      <dgm:prSet phldrT="[文本]"/>
      <dgm:spPr/>
      <dgm:t>
        <a:bodyPr/>
        <a:lstStyle/>
        <a:p>
          <a:pPr algn="ctr"/>
          <a:r>
            <a:rPr lang="en-US" altLang="zh-CN"/>
            <a:t>Teaching building</a:t>
          </a:r>
          <a:endParaRPr lang="zh-CN" altLang="en-US"/>
        </a:p>
      </dgm:t>
    </dgm:pt>
    <dgm:pt modelId="{E7EE0D51-EC61-4506-ACA5-48C51F206663}" type="parTrans" cxnId="{EB70756D-EE89-4D28-AC1E-CAA38057943F}">
      <dgm:prSet/>
      <dgm:spPr/>
      <dgm:t>
        <a:bodyPr/>
        <a:lstStyle/>
        <a:p>
          <a:pPr algn="ctr"/>
          <a:endParaRPr lang="zh-CN" altLang="en-US"/>
        </a:p>
      </dgm:t>
    </dgm:pt>
    <dgm:pt modelId="{82B0FA36-97B9-4370-871D-6DE82659B2E2}" type="sibTrans" cxnId="{EB70756D-EE89-4D28-AC1E-CAA38057943F}">
      <dgm:prSet/>
      <dgm:spPr/>
      <dgm:t>
        <a:bodyPr/>
        <a:lstStyle/>
        <a:p>
          <a:pPr algn="ctr"/>
          <a:endParaRPr lang="zh-CN" altLang="en-US"/>
        </a:p>
      </dgm:t>
    </dgm:pt>
    <dgm:pt modelId="{C829235E-9B5A-4D76-BBA9-39C4627D4A69}">
      <dgm:prSet phldrT="[文本]"/>
      <dgm:spPr/>
      <dgm:t>
        <a:bodyPr/>
        <a:lstStyle/>
        <a:p>
          <a:pPr algn="ctr"/>
          <a:r>
            <a:rPr lang="en-US" altLang="zh-CN"/>
            <a:t>Question center</a:t>
          </a:r>
          <a:endParaRPr lang="zh-CN" altLang="en-US"/>
        </a:p>
      </dgm:t>
    </dgm:pt>
    <dgm:pt modelId="{EC4CE6F4-4461-46B2-A110-89B93C4F13B7}" type="parTrans" cxnId="{45101DE0-6B42-4F11-A048-80703DF34BCE}">
      <dgm:prSet/>
      <dgm:spPr/>
      <dgm:t>
        <a:bodyPr/>
        <a:lstStyle/>
        <a:p>
          <a:pPr algn="ctr"/>
          <a:endParaRPr lang="zh-CN" altLang="en-US"/>
        </a:p>
      </dgm:t>
    </dgm:pt>
    <dgm:pt modelId="{394CAC2F-BD1F-4082-904E-97FDAD720625}" type="sibTrans" cxnId="{45101DE0-6B42-4F11-A048-80703DF34BCE}">
      <dgm:prSet/>
      <dgm:spPr/>
      <dgm:t>
        <a:bodyPr/>
        <a:lstStyle/>
        <a:p>
          <a:pPr algn="ctr"/>
          <a:endParaRPr lang="zh-CN" altLang="en-US"/>
        </a:p>
      </dgm:t>
    </dgm:pt>
    <dgm:pt modelId="{21487646-6A97-487C-9CEA-9D6DCCC88D41}">
      <dgm:prSet phldrT="[文本]"/>
      <dgm:spPr/>
      <dgm:t>
        <a:bodyPr/>
        <a:lstStyle/>
        <a:p>
          <a:pPr algn="ctr"/>
          <a:r>
            <a:rPr lang="en-US" altLang="zh-CN"/>
            <a:t>Home page</a:t>
          </a:r>
          <a:endParaRPr lang="zh-CN" altLang="en-US"/>
        </a:p>
      </dgm:t>
    </dgm:pt>
    <dgm:pt modelId="{83E77865-5285-4D6F-AE7D-150022C2896B}" type="parTrans" cxnId="{D232D3F2-E116-4577-A0B5-AE72604B9EF4}">
      <dgm:prSet/>
      <dgm:spPr/>
      <dgm:t>
        <a:bodyPr/>
        <a:lstStyle/>
        <a:p>
          <a:pPr algn="ctr"/>
          <a:endParaRPr lang="zh-CN" altLang="en-US"/>
        </a:p>
      </dgm:t>
    </dgm:pt>
    <dgm:pt modelId="{543D3E66-BCE7-4614-83C2-174CA91361CC}" type="sibTrans" cxnId="{D232D3F2-E116-4577-A0B5-AE72604B9EF4}">
      <dgm:prSet/>
      <dgm:spPr/>
      <dgm:t>
        <a:bodyPr/>
        <a:lstStyle/>
        <a:p>
          <a:pPr algn="ctr"/>
          <a:endParaRPr lang="zh-CN" altLang="en-US"/>
        </a:p>
      </dgm:t>
    </dgm:pt>
    <dgm:pt modelId="{A8DF462A-13F6-49F4-97DD-1059DCA9A5AE}">
      <dgm:prSet phldrT="[文本]"/>
      <dgm:spPr/>
      <dgm:t>
        <a:bodyPr/>
        <a:lstStyle/>
        <a:p>
          <a:pPr algn="ctr"/>
          <a:r>
            <a:rPr lang="en-US" altLang="zh-CN"/>
            <a:t>Hot courses!</a:t>
          </a:r>
          <a:endParaRPr lang="zh-CN" altLang="en-US"/>
        </a:p>
      </dgm:t>
    </dgm:pt>
    <dgm:pt modelId="{60812FC3-A7D4-4FE9-82DA-89F71CBC3944}" type="parTrans" cxnId="{D1D60B44-127F-4D23-9E62-9EB68D7BE9F7}">
      <dgm:prSet/>
      <dgm:spPr/>
      <dgm:t>
        <a:bodyPr/>
        <a:lstStyle/>
        <a:p>
          <a:pPr algn="ctr"/>
          <a:endParaRPr lang="zh-CN" altLang="en-US"/>
        </a:p>
      </dgm:t>
    </dgm:pt>
    <dgm:pt modelId="{23D83AFB-972A-4FBE-830A-AEED7D9194CB}" type="sibTrans" cxnId="{D1D60B44-127F-4D23-9E62-9EB68D7BE9F7}">
      <dgm:prSet/>
      <dgm:spPr/>
      <dgm:t>
        <a:bodyPr/>
        <a:lstStyle/>
        <a:p>
          <a:pPr algn="ctr"/>
          <a:endParaRPr lang="zh-CN" altLang="en-US"/>
        </a:p>
      </dgm:t>
    </dgm:pt>
    <dgm:pt modelId="{3131DC23-3D86-4D80-AE7B-25E5B0A67D46}">
      <dgm:prSet phldrT="[文本]"/>
      <dgm:spPr/>
      <dgm:t>
        <a:bodyPr/>
        <a:lstStyle/>
        <a:p>
          <a:pPr algn="ctr"/>
          <a:r>
            <a:rPr lang="en-US" altLang="zh-CN"/>
            <a:t>Map page</a:t>
          </a:r>
          <a:endParaRPr lang="zh-CN" altLang="en-US"/>
        </a:p>
      </dgm:t>
    </dgm:pt>
    <dgm:pt modelId="{F225779F-8D2D-4F92-9317-474A8854B6A9}" type="parTrans" cxnId="{0B7B3555-4A96-4BAD-964C-78361034E1DD}">
      <dgm:prSet/>
      <dgm:spPr/>
      <dgm:t>
        <a:bodyPr/>
        <a:lstStyle/>
        <a:p>
          <a:pPr algn="ctr"/>
          <a:endParaRPr lang="zh-CN" altLang="en-US"/>
        </a:p>
      </dgm:t>
    </dgm:pt>
    <dgm:pt modelId="{BF9E1A9B-DECB-4884-9197-36EB84897D6A}" type="sibTrans" cxnId="{0B7B3555-4A96-4BAD-964C-78361034E1DD}">
      <dgm:prSet/>
      <dgm:spPr/>
      <dgm:t>
        <a:bodyPr/>
        <a:lstStyle/>
        <a:p>
          <a:pPr algn="ctr"/>
          <a:endParaRPr lang="zh-CN" altLang="en-US"/>
        </a:p>
      </dgm:t>
    </dgm:pt>
    <dgm:pt modelId="{3848067E-8A81-450B-A47D-4E7623BBFADB}">
      <dgm:prSet phldrT="[文本]"/>
      <dgm:spPr/>
      <dgm:t>
        <a:bodyPr/>
        <a:lstStyle/>
        <a:p>
          <a:pPr algn="ctr"/>
          <a:r>
            <a:rPr lang="en-US" altLang="zh-CN"/>
            <a:t>resources list</a:t>
          </a:r>
          <a:endParaRPr lang="zh-CN" altLang="en-US"/>
        </a:p>
      </dgm:t>
    </dgm:pt>
    <dgm:pt modelId="{B1A6DEAC-DA4C-49CF-A2BE-BBB58DAD7C3B}" type="parTrans" cxnId="{8AE0B276-8A31-4379-BFF2-661B47F0B54B}">
      <dgm:prSet/>
      <dgm:spPr/>
      <dgm:t>
        <a:bodyPr/>
        <a:lstStyle/>
        <a:p>
          <a:pPr algn="ctr"/>
          <a:endParaRPr lang="zh-CN" altLang="en-US"/>
        </a:p>
      </dgm:t>
    </dgm:pt>
    <dgm:pt modelId="{671BCD54-99B7-4A3D-9882-4124D4B72B8F}" type="sibTrans" cxnId="{8AE0B276-8A31-4379-BFF2-661B47F0B54B}">
      <dgm:prSet/>
      <dgm:spPr/>
      <dgm:t>
        <a:bodyPr/>
        <a:lstStyle/>
        <a:p>
          <a:pPr algn="ctr"/>
          <a:endParaRPr lang="zh-CN" altLang="en-US"/>
        </a:p>
      </dgm:t>
    </dgm:pt>
    <dgm:pt modelId="{2EFC2522-F8A2-491B-B943-BD94BDF7C7EF}">
      <dgm:prSet phldrT="[文本]"/>
      <dgm:spPr/>
      <dgm:t>
        <a:bodyPr/>
        <a:lstStyle/>
        <a:p>
          <a:pPr algn="ctr"/>
          <a:r>
            <a:rPr lang="en-US" altLang="zh-CN"/>
            <a:t>comments</a:t>
          </a:r>
          <a:endParaRPr lang="zh-CN" altLang="en-US"/>
        </a:p>
      </dgm:t>
    </dgm:pt>
    <dgm:pt modelId="{31763CD7-87FE-4060-867B-484C96877FB2}" type="parTrans" cxnId="{F9A24A2A-1389-4809-8667-A2E31588DC51}">
      <dgm:prSet/>
      <dgm:spPr/>
      <dgm:t>
        <a:bodyPr/>
        <a:lstStyle/>
        <a:p>
          <a:pPr algn="ctr"/>
          <a:endParaRPr lang="zh-CN" altLang="en-US"/>
        </a:p>
      </dgm:t>
    </dgm:pt>
    <dgm:pt modelId="{2B1DE419-CBB2-4B88-B291-9BEF314A5476}" type="sibTrans" cxnId="{F9A24A2A-1389-4809-8667-A2E31588DC51}">
      <dgm:prSet/>
      <dgm:spPr/>
      <dgm:t>
        <a:bodyPr/>
        <a:lstStyle/>
        <a:p>
          <a:pPr algn="ctr"/>
          <a:endParaRPr lang="zh-CN" altLang="en-US"/>
        </a:p>
      </dgm:t>
    </dgm:pt>
    <dgm:pt modelId="{16CF2F11-4536-42CC-A973-0B105747D40F}">
      <dgm:prSet phldrT="[文本]"/>
      <dgm:spPr/>
      <dgm:t>
        <a:bodyPr/>
        <a:lstStyle/>
        <a:p>
          <a:pPr algn="ctr"/>
          <a:r>
            <a:rPr lang="en-US" altLang="zh-CN"/>
            <a:t>Q&amp;A(with link to the QC)</a:t>
          </a:r>
          <a:endParaRPr lang="zh-CN" altLang="en-US"/>
        </a:p>
      </dgm:t>
    </dgm:pt>
    <dgm:pt modelId="{859A23D0-3744-47A2-8487-DF92CD2E890A}" type="parTrans" cxnId="{72D635E8-6864-4FE1-9F71-1D7C14A68BBD}">
      <dgm:prSet/>
      <dgm:spPr/>
      <dgm:t>
        <a:bodyPr/>
        <a:lstStyle/>
        <a:p>
          <a:pPr algn="ctr"/>
          <a:endParaRPr lang="zh-CN" altLang="en-US"/>
        </a:p>
      </dgm:t>
    </dgm:pt>
    <dgm:pt modelId="{CE59AA91-DC49-4158-98B5-E6A0C92CAB21}" type="sibTrans" cxnId="{72D635E8-6864-4FE1-9F71-1D7C14A68BBD}">
      <dgm:prSet/>
      <dgm:spPr/>
      <dgm:t>
        <a:bodyPr/>
        <a:lstStyle/>
        <a:p>
          <a:pPr algn="ctr"/>
          <a:endParaRPr lang="zh-CN" altLang="en-US"/>
        </a:p>
      </dgm:t>
    </dgm:pt>
    <dgm:pt modelId="{0EB37783-D4E1-4B17-B753-8B824CA110D6}">
      <dgm:prSet phldrT="[文本]"/>
      <dgm:spPr/>
      <dgm:t>
        <a:bodyPr/>
        <a:lstStyle/>
        <a:p>
          <a:pPr algn="ctr"/>
          <a:r>
            <a:rPr lang="en-US" altLang="zh-CN"/>
            <a:t>media player</a:t>
          </a:r>
          <a:endParaRPr lang="zh-CN" altLang="en-US"/>
        </a:p>
      </dgm:t>
    </dgm:pt>
    <dgm:pt modelId="{77071B51-34DD-4DE3-AA23-26E74C3EB5EA}" type="parTrans" cxnId="{0C3C9C51-DD60-41D7-852F-291F4525D9E8}">
      <dgm:prSet/>
      <dgm:spPr/>
      <dgm:t>
        <a:bodyPr/>
        <a:lstStyle/>
        <a:p>
          <a:pPr algn="ctr"/>
          <a:endParaRPr lang="zh-CN" altLang="en-US"/>
        </a:p>
      </dgm:t>
    </dgm:pt>
    <dgm:pt modelId="{8D66AC80-E705-438F-9B45-0A65FB305D23}" type="sibTrans" cxnId="{0C3C9C51-DD60-41D7-852F-291F4525D9E8}">
      <dgm:prSet/>
      <dgm:spPr/>
      <dgm:t>
        <a:bodyPr/>
        <a:lstStyle/>
        <a:p>
          <a:pPr algn="ctr"/>
          <a:endParaRPr lang="zh-CN" altLang="en-US"/>
        </a:p>
      </dgm:t>
    </dgm:pt>
    <dgm:pt modelId="{CA01374B-C83E-4A33-9E5B-3BCEA2AB1C75}">
      <dgm:prSet phldrT="[文本]"/>
      <dgm:spPr/>
      <dgm:t>
        <a:bodyPr/>
        <a:lstStyle/>
        <a:p>
          <a:pPr algn="ctr"/>
          <a:r>
            <a:rPr lang="en-US" altLang="zh-CN"/>
            <a:t>calender</a:t>
          </a:r>
          <a:endParaRPr lang="zh-CN" altLang="en-US"/>
        </a:p>
      </dgm:t>
    </dgm:pt>
    <dgm:pt modelId="{90FA967C-2D7B-4A05-9396-2FC6E45117F5}" type="parTrans" cxnId="{BE700D46-12D5-41FF-8754-E27E43F32729}">
      <dgm:prSet/>
      <dgm:spPr/>
      <dgm:t>
        <a:bodyPr/>
        <a:lstStyle/>
        <a:p>
          <a:pPr algn="ctr"/>
          <a:endParaRPr lang="zh-CN" altLang="en-US"/>
        </a:p>
      </dgm:t>
    </dgm:pt>
    <dgm:pt modelId="{5B0ED857-773C-42F0-81C7-D9A951FD7375}" type="sibTrans" cxnId="{BE700D46-12D5-41FF-8754-E27E43F32729}">
      <dgm:prSet/>
      <dgm:spPr/>
      <dgm:t>
        <a:bodyPr/>
        <a:lstStyle/>
        <a:p>
          <a:pPr algn="ctr"/>
          <a:endParaRPr lang="zh-CN" altLang="en-US"/>
        </a:p>
      </dgm:t>
    </dgm:pt>
    <dgm:pt modelId="{B6497F5C-78E8-46EC-953C-D14321A8A654}">
      <dgm:prSet phldrT="[文本]"/>
      <dgm:spPr/>
      <dgm:t>
        <a:bodyPr/>
        <a:lstStyle/>
        <a:p>
          <a:pPr algn="ctr"/>
          <a:r>
            <a:rPr lang="en-US" altLang="zh-CN"/>
            <a:t>resources uploaded</a:t>
          </a:r>
          <a:endParaRPr lang="zh-CN" altLang="en-US"/>
        </a:p>
      </dgm:t>
    </dgm:pt>
    <dgm:pt modelId="{ECA35F6C-2A65-4B67-879E-F2777013CC06}" type="parTrans" cxnId="{E0849C21-2C39-4D4B-836F-456F8E6DD67F}">
      <dgm:prSet/>
      <dgm:spPr/>
      <dgm:t>
        <a:bodyPr/>
        <a:lstStyle/>
        <a:p>
          <a:pPr algn="ctr"/>
          <a:endParaRPr lang="zh-CN" altLang="en-US"/>
        </a:p>
      </dgm:t>
    </dgm:pt>
    <dgm:pt modelId="{F4B2B8C7-18E5-4898-AC32-0580E8924BAF}" type="sibTrans" cxnId="{E0849C21-2C39-4D4B-836F-456F8E6DD67F}">
      <dgm:prSet/>
      <dgm:spPr/>
      <dgm:t>
        <a:bodyPr/>
        <a:lstStyle/>
        <a:p>
          <a:pPr algn="ctr"/>
          <a:endParaRPr lang="zh-CN" altLang="en-US"/>
        </a:p>
      </dgm:t>
    </dgm:pt>
    <dgm:pt modelId="{4967BB7C-FBC0-47BB-824E-D7E97293F974}">
      <dgm:prSet phldrT="[文本]"/>
      <dgm:spPr/>
      <dgm:t>
        <a:bodyPr/>
        <a:lstStyle/>
        <a:p>
          <a:pPr algn="ctr"/>
          <a:r>
            <a:rPr lang="en-US" altLang="zh-CN"/>
            <a:t>resources recommended</a:t>
          </a:r>
          <a:endParaRPr lang="zh-CN" altLang="en-US"/>
        </a:p>
      </dgm:t>
    </dgm:pt>
    <dgm:pt modelId="{1F7CC99A-974E-44F6-A9FE-ACB6A8D25B8E}" type="parTrans" cxnId="{227FA37C-71F3-47A9-AABF-6D2615C6E57A}">
      <dgm:prSet/>
      <dgm:spPr/>
      <dgm:t>
        <a:bodyPr/>
        <a:lstStyle/>
        <a:p>
          <a:pPr algn="ctr"/>
          <a:endParaRPr lang="zh-CN" altLang="en-US"/>
        </a:p>
      </dgm:t>
    </dgm:pt>
    <dgm:pt modelId="{8CADFE23-8C7B-4275-9061-0876CD37F0F5}" type="sibTrans" cxnId="{227FA37C-71F3-47A9-AABF-6D2615C6E57A}">
      <dgm:prSet/>
      <dgm:spPr/>
      <dgm:t>
        <a:bodyPr/>
        <a:lstStyle/>
        <a:p>
          <a:pPr algn="ctr"/>
          <a:endParaRPr lang="zh-CN" altLang="en-US"/>
        </a:p>
      </dgm:t>
    </dgm:pt>
    <dgm:pt modelId="{9C63EB3A-CAE1-4B4F-B29A-DD90704493E6}">
      <dgm:prSet phldrT="[文本]"/>
      <dgm:spPr/>
      <dgm:t>
        <a:bodyPr/>
        <a:lstStyle/>
        <a:p>
          <a:pPr algn="ctr"/>
          <a:r>
            <a:rPr lang="en-US" altLang="zh-CN"/>
            <a:t>remind and message</a:t>
          </a:r>
          <a:endParaRPr lang="zh-CN" altLang="en-US"/>
        </a:p>
      </dgm:t>
    </dgm:pt>
    <dgm:pt modelId="{37092B36-3C60-4906-B14D-6F2CFDAA40F0}" type="parTrans" cxnId="{DEAAF20A-DD1C-48FC-8AFC-EE4A7BD1ED01}">
      <dgm:prSet/>
      <dgm:spPr/>
      <dgm:t>
        <a:bodyPr/>
        <a:lstStyle/>
        <a:p>
          <a:pPr algn="ctr"/>
          <a:endParaRPr lang="zh-CN" altLang="en-US"/>
        </a:p>
      </dgm:t>
    </dgm:pt>
    <dgm:pt modelId="{30FC1DD4-4C74-4785-8C0E-9CEBA6D32611}" type="sibTrans" cxnId="{DEAAF20A-DD1C-48FC-8AFC-EE4A7BD1ED01}">
      <dgm:prSet/>
      <dgm:spPr/>
      <dgm:t>
        <a:bodyPr/>
        <a:lstStyle/>
        <a:p>
          <a:pPr algn="ctr"/>
          <a:endParaRPr lang="zh-CN" altLang="en-US"/>
        </a:p>
      </dgm:t>
    </dgm:pt>
    <dgm:pt modelId="{C8F8BD17-CEC0-4165-AEFD-987980D940DE}">
      <dgm:prSet phldrT="[文本]"/>
      <dgm:spPr/>
      <dgm:t>
        <a:bodyPr/>
        <a:lstStyle/>
        <a:p>
          <a:pPr algn="ctr"/>
          <a:r>
            <a:rPr lang="en-US" altLang="zh-CN"/>
            <a:t>friend list</a:t>
          </a:r>
          <a:endParaRPr lang="zh-CN" altLang="en-US"/>
        </a:p>
      </dgm:t>
    </dgm:pt>
    <dgm:pt modelId="{CCF6C282-AEF1-4523-99EF-7DEF3DB7E086}" type="parTrans" cxnId="{A9C42234-F24D-425B-A931-0119DCD9A86D}">
      <dgm:prSet/>
      <dgm:spPr/>
      <dgm:t>
        <a:bodyPr/>
        <a:lstStyle/>
        <a:p>
          <a:pPr algn="ctr"/>
          <a:endParaRPr lang="zh-CN" altLang="en-US"/>
        </a:p>
      </dgm:t>
    </dgm:pt>
    <dgm:pt modelId="{0BC3994C-47A5-4084-8E12-724862999BA7}" type="sibTrans" cxnId="{A9C42234-F24D-425B-A931-0119DCD9A86D}">
      <dgm:prSet/>
      <dgm:spPr/>
      <dgm:t>
        <a:bodyPr/>
        <a:lstStyle/>
        <a:p>
          <a:pPr algn="ctr"/>
          <a:endParaRPr lang="zh-CN" altLang="en-US"/>
        </a:p>
      </dgm:t>
    </dgm:pt>
    <dgm:pt modelId="{98BBBAF6-304F-4FF9-BFA7-26916E118C0F}">
      <dgm:prSet phldrT="[文本]"/>
      <dgm:spPr/>
      <dgm:t>
        <a:bodyPr/>
        <a:lstStyle/>
        <a:p>
          <a:pPr algn="ctr"/>
          <a:r>
            <a:rPr lang="en-US" altLang="zh-CN"/>
            <a:t>discussion groups</a:t>
          </a:r>
          <a:endParaRPr lang="zh-CN" altLang="en-US"/>
        </a:p>
      </dgm:t>
    </dgm:pt>
    <dgm:pt modelId="{F3F292EA-DEB6-48E9-A5E0-6CA390C0EAED}" type="parTrans" cxnId="{AEEECBD8-03EF-4F7A-8FFB-C021850E3F47}">
      <dgm:prSet/>
      <dgm:spPr/>
      <dgm:t>
        <a:bodyPr/>
        <a:lstStyle/>
        <a:p>
          <a:pPr algn="ctr"/>
          <a:endParaRPr lang="zh-CN" altLang="en-US"/>
        </a:p>
      </dgm:t>
    </dgm:pt>
    <dgm:pt modelId="{D686DC6F-2542-42A6-9B3B-7C9C767FC7F7}" type="sibTrans" cxnId="{AEEECBD8-03EF-4F7A-8FFB-C021850E3F47}">
      <dgm:prSet/>
      <dgm:spPr/>
      <dgm:t>
        <a:bodyPr/>
        <a:lstStyle/>
        <a:p>
          <a:pPr algn="ctr"/>
          <a:endParaRPr lang="zh-CN" altLang="en-US"/>
        </a:p>
      </dgm:t>
    </dgm:pt>
    <dgm:pt modelId="{C44A8D28-5D92-4544-8B10-391C7C0116B9}">
      <dgm:prSet phldrT="[文本]"/>
      <dgm:spPr/>
      <dgm:t>
        <a:bodyPr/>
        <a:lstStyle/>
        <a:p>
          <a:pPr algn="ctr"/>
          <a:r>
            <a:rPr lang="en-US" altLang="zh-CN"/>
            <a:t>search bar on every page</a:t>
          </a:r>
          <a:endParaRPr lang="zh-CN" altLang="en-US"/>
        </a:p>
      </dgm:t>
    </dgm:pt>
    <dgm:pt modelId="{038BA3D9-09E0-4D86-9998-4917717322D6}" type="parTrans" cxnId="{9CF47266-C797-4980-993D-3171FD483880}">
      <dgm:prSet/>
      <dgm:spPr/>
      <dgm:t>
        <a:bodyPr/>
        <a:lstStyle/>
        <a:p>
          <a:pPr algn="ctr"/>
          <a:endParaRPr lang="zh-CN" altLang="en-US"/>
        </a:p>
      </dgm:t>
    </dgm:pt>
    <dgm:pt modelId="{141B3F9F-0BEB-4D42-9E89-AA1473041D62}" type="sibTrans" cxnId="{9CF47266-C797-4980-993D-3171FD483880}">
      <dgm:prSet/>
      <dgm:spPr/>
      <dgm:t>
        <a:bodyPr/>
        <a:lstStyle/>
        <a:p>
          <a:pPr algn="ctr"/>
          <a:endParaRPr lang="zh-CN" altLang="en-US"/>
        </a:p>
      </dgm:t>
    </dgm:pt>
    <dgm:pt modelId="{172C904E-CEBE-48E1-ADA1-5D7A78FD168D}">
      <dgm:prSet phldrT="[文本]"/>
      <dgm:spPr/>
      <dgm:t>
        <a:bodyPr/>
        <a:lstStyle/>
        <a:p>
          <a:pPr algn="ctr"/>
          <a:r>
            <a:rPr lang="en-US" altLang="zh-CN"/>
            <a:t>results of searching</a:t>
          </a:r>
          <a:endParaRPr lang="zh-CN" altLang="en-US"/>
        </a:p>
      </dgm:t>
    </dgm:pt>
    <dgm:pt modelId="{0564B273-15FB-4173-9A91-ECB1E70F8C1B}" type="parTrans" cxnId="{875EF297-E8C3-486D-A72F-8A3E69235B92}">
      <dgm:prSet/>
      <dgm:spPr/>
      <dgm:t>
        <a:bodyPr/>
        <a:lstStyle/>
        <a:p>
          <a:pPr algn="ctr"/>
          <a:endParaRPr lang="zh-CN" altLang="en-US"/>
        </a:p>
      </dgm:t>
    </dgm:pt>
    <dgm:pt modelId="{FC799476-BB1B-4B99-83D0-61EC70BD532D}" type="sibTrans" cxnId="{875EF297-E8C3-486D-A72F-8A3E69235B92}">
      <dgm:prSet/>
      <dgm:spPr/>
      <dgm:t>
        <a:bodyPr/>
        <a:lstStyle/>
        <a:p>
          <a:pPr algn="ctr"/>
          <a:endParaRPr lang="zh-CN" altLang="en-US"/>
        </a:p>
      </dgm:t>
    </dgm:pt>
    <dgm:pt modelId="{07DDD9E2-27AC-416A-BF49-ADAD4B9017F4}" type="pres">
      <dgm:prSet presAssocID="{B87B1AEA-E5BB-4190-99EE-A1BAACA047B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C4A8E71-32A7-4228-A2AA-CEABCF303882}" type="pres">
      <dgm:prSet presAssocID="{C44A8D28-5D92-4544-8B10-391C7C0116B9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9E8C9A4-DAA9-438C-B875-94A0122A21AE}" type="pres">
      <dgm:prSet presAssocID="{C44A8D28-5D92-4544-8B10-391C7C0116B9}" presName="rootComposite1" presStyleCnt="0"/>
      <dgm:spPr/>
      <dgm:t>
        <a:bodyPr/>
        <a:lstStyle/>
        <a:p>
          <a:endParaRPr lang="zh-CN" altLang="en-US"/>
        </a:p>
      </dgm:t>
    </dgm:pt>
    <dgm:pt modelId="{EF2F870C-0FCD-4FA2-BEE8-0DE87DD74F79}" type="pres">
      <dgm:prSet presAssocID="{C44A8D28-5D92-4544-8B10-391C7C0116B9}" presName="rootText1" presStyleLbl="node0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FD86DF-1ADD-4664-9B9F-6929DADCCB55}" type="pres">
      <dgm:prSet presAssocID="{C44A8D28-5D92-4544-8B10-391C7C0116B9}" presName="titleText1" presStyleLbl="fgAcc0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283062DE-0FFC-4BBC-8D97-2F4026C43AD5}" type="pres">
      <dgm:prSet presAssocID="{C44A8D28-5D92-4544-8B10-391C7C0116B9}" presName="rootConnector1" presStyleLbl="node1" presStyleIdx="0" presStyleCnt="16"/>
      <dgm:spPr/>
      <dgm:t>
        <a:bodyPr/>
        <a:lstStyle/>
        <a:p>
          <a:endParaRPr lang="zh-CN" altLang="en-US"/>
        </a:p>
      </dgm:t>
    </dgm:pt>
    <dgm:pt modelId="{FBB5EFD5-DB1B-42A3-915B-0832EEB73BBA}" type="pres">
      <dgm:prSet presAssocID="{C44A8D28-5D92-4544-8B10-391C7C0116B9}" presName="hierChild2" presStyleCnt="0"/>
      <dgm:spPr/>
      <dgm:t>
        <a:bodyPr/>
        <a:lstStyle/>
        <a:p>
          <a:endParaRPr lang="zh-CN" altLang="en-US"/>
        </a:p>
      </dgm:t>
    </dgm:pt>
    <dgm:pt modelId="{E88DFD1A-4F6F-49C7-B973-8C80238C85C4}" type="pres">
      <dgm:prSet presAssocID="{0564B273-15FB-4173-9A91-ECB1E70F8C1B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15C58196-725C-434E-8EB4-7307FC50974B}" type="pres">
      <dgm:prSet presAssocID="{172C904E-CEBE-48E1-ADA1-5D7A78FD168D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E7667F7-51DF-4E3E-A303-A08178ED9180}" type="pres">
      <dgm:prSet presAssocID="{172C904E-CEBE-48E1-ADA1-5D7A78FD168D}" presName="rootComposite" presStyleCnt="0"/>
      <dgm:spPr/>
      <dgm:t>
        <a:bodyPr/>
        <a:lstStyle/>
        <a:p>
          <a:endParaRPr lang="zh-CN" altLang="en-US"/>
        </a:p>
      </dgm:t>
    </dgm:pt>
    <dgm:pt modelId="{8AD8EC8F-4E61-4E60-9561-CCEFC309323F}" type="pres">
      <dgm:prSet presAssocID="{172C904E-CEBE-48E1-ADA1-5D7A78FD168D}" presName="rootText" presStyleLbl="node1" presStyleIdx="0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EB8C98-3A27-4B56-BEB4-20220E43BB62}" type="pres">
      <dgm:prSet presAssocID="{172C904E-CEBE-48E1-ADA1-5D7A78FD168D}" presName="titleText2" presStyleLbl="fgAcc1" presStyleIdx="0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31E00989-0E18-4185-9E43-6D18224C19D8}" type="pres">
      <dgm:prSet presAssocID="{172C904E-CEBE-48E1-ADA1-5D7A78FD168D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8167E23E-AF57-4505-919D-59B02831EF26}" type="pres">
      <dgm:prSet presAssocID="{172C904E-CEBE-48E1-ADA1-5D7A78FD168D}" presName="hierChild4" presStyleCnt="0"/>
      <dgm:spPr/>
      <dgm:t>
        <a:bodyPr/>
        <a:lstStyle/>
        <a:p>
          <a:endParaRPr lang="zh-CN" altLang="en-US"/>
        </a:p>
      </dgm:t>
    </dgm:pt>
    <dgm:pt modelId="{70D596D1-39C9-4820-831F-9287030FC3D5}" type="pres">
      <dgm:prSet presAssocID="{172C904E-CEBE-48E1-ADA1-5D7A78FD168D}" presName="hierChild5" presStyleCnt="0"/>
      <dgm:spPr/>
      <dgm:t>
        <a:bodyPr/>
        <a:lstStyle/>
        <a:p>
          <a:endParaRPr lang="zh-CN" altLang="en-US"/>
        </a:p>
      </dgm:t>
    </dgm:pt>
    <dgm:pt modelId="{986CF071-9738-427B-B774-6C4A2C49182D}" type="pres">
      <dgm:prSet presAssocID="{C44A8D28-5D92-4544-8B10-391C7C0116B9}" presName="hierChild3" presStyleCnt="0"/>
      <dgm:spPr/>
      <dgm:t>
        <a:bodyPr/>
        <a:lstStyle/>
        <a:p>
          <a:endParaRPr lang="zh-CN" altLang="en-US"/>
        </a:p>
      </dgm:t>
    </dgm:pt>
    <dgm:pt modelId="{386406FA-4F6F-42D6-9FD6-3E1FC4FC9998}" type="pres">
      <dgm:prSet presAssocID="{271CB239-8830-4091-AC06-050C75B8DCBC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D1BEADA-5538-4C4D-B64D-350EFE48CAD2}" type="pres">
      <dgm:prSet presAssocID="{271CB239-8830-4091-AC06-050C75B8DCBC}" presName="rootComposite1" presStyleCnt="0"/>
      <dgm:spPr/>
      <dgm:t>
        <a:bodyPr/>
        <a:lstStyle/>
        <a:p>
          <a:endParaRPr lang="zh-CN" altLang="en-US"/>
        </a:p>
      </dgm:t>
    </dgm:pt>
    <dgm:pt modelId="{14D2B178-33F9-4290-BF27-B00A78039992}" type="pres">
      <dgm:prSet presAssocID="{271CB239-8830-4091-AC06-050C75B8DCBC}" presName="rootText1" presStyleLbl="node0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006CFD-3488-4985-A752-6377A4D68171}" type="pres">
      <dgm:prSet presAssocID="{271CB239-8830-4091-AC06-050C75B8DCBC}" presName="titleText1" presStyleLbl="fgAcc0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7B8E7693-305C-4621-83FA-0F772C2A4EAA}" type="pres">
      <dgm:prSet presAssocID="{271CB239-8830-4091-AC06-050C75B8DCBC}" presName="rootConnector1" presStyleLbl="node1" presStyleIdx="0" presStyleCnt="16"/>
      <dgm:spPr/>
      <dgm:t>
        <a:bodyPr/>
        <a:lstStyle/>
        <a:p>
          <a:endParaRPr lang="zh-CN" altLang="en-US"/>
        </a:p>
      </dgm:t>
    </dgm:pt>
    <dgm:pt modelId="{1F95D8B8-CB1B-43FE-9C5F-4CCAFCA6B61C}" type="pres">
      <dgm:prSet presAssocID="{271CB239-8830-4091-AC06-050C75B8DCBC}" presName="hierChild2" presStyleCnt="0"/>
      <dgm:spPr/>
      <dgm:t>
        <a:bodyPr/>
        <a:lstStyle/>
        <a:p>
          <a:endParaRPr lang="zh-CN" altLang="en-US"/>
        </a:p>
      </dgm:t>
    </dgm:pt>
    <dgm:pt modelId="{2B076537-9469-4962-B63C-57204F2FD002}" type="pres">
      <dgm:prSet presAssocID="{F225779F-8D2D-4F92-9317-474A8854B6A9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1F69E985-250D-4D37-8EF0-194909148FCE}" type="pres">
      <dgm:prSet presAssocID="{3131DC23-3D86-4D80-AE7B-25E5B0A67D4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E1D64ED1-3435-408C-B119-CFD90775075E}" type="pres">
      <dgm:prSet presAssocID="{3131DC23-3D86-4D80-AE7B-25E5B0A67D46}" presName="rootComposite" presStyleCnt="0"/>
      <dgm:spPr/>
      <dgm:t>
        <a:bodyPr/>
        <a:lstStyle/>
        <a:p>
          <a:endParaRPr lang="zh-CN" altLang="en-US"/>
        </a:p>
      </dgm:t>
    </dgm:pt>
    <dgm:pt modelId="{2956B682-8BFC-40B5-8C56-ED7798059B08}" type="pres">
      <dgm:prSet presAssocID="{3131DC23-3D86-4D80-AE7B-25E5B0A67D46}" presName="rootText" presStyleLbl="node1" presStyleIdx="1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85A4B9-46F1-465D-AEA3-6FED1DC5AFFD}" type="pres">
      <dgm:prSet presAssocID="{3131DC23-3D86-4D80-AE7B-25E5B0A67D46}" presName="titleText2" presStyleLbl="fgAcc1" presStyleIdx="1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004FB6D5-540D-4227-95D9-ACC59E268E6C}" type="pres">
      <dgm:prSet presAssocID="{3131DC23-3D86-4D80-AE7B-25E5B0A67D46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2460B99C-C22C-4944-A075-477B2B363A79}" type="pres">
      <dgm:prSet presAssocID="{3131DC23-3D86-4D80-AE7B-25E5B0A67D46}" presName="hierChild4" presStyleCnt="0"/>
      <dgm:spPr/>
      <dgm:t>
        <a:bodyPr/>
        <a:lstStyle/>
        <a:p>
          <a:endParaRPr lang="zh-CN" altLang="en-US"/>
        </a:p>
      </dgm:t>
    </dgm:pt>
    <dgm:pt modelId="{7886389A-943E-467E-ACF9-951A6EF23329}" type="pres">
      <dgm:prSet presAssocID="{E7EE0D51-EC61-4506-ACA5-48C51F206663}" presName="Name37" presStyleLbl="parChTrans1D3" presStyleIdx="0" presStyleCnt="4"/>
      <dgm:spPr/>
      <dgm:t>
        <a:bodyPr/>
        <a:lstStyle/>
        <a:p>
          <a:endParaRPr lang="zh-CN" altLang="en-US"/>
        </a:p>
      </dgm:t>
    </dgm:pt>
    <dgm:pt modelId="{2792213E-2D34-46B9-B5BD-E3FD2411A681}" type="pres">
      <dgm:prSet presAssocID="{6B68CBA1-7EA8-4091-AAC6-E3351E8E051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175650B-93E8-48EA-AA47-D83E1271FB2F}" type="pres">
      <dgm:prSet presAssocID="{6B68CBA1-7EA8-4091-AAC6-E3351E8E0517}" presName="rootComposite" presStyleCnt="0"/>
      <dgm:spPr/>
      <dgm:t>
        <a:bodyPr/>
        <a:lstStyle/>
        <a:p>
          <a:endParaRPr lang="zh-CN" altLang="en-US"/>
        </a:p>
      </dgm:t>
    </dgm:pt>
    <dgm:pt modelId="{6DE4DF74-D784-4E0E-9C72-502182D4C1C8}" type="pres">
      <dgm:prSet presAssocID="{6B68CBA1-7EA8-4091-AAC6-E3351E8E0517}" presName="rootText" presStyleLbl="node1" presStyleIdx="2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245E53-CD3B-48CA-BB3B-F79E4726F59D}" type="pres">
      <dgm:prSet presAssocID="{6B68CBA1-7EA8-4091-AAC6-E3351E8E0517}" presName="titleText2" presStyleLbl="fgAcc1" presStyleIdx="2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3E622F24-087E-47B0-AF0A-56E5CE335237}" type="pres">
      <dgm:prSet presAssocID="{6B68CBA1-7EA8-4091-AAC6-E3351E8E0517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E01B24E3-FA52-4280-B81A-BC8EA905A49F}" type="pres">
      <dgm:prSet presAssocID="{6B68CBA1-7EA8-4091-AAC6-E3351E8E0517}" presName="hierChild4" presStyleCnt="0"/>
      <dgm:spPr/>
      <dgm:t>
        <a:bodyPr/>
        <a:lstStyle/>
        <a:p>
          <a:endParaRPr lang="zh-CN" altLang="en-US"/>
        </a:p>
      </dgm:t>
    </dgm:pt>
    <dgm:pt modelId="{7AC66BBB-FCA8-421C-9E7A-2CCA53407D39}" type="pres">
      <dgm:prSet presAssocID="{B1A6DEAC-DA4C-49CF-A2BE-BBB58DAD7C3B}" presName="Name37" presStyleLbl="parChTrans1D4" presStyleIdx="0" presStyleCnt="10"/>
      <dgm:spPr/>
      <dgm:t>
        <a:bodyPr/>
        <a:lstStyle/>
        <a:p>
          <a:endParaRPr lang="zh-CN" altLang="en-US"/>
        </a:p>
      </dgm:t>
    </dgm:pt>
    <dgm:pt modelId="{8BC76089-D72D-447F-B2AA-C56EB1B85A79}" type="pres">
      <dgm:prSet presAssocID="{3848067E-8A81-450B-A47D-4E7623BBFAD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0FBE7E3-1346-4896-B9E2-A248BC78EED5}" type="pres">
      <dgm:prSet presAssocID="{3848067E-8A81-450B-A47D-4E7623BBFADB}" presName="rootComposite" presStyleCnt="0"/>
      <dgm:spPr/>
      <dgm:t>
        <a:bodyPr/>
        <a:lstStyle/>
        <a:p>
          <a:endParaRPr lang="zh-CN" altLang="en-US"/>
        </a:p>
      </dgm:t>
    </dgm:pt>
    <dgm:pt modelId="{B8ADA630-104E-449E-9456-9DB9B2BC54AC}" type="pres">
      <dgm:prSet presAssocID="{3848067E-8A81-450B-A47D-4E7623BBFADB}" presName="rootText" presStyleLbl="node1" presStyleIdx="3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2BB96F-270D-416B-B3A0-1F46DD408CD4}" type="pres">
      <dgm:prSet presAssocID="{3848067E-8A81-450B-A47D-4E7623BBFADB}" presName="titleText2" presStyleLbl="fgAcc1" presStyleIdx="3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4C7EE6DC-BEE5-4C7B-A30D-656FC8D21608}" type="pres">
      <dgm:prSet presAssocID="{3848067E-8A81-450B-A47D-4E7623BBFADB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37D7D765-D239-40D9-84DF-EB77E491214F}" type="pres">
      <dgm:prSet presAssocID="{3848067E-8A81-450B-A47D-4E7623BBFADB}" presName="hierChild4" presStyleCnt="0"/>
      <dgm:spPr/>
      <dgm:t>
        <a:bodyPr/>
        <a:lstStyle/>
        <a:p>
          <a:endParaRPr lang="zh-CN" altLang="en-US"/>
        </a:p>
      </dgm:t>
    </dgm:pt>
    <dgm:pt modelId="{B06013C9-15C3-4C52-9A43-CC3D91515CE1}" type="pres">
      <dgm:prSet presAssocID="{77071B51-34DD-4DE3-AA23-26E74C3EB5EA}" presName="Name37" presStyleLbl="parChTrans1D4" presStyleIdx="1" presStyleCnt="10"/>
      <dgm:spPr/>
      <dgm:t>
        <a:bodyPr/>
        <a:lstStyle/>
        <a:p>
          <a:endParaRPr lang="zh-CN" altLang="en-US"/>
        </a:p>
      </dgm:t>
    </dgm:pt>
    <dgm:pt modelId="{691DF4CA-8913-4E23-BDB3-942E3A558BDF}" type="pres">
      <dgm:prSet presAssocID="{0EB37783-D4E1-4B17-B753-8B824CA110D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A1EFE94-C5F1-4BE8-B982-483BD2BD8C53}" type="pres">
      <dgm:prSet presAssocID="{0EB37783-D4E1-4B17-B753-8B824CA110D6}" presName="rootComposite" presStyleCnt="0"/>
      <dgm:spPr/>
      <dgm:t>
        <a:bodyPr/>
        <a:lstStyle/>
        <a:p>
          <a:endParaRPr lang="zh-CN" altLang="en-US"/>
        </a:p>
      </dgm:t>
    </dgm:pt>
    <dgm:pt modelId="{7BE4ECAD-E7BD-4E31-91F9-D7C6ABC8A1F0}" type="pres">
      <dgm:prSet presAssocID="{0EB37783-D4E1-4B17-B753-8B824CA110D6}" presName="rootText" presStyleLbl="node1" presStyleIdx="4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018F22-B043-4A01-8509-33D9263840ED}" type="pres">
      <dgm:prSet presAssocID="{0EB37783-D4E1-4B17-B753-8B824CA110D6}" presName="titleText2" presStyleLbl="fgAcc1" presStyleIdx="4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53ECF3AF-F4BC-4ED1-8F2B-47525D7CA7DB}" type="pres">
      <dgm:prSet presAssocID="{0EB37783-D4E1-4B17-B753-8B824CA110D6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9648EE1C-780E-410F-9F12-74941CD91E94}" type="pres">
      <dgm:prSet presAssocID="{0EB37783-D4E1-4B17-B753-8B824CA110D6}" presName="hierChild4" presStyleCnt="0"/>
      <dgm:spPr/>
      <dgm:t>
        <a:bodyPr/>
        <a:lstStyle/>
        <a:p>
          <a:endParaRPr lang="zh-CN" altLang="en-US"/>
        </a:p>
      </dgm:t>
    </dgm:pt>
    <dgm:pt modelId="{77EE1E2A-265F-4D6B-9203-5C0D949E3DA1}" type="pres">
      <dgm:prSet presAssocID="{0EB37783-D4E1-4B17-B753-8B824CA110D6}" presName="hierChild5" presStyleCnt="0"/>
      <dgm:spPr/>
      <dgm:t>
        <a:bodyPr/>
        <a:lstStyle/>
        <a:p>
          <a:endParaRPr lang="zh-CN" altLang="en-US"/>
        </a:p>
      </dgm:t>
    </dgm:pt>
    <dgm:pt modelId="{305DA285-8C7C-4AA6-98B4-CBF4021F9ED9}" type="pres">
      <dgm:prSet presAssocID="{31763CD7-87FE-4060-867B-484C96877FB2}" presName="Name37" presStyleLbl="parChTrans1D4" presStyleIdx="2" presStyleCnt="10"/>
      <dgm:spPr/>
      <dgm:t>
        <a:bodyPr/>
        <a:lstStyle/>
        <a:p>
          <a:endParaRPr lang="zh-CN" altLang="en-US"/>
        </a:p>
      </dgm:t>
    </dgm:pt>
    <dgm:pt modelId="{484D1424-3721-440B-AE89-6DCA087AB2CC}" type="pres">
      <dgm:prSet presAssocID="{2EFC2522-F8A2-491B-B943-BD94BDF7C7E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D52BB23-E1F9-435C-AA8F-B81DA06E40E7}" type="pres">
      <dgm:prSet presAssocID="{2EFC2522-F8A2-491B-B943-BD94BDF7C7EF}" presName="rootComposite" presStyleCnt="0"/>
      <dgm:spPr/>
      <dgm:t>
        <a:bodyPr/>
        <a:lstStyle/>
        <a:p>
          <a:endParaRPr lang="zh-CN" altLang="en-US"/>
        </a:p>
      </dgm:t>
    </dgm:pt>
    <dgm:pt modelId="{E2171EEA-80E0-4340-9327-43B7D6F2E490}" type="pres">
      <dgm:prSet presAssocID="{2EFC2522-F8A2-491B-B943-BD94BDF7C7EF}" presName="rootText" presStyleLbl="node1" presStyleIdx="5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F32816-0E37-4B89-B36C-18128269A7D5}" type="pres">
      <dgm:prSet presAssocID="{2EFC2522-F8A2-491B-B943-BD94BDF7C7EF}" presName="titleText2" presStyleLbl="fgAcc1" presStyleIdx="5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C2620B39-8C02-4476-9852-0AA24F1D28E3}" type="pres">
      <dgm:prSet presAssocID="{2EFC2522-F8A2-491B-B943-BD94BDF7C7EF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2F40403F-4C2A-42D2-A16C-763699C88407}" type="pres">
      <dgm:prSet presAssocID="{2EFC2522-F8A2-491B-B943-BD94BDF7C7EF}" presName="hierChild4" presStyleCnt="0"/>
      <dgm:spPr/>
      <dgm:t>
        <a:bodyPr/>
        <a:lstStyle/>
        <a:p>
          <a:endParaRPr lang="zh-CN" altLang="en-US"/>
        </a:p>
      </dgm:t>
    </dgm:pt>
    <dgm:pt modelId="{E11BD2FB-1EB1-4FF1-9B34-22797B7A9238}" type="pres">
      <dgm:prSet presAssocID="{2EFC2522-F8A2-491B-B943-BD94BDF7C7EF}" presName="hierChild5" presStyleCnt="0"/>
      <dgm:spPr/>
      <dgm:t>
        <a:bodyPr/>
        <a:lstStyle/>
        <a:p>
          <a:endParaRPr lang="zh-CN" altLang="en-US"/>
        </a:p>
      </dgm:t>
    </dgm:pt>
    <dgm:pt modelId="{DAF3A583-7416-461E-B3A6-52BB7D7770DB}" type="pres">
      <dgm:prSet presAssocID="{859A23D0-3744-47A2-8487-DF92CD2E890A}" presName="Name37" presStyleLbl="parChTrans1D4" presStyleIdx="3" presStyleCnt="10"/>
      <dgm:spPr/>
      <dgm:t>
        <a:bodyPr/>
        <a:lstStyle/>
        <a:p>
          <a:endParaRPr lang="zh-CN" altLang="en-US"/>
        </a:p>
      </dgm:t>
    </dgm:pt>
    <dgm:pt modelId="{E9388307-A1F3-4D38-A969-E5530B3DBD86}" type="pres">
      <dgm:prSet presAssocID="{16CF2F11-4536-42CC-A973-0B105747D40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AB3F370-54D5-493B-86FA-978681C8B740}" type="pres">
      <dgm:prSet presAssocID="{16CF2F11-4536-42CC-A973-0B105747D40F}" presName="rootComposite" presStyleCnt="0"/>
      <dgm:spPr/>
      <dgm:t>
        <a:bodyPr/>
        <a:lstStyle/>
        <a:p>
          <a:endParaRPr lang="zh-CN" altLang="en-US"/>
        </a:p>
      </dgm:t>
    </dgm:pt>
    <dgm:pt modelId="{50314ACA-BF3D-446D-A69C-581E3D5EA2CF}" type="pres">
      <dgm:prSet presAssocID="{16CF2F11-4536-42CC-A973-0B105747D40F}" presName="rootText" presStyleLbl="node1" presStyleIdx="6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51E94D-E6EE-40A5-B241-3B6E165E609E}" type="pres">
      <dgm:prSet presAssocID="{16CF2F11-4536-42CC-A973-0B105747D40F}" presName="titleText2" presStyleLbl="fgAcc1" presStyleIdx="6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090F497B-EA27-4501-BB20-0D9C00D19D46}" type="pres">
      <dgm:prSet presAssocID="{16CF2F11-4536-42CC-A973-0B105747D40F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525A4F70-0921-4D8F-9D34-354414157D43}" type="pres">
      <dgm:prSet presAssocID="{16CF2F11-4536-42CC-A973-0B105747D40F}" presName="hierChild4" presStyleCnt="0"/>
      <dgm:spPr/>
      <dgm:t>
        <a:bodyPr/>
        <a:lstStyle/>
        <a:p>
          <a:endParaRPr lang="zh-CN" altLang="en-US"/>
        </a:p>
      </dgm:t>
    </dgm:pt>
    <dgm:pt modelId="{6CEEC653-7B8C-44A5-85B5-22E51532E5EF}" type="pres">
      <dgm:prSet presAssocID="{16CF2F11-4536-42CC-A973-0B105747D40F}" presName="hierChild5" presStyleCnt="0"/>
      <dgm:spPr/>
      <dgm:t>
        <a:bodyPr/>
        <a:lstStyle/>
        <a:p>
          <a:endParaRPr lang="zh-CN" altLang="en-US"/>
        </a:p>
      </dgm:t>
    </dgm:pt>
    <dgm:pt modelId="{51FA3EC4-B16B-49F1-A6F8-9D7CCD791F0E}" type="pres">
      <dgm:prSet presAssocID="{3848067E-8A81-450B-A47D-4E7623BBFADB}" presName="hierChild5" presStyleCnt="0"/>
      <dgm:spPr/>
      <dgm:t>
        <a:bodyPr/>
        <a:lstStyle/>
        <a:p>
          <a:endParaRPr lang="zh-CN" altLang="en-US"/>
        </a:p>
      </dgm:t>
    </dgm:pt>
    <dgm:pt modelId="{04FF99AB-CA63-4257-9C65-E93849C5B5EE}" type="pres">
      <dgm:prSet presAssocID="{6B68CBA1-7EA8-4091-AAC6-E3351E8E0517}" presName="hierChild5" presStyleCnt="0"/>
      <dgm:spPr/>
      <dgm:t>
        <a:bodyPr/>
        <a:lstStyle/>
        <a:p>
          <a:endParaRPr lang="zh-CN" altLang="en-US"/>
        </a:p>
      </dgm:t>
    </dgm:pt>
    <dgm:pt modelId="{1E0FEC1C-3DA4-472C-BF8B-C83C8EB43640}" type="pres">
      <dgm:prSet presAssocID="{EC4CE6F4-4461-46B2-A110-89B93C4F13B7}" presName="Name37" presStyleLbl="parChTrans1D3" presStyleIdx="1" presStyleCnt="4"/>
      <dgm:spPr/>
      <dgm:t>
        <a:bodyPr/>
        <a:lstStyle/>
        <a:p>
          <a:endParaRPr lang="zh-CN" altLang="en-US"/>
        </a:p>
      </dgm:t>
    </dgm:pt>
    <dgm:pt modelId="{6D456663-1DEE-4877-B6D0-A60953346B5B}" type="pres">
      <dgm:prSet presAssocID="{C829235E-9B5A-4D76-BBA9-39C4627D4A6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CC20AE4-6367-4538-A119-71EF47B4613B}" type="pres">
      <dgm:prSet presAssocID="{C829235E-9B5A-4D76-BBA9-39C4627D4A69}" presName="rootComposite" presStyleCnt="0"/>
      <dgm:spPr/>
      <dgm:t>
        <a:bodyPr/>
        <a:lstStyle/>
        <a:p>
          <a:endParaRPr lang="zh-CN" altLang="en-US"/>
        </a:p>
      </dgm:t>
    </dgm:pt>
    <dgm:pt modelId="{FB1DCB93-6413-4190-842B-132D2B1193E5}" type="pres">
      <dgm:prSet presAssocID="{C829235E-9B5A-4D76-BBA9-39C4627D4A69}" presName="rootText" presStyleLbl="node1" presStyleIdx="7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03B7B7-5DC7-4BC8-A349-10D9DC382B08}" type="pres">
      <dgm:prSet presAssocID="{C829235E-9B5A-4D76-BBA9-39C4627D4A69}" presName="titleText2" presStyleLbl="fgAcc1" presStyleIdx="7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C30EEC36-73A3-49CE-8F05-773E16777BF6}" type="pres">
      <dgm:prSet presAssocID="{C829235E-9B5A-4D76-BBA9-39C4627D4A69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11BD8ED0-D0BC-45AD-A7A1-D8FD01EC837A}" type="pres">
      <dgm:prSet presAssocID="{C829235E-9B5A-4D76-BBA9-39C4627D4A69}" presName="hierChild4" presStyleCnt="0"/>
      <dgm:spPr/>
      <dgm:t>
        <a:bodyPr/>
        <a:lstStyle/>
        <a:p>
          <a:endParaRPr lang="zh-CN" altLang="en-US"/>
        </a:p>
      </dgm:t>
    </dgm:pt>
    <dgm:pt modelId="{838ED5DE-7A12-430D-902B-6438DB2DE5A1}" type="pres">
      <dgm:prSet presAssocID="{C829235E-9B5A-4D76-BBA9-39C4627D4A69}" presName="hierChild5" presStyleCnt="0"/>
      <dgm:spPr/>
      <dgm:t>
        <a:bodyPr/>
        <a:lstStyle/>
        <a:p>
          <a:endParaRPr lang="zh-CN" altLang="en-US"/>
        </a:p>
      </dgm:t>
    </dgm:pt>
    <dgm:pt modelId="{685D2981-AF5F-47CD-9AB5-5485359C8EFC}" type="pres">
      <dgm:prSet presAssocID="{83E77865-5285-4D6F-AE7D-150022C2896B}" presName="Name37" presStyleLbl="parChTrans1D3" presStyleIdx="2" presStyleCnt="4"/>
      <dgm:spPr/>
      <dgm:t>
        <a:bodyPr/>
        <a:lstStyle/>
        <a:p>
          <a:endParaRPr lang="zh-CN" altLang="en-US"/>
        </a:p>
      </dgm:t>
    </dgm:pt>
    <dgm:pt modelId="{63910BC4-280F-4220-B25F-951DE383AF23}" type="pres">
      <dgm:prSet presAssocID="{21487646-6A97-487C-9CEA-9D6DCCC88D4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F2F0E43-C5AF-4527-8879-59FC682224F0}" type="pres">
      <dgm:prSet presAssocID="{21487646-6A97-487C-9CEA-9D6DCCC88D41}" presName="rootComposite" presStyleCnt="0"/>
      <dgm:spPr/>
      <dgm:t>
        <a:bodyPr/>
        <a:lstStyle/>
        <a:p>
          <a:endParaRPr lang="zh-CN" altLang="en-US"/>
        </a:p>
      </dgm:t>
    </dgm:pt>
    <dgm:pt modelId="{85A5F8B6-4AA1-4EC3-889A-1B76727B194C}" type="pres">
      <dgm:prSet presAssocID="{21487646-6A97-487C-9CEA-9D6DCCC88D41}" presName="rootText" presStyleLbl="node1" presStyleIdx="8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6C14E7-0C48-4248-8DCD-EA357466C3FF}" type="pres">
      <dgm:prSet presAssocID="{21487646-6A97-487C-9CEA-9D6DCCC88D41}" presName="titleText2" presStyleLbl="fgAcc1" presStyleIdx="8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5E6242E7-D666-4A5C-BE0A-05EEF5443B47}" type="pres">
      <dgm:prSet presAssocID="{21487646-6A97-487C-9CEA-9D6DCCC88D41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0CBF886E-83C8-40D3-BDC7-AE62D4EC733A}" type="pres">
      <dgm:prSet presAssocID="{21487646-6A97-487C-9CEA-9D6DCCC88D41}" presName="hierChild4" presStyleCnt="0"/>
      <dgm:spPr/>
      <dgm:t>
        <a:bodyPr/>
        <a:lstStyle/>
        <a:p>
          <a:endParaRPr lang="zh-CN" altLang="en-US"/>
        </a:p>
      </dgm:t>
    </dgm:pt>
    <dgm:pt modelId="{E9219F54-CA8C-4FF2-9AAF-50B724216806}" type="pres">
      <dgm:prSet presAssocID="{90FA967C-2D7B-4A05-9396-2FC6E45117F5}" presName="Name37" presStyleLbl="parChTrans1D4" presStyleIdx="4" presStyleCnt="10"/>
      <dgm:spPr/>
      <dgm:t>
        <a:bodyPr/>
        <a:lstStyle/>
        <a:p>
          <a:endParaRPr lang="zh-CN" altLang="en-US"/>
        </a:p>
      </dgm:t>
    </dgm:pt>
    <dgm:pt modelId="{73EB2C7C-A614-4879-8A06-E5EAF180672F}" type="pres">
      <dgm:prSet presAssocID="{CA01374B-C83E-4A33-9E5B-3BCEA2AB1C7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FB674D18-988B-4C25-B524-1745C6E4A56D}" type="pres">
      <dgm:prSet presAssocID="{CA01374B-C83E-4A33-9E5B-3BCEA2AB1C75}" presName="rootComposite" presStyleCnt="0"/>
      <dgm:spPr/>
      <dgm:t>
        <a:bodyPr/>
        <a:lstStyle/>
        <a:p>
          <a:endParaRPr lang="zh-CN" altLang="en-US"/>
        </a:p>
      </dgm:t>
    </dgm:pt>
    <dgm:pt modelId="{932E808B-F6C5-4B69-9665-100EA0468407}" type="pres">
      <dgm:prSet presAssocID="{CA01374B-C83E-4A33-9E5B-3BCEA2AB1C75}" presName="rootText" presStyleLbl="node1" presStyleIdx="9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EF83E2-5762-4820-9B5A-71EDA06A3A69}" type="pres">
      <dgm:prSet presAssocID="{CA01374B-C83E-4A33-9E5B-3BCEA2AB1C75}" presName="titleText2" presStyleLbl="fgAcc1" presStyleIdx="9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43A44219-0EB9-4713-9CDA-EE320736FE3D}" type="pres">
      <dgm:prSet presAssocID="{CA01374B-C83E-4A33-9E5B-3BCEA2AB1C75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811798A7-C2E6-4C46-BDEC-61848B2C8B87}" type="pres">
      <dgm:prSet presAssocID="{CA01374B-C83E-4A33-9E5B-3BCEA2AB1C75}" presName="hierChild4" presStyleCnt="0"/>
      <dgm:spPr/>
      <dgm:t>
        <a:bodyPr/>
        <a:lstStyle/>
        <a:p>
          <a:endParaRPr lang="zh-CN" altLang="en-US"/>
        </a:p>
      </dgm:t>
    </dgm:pt>
    <dgm:pt modelId="{AF5A2B24-262E-47A4-A327-17C63A10CC51}" type="pres">
      <dgm:prSet presAssocID="{CA01374B-C83E-4A33-9E5B-3BCEA2AB1C75}" presName="hierChild5" presStyleCnt="0"/>
      <dgm:spPr/>
      <dgm:t>
        <a:bodyPr/>
        <a:lstStyle/>
        <a:p>
          <a:endParaRPr lang="zh-CN" altLang="en-US"/>
        </a:p>
      </dgm:t>
    </dgm:pt>
    <dgm:pt modelId="{8654CFBB-81FF-4A11-812A-BC1077C2A14E}" type="pres">
      <dgm:prSet presAssocID="{ECA35F6C-2A65-4B67-879E-F2777013CC06}" presName="Name37" presStyleLbl="parChTrans1D4" presStyleIdx="5" presStyleCnt="10"/>
      <dgm:spPr/>
      <dgm:t>
        <a:bodyPr/>
        <a:lstStyle/>
        <a:p>
          <a:endParaRPr lang="zh-CN" altLang="en-US"/>
        </a:p>
      </dgm:t>
    </dgm:pt>
    <dgm:pt modelId="{3C0B13C4-2A37-475A-8B47-3AC0AA05E5A4}" type="pres">
      <dgm:prSet presAssocID="{B6497F5C-78E8-46EC-953C-D14321A8A65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FE14CE3-ECA7-4477-8173-8D09272EC151}" type="pres">
      <dgm:prSet presAssocID="{B6497F5C-78E8-46EC-953C-D14321A8A654}" presName="rootComposite" presStyleCnt="0"/>
      <dgm:spPr/>
      <dgm:t>
        <a:bodyPr/>
        <a:lstStyle/>
        <a:p>
          <a:endParaRPr lang="zh-CN" altLang="en-US"/>
        </a:p>
      </dgm:t>
    </dgm:pt>
    <dgm:pt modelId="{B7C5B440-F379-4296-9AEF-C0D6F38BE995}" type="pres">
      <dgm:prSet presAssocID="{B6497F5C-78E8-46EC-953C-D14321A8A654}" presName="rootText" presStyleLbl="node1" presStyleIdx="10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62454C-A9D2-4EBD-8377-037CD92FB90C}" type="pres">
      <dgm:prSet presAssocID="{B6497F5C-78E8-46EC-953C-D14321A8A654}" presName="titleText2" presStyleLbl="fgAcc1" presStyleIdx="10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B324252A-3580-4238-B0F3-3384C1636505}" type="pres">
      <dgm:prSet presAssocID="{B6497F5C-78E8-46EC-953C-D14321A8A654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86BEEB08-31D5-4881-9E9F-CE97494D67F0}" type="pres">
      <dgm:prSet presAssocID="{B6497F5C-78E8-46EC-953C-D14321A8A654}" presName="hierChild4" presStyleCnt="0"/>
      <dgm:spPr/>
      <dgm:t>
        <a:bodyPr/>
        <a:lstStyle/>
        <a:p>
          <a:endParaRPr lang="zh-CN" altLang="en-US"/>
        </a:p>
      </dgm:t>
    </dgm:pt>
    <dgm:pt modelId="{81EA3601-EEAF-48A5-A414-CE16D063B5E1}" type="pres">
      <dgm:prSet presAssocID="{B6497F5C-78E8-46EC-953C-D14321A8A654}" presName="hierChild5" presStyleCnt="0"/>
      <dgm:spPr/>
      <dgm:t>
        <a:bodyPr/>
        <a:lstStyle/>
        <a:p>
          <a:endParaRPr lang="zh-CN" altLang="en-US"/>
        </a:p>
      </dgm:t>
    </dgm:pt>
    <dgm:pt modelId="{E552113C-B5A8-414A-9B92-DC112316E807}" type="pres">
      <dgm:prSet presAssocID="{F3F292EA-DEB6-48E9-A5E0-6CA390C0EAED}" presName="Name37" presStyleLbl="parChTrans1D4" presStyleIdx="6" presStyleCnt="10"/>
      <dgm:spPr/>
      <dgm:t>
        <a:bodyPr/>
        <a:lstStyle/>
        <a:p>
          <a:endParaRPr lang="zh-CN" altLang="en-US"/>
        </a:p>
      </dgm:t>
    </dgm:pt>
    <dgm:pt modelId="{3CDA6FB7-11C0-4C5E-AC77-A940F3F3E3BA}" type="pres">
      <dgm:prSet presAssocID="{98BBBAF6-304F-4FF9-BFA7-26916E118C0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94C2870B-F240-4844-9465-2D5491BE2F01}" type="pres">
      <dgm:prSet presAssocID="{98BBBAF6-304F-4FF9-BFA7-26916E118C0F}" presName="rootComposite" presStyleCnt="0"/>
      <dgm:spPr/>
      <dgm:t>
        <a:bodyPr/>
        <a:lstStyle/>
        <a:p>
          <a:endParaRPr lang="zh-CN" altLang="en-US"/>
        </a:p>
      </dgm:t>
    </dgm:pt>
    <dgm:pt modelId="{EF220ED0-3119-4337-B810-D4FE7347D754}" type="pres">
      <dgm:prSet presAssocID="{98BBBAF6-304F-4FF9-BFA7-26916E118C0F}" presName="rootText" presStyleLbl="node1" presStyleIdx="11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0B4E2C-7BA6-476C-B087-8322272C36AC}" type="pres">
      <dgm:prSet presAssocID="{98BBBAF6-304F-4FF9-BFA7-26916E118C0F}" presName="titleText2" presStyleLbl="fgAcc1" presStyleIdx="11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7C93F48A-6578-4205-AC74-843F2AB9EFBE}" type="pres">
      <dgm:prSet presAssocID="{98BBBAF6-304F-4FF9-BFA7-26916E118C0F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68432830-4830-46BB-B474-3F3ED5E9E522}" type="pres">
      <dgm:prSet presAssocID="{98BBBAF6-304F-4FF9-BFA7-26916E118C0F}" presName="hierChild4" presStyleCnt="0"/>
      <dgm:spPr/>
      <dgm:t>
        <a:bodyPr/>
        <a:lstStyle/>
        <a:p>
          <a:endParaRPr lang="zh-CN" altLang="en-US"/>
        </a:p>
      </dgm:t>
    </dgm:pt>
    <dgm:pt modelId="{A9F8C4F7-93B4-4EAB-8768-383199E4CE5D}" type="pres">
      <dgm:prSet presAssocID="{98BBBAF6-304F-4FF9-BFA7-26916E118C0F}" presName="hierChild5" presStyleCnt="0"/>
      <dgm:spPr/>
      <dgm:t>
        <a:bodyPr/>
        <a:lstStyle/>
        <a:p>
          <a:endParaRPr lang="zh-CN" altLang="en-US"/>
        </a:p>
      </dgm:t>
    </dgm:pt>
    <dgm:pt modelId="{9AF0ED7E-95C1-4104-A9E9-F4D32091DC58}" type="pres">
      <dgm:prSet presAssocID="{1F7CC99A-974E-44F6-A9FE-ACB6A8D25B8E}" presName="Name37" presStyleLbl="parChTrans1D4" presStyleIdx="7" presStyleCnt="10"/>
      <dgm:spPr/>
      <dgm:t>
        <a:bodyPr/>
        <a:lstStyle/>
        <a:p>
          <a:endParaRPr lang="zh-CN" altLang="en-US"/>
        </a:p>
      </dgm:t>
    </dgm:pt>
    <dgm:pt modelId="{8C14A862-D9D4-42C9-8FFA-0552BEE25C75}" type="pres">
      <dgm:prSet presAssocID="{4967BB7C-FBC0-47BB-824E-D7E97293F97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1B2ED4B2-4F36-40A2-9F39-91D5470C50FD}" type="pres">
      <dgm:prSet presAssocID="{4967BB7C-FBC0-47BB-824E-D7E97293F974}" presName="rootComposite" presStyleCnt="0"/>
      <dgm:spPr/>
      <dgm:t>
        <a:bodyPr/>
        <a:lstStyle/>
        <a:p>
          <a:endParaRPr lang="zh-CN" altLang="en-US"/>
        </a:p>
      </dgm:t>
    </dgm:pt>
    <dgm:pt modelId="{9306D055-6DE5-4C2D-9F2D-AD58F93DA99A}" type="pres">
      <dgm:prSet presAssocID="{4967BB7C-FBC0-47BB-824E-D7E97293F974}" presName="rootText" presStyleLbl="node1" presStyleIdx="12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AD06BC-9E6B-4FB4-8200-1002F3A235E3}" type="pres">
      <dgm:prSet presAssocID="{4967BB7C-FBC0-47BB-824E-D7E97293F974}" presName="titleText2" presStyleLbl="fgAcc1" presStyleIdx="12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14F9E598-7691-461E-9862-1578AD3CF022}" type="pres">
      <dgm:prSet presAssocID="{4967BB7C-FBC0-47BB-824E-D7E97293F974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AD9A91A7-659B-4A85-A8CE-D1BF0470F2C1}" type="pres">
      <dgm:prSet presAssocID="{4967BB7C-FBC0-47BB-824E-D7E97293F974}" presName="hierChild4" presStyleCnt="0"/>
      <dgm:spPr/>
      <dgm:t>
        <a:bodyPr/>
        <a:lstStyle/>
        <a:p>
          <a:endParaRPr lang="zh-CN" altLang="en-US"/>
        </a:p>
      </dgm:t>
    </dgm:pt>
    <dgm:pt modelId="{93F4C969-8063-45A8-A395-87D1C1CEBA59}" type="pres">
      <dgm:prSet presAssocID="{4967BB7C-FBC0-47BB-824E-D7E97293F974}" presName="hierChild5" presStyleCnt="0"/>
      <dgm:spPr/>
      <dgm:t>
        <a:bodyPr/>
        <a:lstStyle/>
        <a:p>
          <a:endParaRPr lang="zh-CN" altLang="en-US"/>
        </a:p>
      </dgm:t>
    </dgm:pt>
    <dgm:pt modelId="{16C6B459-D03F-44CC-8455-337E661AE772}" type="pres">
      <dgm:prSet presAssocID="{37092B36-3C60-4906-B14D-6F2CFDAA40F0}" presName="Name37" presStyleLbl="parChTrans1D4" presStyleIdx="8" presStyleCnt="10"/>
      <dgm:spPr/>
      <dgm:t>
        <a:bodyPr/>
        <a:lstStyle/>
        <a:p>
          <a:endParaRPr lang="zh-CN" altLang="en-US"/>
        </a:p>
      </dgm:t>
    </dgm:pt>
    <dgm:pt modelId="{5D667A87-6EA0-40C8-B39A-491308384593}" type="pres">
      <dgm:prSet presAssocID="{9C63EB3A-CAE1-4B4F-B29A-DD90704493E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7BCBD4C-C173-422B-BBA0-66425A20510B}" type="pres">
      <dgm:prSet presAssocID="{9C63EB3A-CAE1-4B4F-B29A-DD90704493E6}" presName="rootComposite" presStyleCnt="0"/>
      <dgm:spPr/>
      <dgm:t>
        <a:bodyPr/>
        <a:lstStyle/>
        <a:p>
          <a:endParaRPr lang="zh-CN" altLang="en-US"/>
        </a:p>
      </dgm:t>
    </dgm:pt>
    <dgm:pt modelId="{3F5EB46D-2073-4A54-BF47-131014D7C191}" type="pres">
      <dgm:prSet presAssocID="{9C63EB3A-CAE1-4B4F-B29A-DD90704493E6}" presName="rootText" presStyleLbl="node1" presStyleIdx="13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7232CB-87A8-46E2-9BEB-E666AAFA8303}" type="pres">
      <dgm:prSet presAssocID="{9C63EB3A-CAE1-4B4F-B29A-DD90704493E6}" presName="titleText2" presStyleLbl="fgAcc1" presStyleIdx="13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009C6C09-2234-4DB5-85CE-BFC82FE31D21}" type="pres">
      <dgm:prSet presAssocID="{9C63EB3A-CAE1-4B4F-B29A-DD90704493E6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A3B5DB9A-6FD9-4072-82A2-3B8E46B5094C}" type="pres">
      <dgm:prSet presAssocID="{9C63EB3A-CAE1-4B4F-B29A-DD90704493E6}" presName="hierChild4" presStyleCnt="0"/>
      <dgm:spPr/>
      <dgm:t>
        <a:bodyPr/>
        <a:lstStyle/>
        <a:p>
          <a:endParaRPr lang="zh-CN" altLang="en-US"/>
        </a:p>
      </dgm:t>
    </dgm:pt>
    <dgm:pt modelId="{9637631E-C216-4233-99A6-1B349D99A001}" type="pres">
      <dgm:prSet presAssocID="{9C63EB3A-CAE1-4B4F-B29A-DD90704493E6}" presName="hierChild5" presStyleCnt="0"/>
      <dgm:spPr/>
      <dgm:t>
        <a:bodyPr/>
        <a:lstStyle/>
        <a:p>
          <a:endParaRPr lang="zh-CN" altLang="en-US"/>
        </a:p>
      </dgm:t>
    </dgm:pt>
    <dgm:pt modelId="{3B8E55A4-1ADF-4EA4-A1D0-E5B325AD6977}" type="pres">
      <dgm:prSet presAssocID="{CCF6C282-AEF1-4523-99EF-7DEF3DB7E086}" presName="Name37" presStyleLbl="parChTrans1D4" presStyleIdx="9" presStyleCnt="10"/>
      <dgm:spPr/>
      <dgm:t>
        <a:bodyPr/>
        <a:lstStyle/>
        <a:p>
          <a:endParaRPr lang="zh-CN" altLang="en-US"/>
        </a:p>
      </dgm:t>
    </dgm:pt>
    <dgm:pt modelId="{3A767EDC-331D-46FC-B67C-D5DF703080A4}" type="pres">
      <dgm:prSet presAssocID="{C8F8BD17-CEC0-4165-AEFD-987980D940D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C019769-A89A-4C9B-9D9D-7A64FB27FA58}" type="pres">
      <dgm:prSet presAssocID="{C8F8BD17-CEC0-4165-AEFD-987980D940DE}" presName="rootComposite" presStyleCnt="0"/>
      <dgm:spPr/>
      <dgm:t>
        <a:bodyPr/>
        <a:lstStyle/>
        <a:p>
          <a:endParaRPr lang="zh-CN" altLang="en-US"/>
        </a:p>
      </dgm:t>
    </dgm:pt>
    <dgm:pt modelId="{E35426B0-46BA-4537-AB33-D700F6668397}" type="pres">
      <dgm:prSet presAssocID="{C8F8BD17-CEC0-4165-AEFD-987980D940DE}" presName="rootText" presStyleLbl="node1" presStyleIdx="14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2B29B6-7832-45BE-86B1-8642EB32F7E1}" type="pres">
      <dgm:prSet presAssocID="{C8F8BD17-CEC0-4165-AEFD-987980D940DE}" presName="titleText2" presStyleLbl="fgAcc1" presStyleIdx="14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E4B20B5F-EBB0-4791-B5B8-933583DEC3F7}" type="pres">
      <dgm:prSet presAssocID="{C8F8BD17-CEC0-4165-AEFD-987980D940DE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A135FA69-9EF7-45FD-BA30-497115CDCF02}" type="pres">
      <dgm:prSet presAssocID="{C8F8BD17-CEC0-4165-AEFD-987980D940DE}" presName="hierChild4" presStyleCnt="0"/>
      <dgm:spPr/>
      <dgm:t>
        <a:bodyPr/>
        <a:lstStyle/>
        <a:p>
          <a:endParaRPr lang="zh-CN" altLang="en-US"/>
        </a:p>
      </dgm:t>
    </dgm:pt>
    <dgm:pt modelId="{9D53E761-2FF0-4CF6-B917-A2A31FBFFB82}" type="pres">
      <dgm:prSet presAssocID="{C8F8BD17-CEC0-4165-AEFD-987980D940DE}" presName="hierChild5" presStyleCnt="0"/>
      <dgm:spPr/>
      <dgm:t>
        <a:bodyPr/>
        <a:lstStyle/>
        <a:p>
          <a:endParaRPr lang="zh-CN" altLang="en-US"/>
        </a:p>
      </dgm:t>
    </dgm:pt>
    <dgm:pt modelId="{905C725A-3A71-47B0-976B-BE0D5F1133B7}" type="pres">
      <dgm:prSet presAssocID="{21487646-6A97-487C-9CEA-9D6DCCC88D41}" presName="hierChild5" presStyleCnt="0"/>
      <dgm:spPr/>
      <dgm:t>
        <a:bodyPr/>
        <a:lstStyle/>
        <a:p>
          <a:endParaRPr lang="zh-CN" altLang="en-US"/>
        </a:p>
      </dgm:t>
    </dgm:pt>
    <dgm:pt modelId="{624E7B54-0C46-4AFC-9DB0-0FCC599265CD}" type="pres">
      <dgm:prSet presAssocID="{60812FC3-A7D4-4FE9-82DA-89F71CBC3944}" presName="Name37" presStyleLbl="parChTrans1D3" presStyleIdx="3" presStyleCnt="4"/>
      <dgm:spPr/>
      <dgm:t>
        <a:bodyPr/>
        <a:lstStyle/>
        <a:p>
          <a:endParaRPr lang="zh-CN" altLang="en-US"/>
        </a:p>
      </dgm:t>
    </dgm:pt>
    <dgm:pt modelId="{CF8CDBA4-A40F-4BF0-A743-20025CBA1FA2}" type="pres">
      <dgm:prSet presAssocID="{A8DF462A-13F6-49F4-97DD-1059DCA9A5A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9C82B7D-7C8B-4736-AD00-9EB6F26D573A}" type="pres">
      <dgm:prSet presAssocID="{A8DF462A-13F6-49F4-97DD-1059DCA9A5AE}" presName="rootComposite" presStyleCnt="0"/>
      <dgm:spPr/>
      <dgm:t>
        <a:bodyPr/>
        <a:lstStyle/>
        <a:p>
          <a:endParaRPr lang="zh-CN" altLang="en-US"/>
        </a:p>
      </dgm:t>
    </dgm:pt>
    <dgm:pt modelId="{0ACE7C4D-2E11-4ED8-9622-AEF75EFAE2A8}" type="pres">
      <dgm:prSet presAssocID="{A8DF462A-13F6-49F4-97DD-1059DCA9A5AE}" presName="rootText" presStyleLbl="node1" presStyleIdx="15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6F9D73-CB3D-4CB0-ADD5-D3B20D496E41}" type="pres">
      <dgm:prSet presAssocID="{A8DF462A-13F6-49F4-97DD-1059DCA9A5AE}" presName="titleText2" presStyleLbl="fgAcc1" presStyleIdx="15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62A934E4-7B5A-490F-B002-9F7A86E90C55}" type="pres">
      <dgm:prSet presAssocID="{A8DF462A-13F6-49F4-97DD-1059DCA9A5AE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B2A736F7-A38E-430D-879B-249163A97506}" type="pres">
      <dgm:prSet presAssocID="{A8DF462A-13F6-49F4-97DD-1059DCA9A5AE}" presName="hierChild4" presStyleCnt="0"/>
      <dgm:spPr/>
      <dgm:t>
        <a:bodyPr/>
        <a:lstStyle/>
        <a:p>
          <a:endParaRPr lang="zh-CN" altLang="en-US"/>
        </a:p>
      </dgm:t>
    </dgm:pt>
    <dgm:pt modelId="{9860DC16-2BD8-4C62-9142-CEA47FD1AC1B}" type="pres">
      <dgm:prSet presAssocID="{A8DF462A-13F6-49F4-97DD-1059DCA9A5AE}" presName="hierChild5" presStyleCnt="0"/>
      <dgm:spPr/>
      <dgm:t>
        <a:bodyPr/>
        <a:lstStyle/>
        <a:p>
          <a:endParaRPr lang="zh-CN" altLang="en-US"/>
        </a:p>
      </dgm:t>
    </dgm:pt>
    <dgm:pt modelId="{2EEB425F-188F-40B2-8684-77E1AA7AF9F5}" type="pres">
      <dgm:prSet presAssocID="{3131DC23-3D86-4D80-AE7B-25E5B0A67D46}" presName="hierChild5" presStyleCnt="0"/>
      <dgm:spPr/>
      <dgm:t>
        <a:bodyPr/>
        <a:lstStyle/>
        <a:p>
          <a:endParaRPr lang="zh-CN" altLang="en-US"/>
        </a:p>
      </dgm:t>
    </dgm:pt>
    <dgm:pt modelId="{CDAC5871-4DE4-4663-BAD3-EC7E6E2E6779}" type="pres">
      <dgm:prSet presAssocID="{271CB239-8830-4091-AC06-050C75B8DCBC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72D635E8-6864-4FE1-9F71-1D7C14A68BBD}" srcId="{3848067E-8A81-450B-A47D-4E7623BBFADB}" destId="{16CF2F11-4536-42CC-A973-0B105747D40F}" srcOrd="2" destOrd="0" parTransId="{859A23D0-3744-47A2-8487-DF92CD2E890A}" sibTransId="{CE59AA91-DC49-4158-98B5-E6A0C92CAB21}"/>
    <dgm:cxn modelId="{331CD360-E1B2-4E17-A09B-FF53C4C807AE}" type="presOf" srcId="{0EB37783-D4E1-4B17-B753-8B824CA110D6}" destId="{53ECF3AF-F4BC-4ED1-8F2B-47525D7CA7DB}" srcOrd="1" destOrd="0" presId="urn:microsoft.com/office/officeart/2008/layout/NameandTitleOrganizationalChart"/>
    <dgm:cxn modelId="{A0EB1818-9D3E-4059-B0DE-9AD22A0A5E40}" type="presOf" srcId="{C44A8D28-5D92-4544-8B10-391C7C0116B9}" destId="{EF2F870C-0FCD-4FA2-BEE8-0DE87DD74F79}" srcOrd="0" destOrd="0" presId="urn:microsoft.com/office/officeart/2008/layout/NameandTitleOrganizationalChart"/>
    <dgm:cxn modelId="{DB43D638-2A1A-4193-ABA8-11624BAF11D6}" type="presOf" srcId="{D686DC6F-2542-42A6-9B3B-7C9C767FC7F7}" destId="{BF0B4E2C-7BA6-476C-B087-8322272C36AC}" srcOrd="0" destOrd="0" presId="urn:microsoft.com/office/officeart/2008/layout/NameandTitleOrganizationalChart"/>
    <dgm:cxn modelId="{A7AE5BCB-1261-4DF7-A3E9-FDF7243DD758}" type="presOf" srcId="{21487646-6A97-487C-9CEA-9D6DCCC88D41}" destId="{5E6242E7-D666-4A5C-BE0A-05EEF5443B47}" srcOrd="1" destOrd="0" presId="urn:microsoft.com/office/officeart/2008/layout/NameandTitleOrganizationalChart"/>
    <dgm:cxn modelId="{F4C27C98-22BA-4CBB-B37C-1D6583D8FD88}" type="presOf" srcId="{4967BB7C-FBC0-47BB-824E-D7E97293F974}" destId="{9306D055-6DE5-4C2D-9F2D-AD58F93DA99A}" srcOrd="0" destOrd="0" presId="urn:microsoft.com/office/officeart/2008/layout/NameandTitleOrganizationalChart"/>
    <dgm:cxn modelId="{D1D60B44-127F-4D23-9E62-9EB68D7BE9F7}" srcId="{3131DC23-3D86-4D80-AE7B-25E5B0A67D46}" destId="{A8DF462A-13F6-49F4-97DD-1059DCA9A5AE}" srcOrd="3" destOrd="0" parTransId="{60812FC3-A7D4-4FE9-82DA-89F71CBC3944}" sibTransId="{23D83AFB-972A-4FBE-830A-AEED7D9194CB}"/>
    <dgm:cxn modelId="{AEEECBD8-03EF-4F7A-8FFB-C021850E3F47}" srcId="{21487646-6A97-487C-9CEA-9D6DCCC88D41}" destId="{98BBBAF6-304F-4FF9-BFA7-26916E118C0F}" srcOrd="2" destOrd="0" parTransId="{F3F292EA-DEB6-48E9-A5E0-6CA390C0EAED}" sibTransId="{D686DC6F-2542-42A6-9B3B-7C9C767FC7F7}"/>
    <dgm:cxn modelId="{D610DD15-9D9B-46F0-B29C-2D0A911F4310}" type="presOf" srcId="{C8F8BD17-CEC0-4165-AEFD-987980D940DE}" destId="{E35426B0-46BA-4537-AB33-D700F6668397}" srcOrd="0" destOrd="0" presId="urn:microsoft.com/office/officeart/2008/layout/NameandTitleOrganizationalChart"/>
    <dgm:cxn modelId="{6E8C837D-0E10-418D-9529-3AEA417B2171}" type="presOf" srcId="{9C63EB3A-CAE1-4B4F-B29A-DD90704493E6}" destId="{3F5EB46D-2073-4A54-BF47-131014D7C191}" srcOrd="0" destOrd="0" presId="urn:microsoft.com/office/officeart/2008/layout/NameandTitleOrganizationalChart"/>
    <dgm:cxn modelId="{199FA960-3E8D-454A-9B58-C16A8FF048D7}" type="presOf" srcId="{671BCD54-99B7-4A3D-9882-4124D4B72B8F}" destId="{B32BB96F-270D-416B-B3A0-1F46DD408CD4}" srcOrd="0" destOrd="0" presId="urn:microsoft.com/office/officeart/2008/layout/NameandTitleOrganizationalChart"/>
    <dgm:cxn modelId="{EB70756D-EE89-4D28-AC1E-CAA38057943F}" srcId="{3131DC23-3D86-4D80-AE7B-25E5B0A67D46}" destId="{6B68CBA1-7EA8-4091-AAC6-E3351E8E0517}" srcOrd="0" destOrd="0" parTransId="{E7EE0D51-EC61-4506-ACA5-48C51F206663}" sibTransId="{82B0FA36-97B9-4370-871D-6DE82659B2E2}"/>
    <dgm:cxn modelId="{30D05B62-D206-44E1-9EC4-F95B64BC4303}" type="presOf" srcId="{394CAC2F-BD1F-4082-904E-97FDAD720625}" destId="{8203B7B7-5DC7-4BC8-A349-10D9DC382B08}" srcOrd="0" destOrd="0" presId="urn:microsoft.com/office/officeart/2008/layout/NameandTitleOrganizationalChart"/>
    <dgm:cxn modelId="{87E21137-035C-4A2C-B014-D1133EC25D01}" type="presOf" srcId="{CE59AA91-DC49-4158-98B5-E6A0C92CAB21}" destId="{1451E94D-E6EE-40A5-B241-3B6E165E609E}" srcOrd="0" destOrd="0" presId="urn:microsoft.com/office/officeart/2008/layout/NameandTitleOrganizationalChart"/>
    <dgm:cxn modelId="{A9C42234-F24D-425B-A931-0119DCD9A86D}" srcId="{21487646-6A97-487C-9CEA-9D6DCCC88D41}" destId="{C8F8BD17-CEC0-4165-AEFD-987980D940DE}" srcOrd="5" destOrd="0" parTransId="{CCF6C282-AEF1-4523-99EF-7DEF3DB7E086}" sibTransId="{0BC3994C-47A5-4084-8E12-724862999BA7}"/>
    <dgm:cxn modelId="{3CB12045-1B2C-4A93-AF0C-E3C76C992314}" type="presOf" srcId="{CCF6C282-AEF1-4523-99EF-7DEF3DB7E086}" destId="{3B8E55A4-1ADF-4EA4-A1D0-E5B325AD6977}" srcOrd="0" destOrd="0" presId="urn:microsoft.com/office/officeart/2008/layout/NameandTitleOrganizationalChart"/>
    <dgm:cxn modelId="{70F24419-BD3B-4551-BFEF-8B8E5F269578}" type="presOf" srcId="{23D83AFB-972A-4FBE-830A-AEED7D9194CB}" destId="{666F9D73-CB3D-4CB0-ADD5-D3B20D496E41}" srcOrd="0" destOrd="0" presId="urn:microsoft.com/office/officeart/2008/layout/NameandTitleOrganizationalChart"/>
    <dgm:cxn modelId="{9E201F34-5114-470E-BD32-005E92CC2BFD}" type="presOf" srcId="{F225779F-8D2D-4F92-9317-474A8854B6A9}" destId="{2B076537-9469-4962-B63C-57204F2FD002}" srcOrd="0" destOrd="0" presId="urn:microsoft.com/office/officeart/2008/layout/NameandTitleOrganizationalChart"/>
    <dgm:cxn modelId="{613DD0A0-8F41-4E1D-9F4D-35F95D1957C3}" srcId="{B87B1AEA-E5BB-4190-99EE-A1BAACA047B2}" destId="{271CB239-8830-4091-AC06-050C75B8DCBC}" srcOrd="1" destOrd="0" parTransId="{94089FAF-92DA-45B1-B42D-7FA2A4A18E1E}" sibTransId="{077BB4B7-B2BF-44C5-9D6E-2139A0517CB9}"/>
    <dgm:cxn modelId="{9DC2A868-617B-4D54-B9D5-E57ADE11EBDB}" type="presOf" srcId="{BF9E1A9B-DECB-4884-9197-36EB84897D6A}" destId="{8685A4B9-46F1-465D-AEA3-6FED1DC5AFFD}" srcOrd="0" destOrd="0" presId="urn:microsoft.com/office/officeart/2008/layout/NameandTitleOrganizationalChart"/>
    <dgm:cxn modelId="{BE700D46-12D5-41FF-8754-E27E43F32729}" srcId="{21487646-6A97-487C-9CEA-9D6DCCC88D41}" destId="{CA01374B-C83E-4A33-9E5B-3BCEA2AB1C75}" srcOrd="0" destOrd="0" parTransId="{90FA967C-2D7B-4A05-9396-2FC6E45117F5}" sibTransId="{5B0ED857-773C-42F0-81C7-D9A951FD7375}"/>
    <dgm:cxn modelId="{BFB70F24-C4D3-4CEC-AAC0-6A9F65F09485}" type="presOf" srcId="{543D3E66-BCE7-4614-83C2-174CA91361CC}" destId="{6E6C14E7-0C48-4248-8DCD-EA357466C3FF}" srcOrd="0" destOrd="0" presId="urn:microsoft.com/office/officeart/2008/layout/NameandTitleOrganizationalChart"/>
    <dgm:cxn modelId="{5834F406-FE31-4B25-8CF5-860BF5D7672A}" type="presOf" srcId="{B1A6DEAC-DA4C-49CF-A2BE-BBB58DAD7C3B}" destId="{7AC66BBB-FCA8-421C-9E7A-2CCA53407D39}" srcOrd="0" destOrd="0" presId="urn:microsoft.com/office/officeart/2008/layout/NameandTitleOrganizationalChart"/>
    <dgm:cxn modelId="{68673A89-11E8-46A0-9517-FB9D5DBC4BD3}" type="presOf" srcId="{ECA35F6C-2A65-4B67-879E-F2777013CC06}" destId="{8654CFBB-81FF-4A11-812A-BC1077C2A14E}" srcOrd="0" destOrd="0" presId="urn:microsoft.com/office/officeart/2008/layout/NameandTitleOrganizationalChart"/>
    <dgm:cxn modelId="{4911033E-B4EA-402D-B412-43E00E0D8298}" type="presOf" srcId="{C829235E-9B5A-4D76-BBA9-39C4627D4A69}" destId="{FB1DCB93-6413-4190-842B-132D2B1193E5}" srcOrd="0" destOrd="0" presId="urn:microsoft.com/office/officeart/2008/layout/NameandTitleOrganizationalChart"/>
    <dgm:cxn modelId="{7DEECA8B-5517-4B31-939E-2C4CA8326629}" type="presOf" srcId="{3131DC23-3D86-4D80-AE7B-25E5B0A67D46}" destId="{2956B682-8BFC-40B5-8C56-ED7798059B08}" srcOrd="0" destOrd="0" presId="urn:microsoft.com/office/officeart/2008/layout/NameandTitleOrganizationalChart"/>
    <dgm:cxn modelId="{227FA37C-71F3-47A9-AABF-6D2615C6E57A}" srcId="{21487646-6A97-487C-9CEA-9D6DCCC88D41}" destId="{4967BB7C-FBC0-47BB-824E-D7E97293F974}" srcOrd="3" destOrd="0" parTransId="{1F7CC99A-974E-44F6-A9FE-ACB6A8D25B8E}" sibTransId="{8CADFE23-8C7B-4275-9061-0876CD37F0F5}"/>
    <dgm:cxn modelId="{648A9719-7159-43FA-8689-3CD181BF3525}" type="presOf" srcId="{98BBBAF6-304F-4FF9-BFA7-26916E118C0F}" destId="{EF220ED0-3119-4337-B810-D4FE7347D754}" srcOrd="0" destOrd="0" presId="urn:microsoft.com/office/officeart/2008/layout/NameandTitleOrganizationalChart"/>
    <dgm:cxn modelId="{AE5E9EA6-389B-42A1-B544-BA2E73E44E6B}" type="presOf" srcId="{F3F292EA-DEB6-48E9-A5E0-6CA390C0EAED}" destId="{E552113C-B5A8-414A-9B92-DC112316E807}" srcOrd="0" destOrd="0" presId="urn:microsoft.com/office/officeart/2008/layout/NameandTitleOrganizationalChart"/>
    <dgm:cxn modelId="{45101DE0-6B42-4F11-A048-80703DF34BCE}" srcId="{3131DC23-3D86-4D80-AE7B-25E5B0A67D46}" destId="{C829235E-9B5A-4D76-BBA9-39C4627D4A69}" srcOrd="1" destOrd="0" parTransId="{EC4CE6F4-4461-46B2-A110-89B93C4F13B7}" sibTransId="{394CAC2F-BD1F-4082-904E-97FDAD720625}"/>
    <dgm:cxn modelId="{17816089-E720-4C79-9F2F-808FCF5BCA0B}" type="presOf" srcId="{C44A8D28-5D92-4544-8B10-391C7C0116B9}" destId="{283062DE-0FFC-4BBC-8D97-2F4026C43AD5}" srcOrd="1" destOrd="0" presId="urn:microsoft.com/office/officeart/2008/layout/NameandTitleOrganizationalChart"/>
    <dgm:cxn modelId="{D3D71FB1-7248-405A-BB71-54CC66872504}" type="presOf" srcId="{30FC1DD4-4C74-4785-8C0E-9CEBA6D32611}" destId="{D07232CB-87A8-46E2-9BEB-E666AAFA8303}" srcOrd="0" destOrd="0" presId="urn:microsoft.com/office/officeart/2008/layout/NameandTitleOrganizationalChart"/>
    <dgm:cxn modelId="{35EA510B-15CC-4FD0-93AE-1DDE97120F81}" type="presOf" srcId="{3848067E-8A81-450B-A47D-4E7623BBFADB}" destId="{4C7EE6DC-BEE5-4C7B-A30D-656FC8D21608}" srcOrd="1" destOrd="0" presId="urn:microsoft.com/office/officeart/2008/layout/NameandTitleOrganizationalChart"/>
    <dgm:cxn modelId="{F9A24A2A-1389-4809-8667-A2E31588DC51}" srcId="{3848067E-8A81-450B-A47D-4E7623BBFADB}" destId="{2EFC2522-F8A2-491B-B943-BD94BDF7C7EF}" srcOrd="1" destOrd="0" parTransId="{31763CD7-87FE-4060-867B-484C96877FB2}" sibTransId="{2B1DE419-CBB2-4B88-B291-9BEF314A5476}"/>
    <dgm:cxn modelId="{0AD0A203-B798-4EA0-919C-C7835D8F74E3}" type="presOf" srcId="{77071B51-34DD-4DE3-AA23-26E74C3EB5EA}" destId="{B06013C9-15C3-4C52-9A43-CC3D91515CE1}" srcOrd="0" destOrd="0" presId="urn:microsoft.com/office/officeart/2008/layout/NameandTitleOrganizationalChart"/>
    <dgm:cxn modelId="{0B7FE466-2596-4EF3-8414-6FBE78DB293F}" type="presOf" srcId="{C8F8BD17-CEC0-4165-AEFD-987980D940DE}" destId="{E4B20B5F-EBB0-4791-B5B8-933583DEC3F7}" srcOrd="1" destOrd="0" presId="urn:microsoft.com/office/officeart/2008/layout/NameandTitleOrganizationalChart"/>
    <dgm:cxn modelId="{8AE0B276-8A31-4379-BFF2-661B47F0B54B}" srcId="{6B68CBA1-7EA8-4091-AAC6-E3351E8E0517}" destId="{3848067E-8A81-450B-A47D-4E7623BBFADB}" srcOrd="0" destOrd="0" parTransId="{B1A6DEAC-DA4C-49CF-A2BE-BBB58DAD7C3B}" sibTransId="{671BCD54-99B7-4A3D-9882-4124D4B72B8F}"/>
    <dgm:cxn modelId="{C991EE42-9F61-47E6-8DD9-55A7BC8EA51A}" type="presOf" srcId="{B6497F5C-78E8-46EC-953C-D14321A8A654}" destId="{B324252A-3580-4238-B0F3-3384C1636505}" srcOrd="1" destOrd="0" presId="urn:microsoft.com/office/officeart/2008/layout/NameandTitleOrganizationalChart"/>
    <dgm:cxn modelId="{C76556B2-5C9C-400B-8864-E55EE556686D}" type="presOf" srcId="{83E77865-5285-4D6F-AE7D-150022C2896B}" destId="{685D2981-AF5F-47CD-9AB5-5485359C8EFC}" srcOrd="0" destOrd="0" presId="urn:microsoft.com/office/officeart/2008/layout/NameandTitleOrganizationalChart"/>
    <dgm:cxn modelId="{27760D71-ADAE-4A76-908A-14DBC5E23587}" type="presOf" srcId="{2B1DE419-CBB2-4B88-B291-9BEF314A5476}" destId="{C5F32816-0E37-4B89-B36C-18128269A7D5}" srcOrd="0" destOrd="0" presId="urn:microsoft.com/office/officeart/2008/layout/NameandTitleOrganizationalChart"/>
    <dgm:cxn modelId="{44F2C156-594A-4576-9B9C-527272485755}" type="presOf" srcId="{8D66AC80-E705-438F-9B45-0A65FB305D23}" destId="{B4018F22-B043-4A01-8509-33D9263840ED}" srcOrd="0" destOrd="0" presId="urn:microsoft.com/office/officeart/2008/layout/NameandTitleOrganizationalChart"/>
    <dgm:cxn modelId="{6985FA95-13DD-43F9-9C10-451B50DAD33E}" type="presOf" srcId="{A8DF462A-13F6-49F4-97DD-1059DCA9A5AE}" destId="{62A934E4-7B5A-490F-B002-9F7A86E90C55}" srcOrd="1" destOrd="0" presId="urn:microsoft.com/office/officeart/2008/layout/NameandTitleOrganizationalChart"/>
    <dgm:cxn modelId="{C1C4E3CA-730E-4ED4-B1C7-6ED76645ED5C}" type="presOf" srcId="{2EFC2522-F8A2-491B-B943-BD94BDF7C7EF}" destId="{C2620B39-8C02-4476-9852-0AA24F1D28E3}" srcOrd="1" destOrd="0" presId="urn:microsoft.com/office/officeart/2008/layout/NameandTitleOrganizationalChart"/>
    <dgm:cxn modelId="{3E9F83D4-A060-4018-8D22-9ADC14121F08}" type="presOf" srcId="{0BC3994C-47A5-4084-8E12-724862999BA7}" destId="{092B29B6-7832-45BE-86B1-8642EB32F7E1}" srcOrd="0" destOrd="0" presId="urn:microsoft.com/office/officeart/2008/layout/NameandTitleOrganizationalChart"/>
    <dgm:cxn modelId="{DA7A747A-D90C-4015-BA12-356ED1DE0F8E}" type="presOf" srcId="{271CB239-8830-4091-AC06-050C75B8DCBC}" destId="{7B8E7693-305C-4621-83FA-0F772C2A4EAA}" srcOrd="1" destOrd="0" presId="urn:microsoft.com/office/officeart/2008/layout/NameandTitleOrganizationalChart"/>
    <dgm:cxn modelId="{C6C262C5-53BD-4D5D-9675-7B6723B57CC0}" type="presOf" srcId="{98BBBAF6-304F-4FF9-BFA7-26916E118C0F}" destId="{7C93F48A-6578-4205-AC74-843F2AB9EFBE}" srcOrd="1" destOrd="0" presId="urn:microsoft.com/office/officeart/2008/layout/NameandTitleOrganizationalChart"/>
    <dgm:cxn modelId="{548E037A-CB70-4128-989D-7FBFF96487A4}" type="presOf" srcId="{1F7CC99A-974E-44F6-A9FE-ACB6A8D25B8E}" destId="{9AF0ED7E-95C1-4104-A9E9-F4D32091DC58}" srcOrd="0" destOrd="0" presId="urn:microsoft.com/office/officeart/2008/layout/NameandTitleOrganizationalChart"/>
    <dgm:cxn modelId="{20F6BDBC-D0EA-425E-B2C6-34847268DF88}" type="presOf" srcId="{6B68CBA1-7EA8-4091-AAC6-E3351E8E0517}" destId="{3E622F24-087E-47B0-AF0A-56E5CE335237}" srcOrd="1" destOrd="0" presId="urn:microsoft.com/office/officeart/2008/layout/NameandTitleOrganizationalChart"/>
    <dgm:cxn modelId="{0B7B3555-4A96-4BAD-964C-78361034E1DD}" srcId="{271CB239-8830-4091-AC06-050C75B8DCBC}" destId="{3131DC23-3D86-4D80-AE7B-25E5B0A67D46}" srcOrd="0" destOrd="0" parTransId="{F225779F-8D2D-4F92-9317-474A8854B6A9}" sibTransId="{BF9E1A9B-DECB-4884-9197-36EB84897D6A}"/>
    <dgm:cxn modelId="{DEAAF20A-DD1C-48FC-8AFC-EE4A7BD1ED01}" srcId="{21487646-6A97-487C-9CEA-9D6DCCC88D41}" destId="{9C63EB3A-CAE1-4B4F-B29A-DD90704493E6}" srcOrd="4" destOrd="0" parTransId="{37092B36-3C60-4906-B14D-6F2CFDAA40F0}" sibTransId="{30FC1DD4-4C74-4785-8C0E-9CEBA6D32611}"/>
    <dgm:cxn modelId="{4165BAA2-340B-4E04-8836-F75FB36109F9}" type="presOf" srcId="{16CF2F11-4536-42CC-A973-0B105747D40F}" destId="{50314ACA-BF3D-446D-A69C-581E3D5EA2CF}" srcOrd="0" destOrd="0" presId="urn:microsoft.com/office/officeart/2008/layout/NameandTitleOrganizationalChart"/>
    <dgm:cxn modelId="{0D07B93C-D15D-4EA6-BCC1-742A2EACF011}" type="presOf" srcId="{F4B2B8C7-18E5-4898-AC32-0580E8924BAF}" destId="{D462454C-A9D2-4EBD-8377-037CD92FB90C}" srcOrd="0" destOrd="0" presId="urn:microsoft.com/office/officeart/2008/layout/NameandTitleOrganizationalChart"/>
    <dgm:cxn modelId="{DF9CCB56-7DE5-4100-A166-4B4D4DAD26D7}" type="presOf" srcId="{4967BB7C-FBC0-47BB-824E-D7E97293F974}" destId="{14F9E598-7691-461E-9862-1578AD3CF022}" srcOrd="1" destOrd="0" presId="urn:microsoft.com/office/officeart/2008/layout/NameandTitleOrganizationalChart"/>
    <dgm:cxn modelId="{0C3C9C51-DD60-41D7-852F-291F4525D9E8}" srcId="{3848067E-8A81-450B-A47D-4E7623BBFADB}" destId="{0EB37783-D4E1-4B17-B753-8B824CA110D6}" srcOrd="0" destOrd="0" parTransId="{77071B51-34DD-4DE3-AA23-26E74C3EB5EA}" sibTransId="{8D66AC80-E705-438F-9B45-0A65FB305D23}"/>
    <dgm:cxn modelId="{F9BD976C-F08F-4CA6-9C6B-3959A7022505}" type="presOf" srcId="{37092B36-3C60-4906-B14D-6F2CFDAA40F0}" destId="{16C6B459-D03F-44CC-8455-337E661AE772}" srcOrd="0" destOrd="0" presId="urn:microsoft.com/office/officeart/2008/layout/NameandTitleOrganizationalChart"/>
    <dgm:cxn modelId="{77A067C9-8588-4FC4-BB2B-A79D2D3C8766}" type="presOf" srcId="{8CADFE23-8C7B-4275-9061-0876CD37F0F5}" destId="{1DAD06BC-9E6B-4FB4-8200-1002F3A235E3}" srcOrd="0" destOrd="0" presId="urn:microsoft.com/office/officeart/2008/layout/NameandTitleOrganizationalChart"/>
    <dgm:cxn modelId="{6D2324D3-6864-4765-911A-F6C5AE6BFF3F}" type="presOf" srcId="{31763CD7-87FE-4060-867B-484C96877FB2}" destId="{305DA285-8C7C-4AA6-98B4-CBF4021F9ED9}" srcOrd="0" destOrd="0" presId="urn:microsoft.com/office/officeart/2008/layout/NameandTitleOrganizationalChart"/>
    <dgm:cxn modelId="{88837ED0-673E-4890-94A6-6F03CEB48C94}" type="presOf" srcId="{E7EE0D51-EC61-4506-ACA5-48C51F206663}" destId="{7886389A-943E-467E-ACF9-951A6EF23329}" srcOrd="0" destOrd="0" presId="urn:microsoft.com/office/officeart/2008/layout/NameandTitleOrganizationalChart"/>
    <dgm:cxn modelId="{3B1D39C1-D228-4E40-8D7D-B6612DB71576}" type="presOf" srcId="{2EFC2522-F8A2-491B-B943-BD94BDF7C7EF}" destId="{E2171EEA-80E0-4340-9327-43B7D6F2E490}" srcOrd="0" destOrd="0" presId="urn:microsoft.com/office/officeart/2008/layout/NameandTitleOrganizationalChart"/>
    <dgm:cxn modelId="{A0349892-F38C-4AD2-8E33-005CDFB6EA3A}" type="presOf" srcId="{859A23D0-3744-47A2-8487-DF92CD2E890A}" destId="{DAF3A583-7416-461E-B3A6-52BB7D7770DB}" srcOrd="0" destOrd="0" presId="urn:microsoft.com/office/officeart/2008/layout/NameandTitleOrganizationalChart"/>
    <dgm:cxn modelId="{F16F2BC0-C51F-40C2-9949-BF9F50E192CB}" type="presOf" srcId="{9C63EB3A-CAE1-4B4F-B29A-DD90704493E6}" destId="{009C6C09-2234-4DB5-85CE-BFC82FE31D21}" srcOrd="1" destOrd="0" presId="urn:microsoft.com/office/officeart/2008/layout/NameandTitleOrganizationalChart"/>
    <dgm:cxn modelId="{49F5B599-DA79-49EB-B39F-E529892EDFFF}" type="presOf" srcId="{16CF2F11-4536-42CC-A973-0B105747D40F}" destId="{090F497B-EA27-4501-BB20-0D9C00D19D46}" srcOrd="1" destOrd="0" presId="urn:microsoft.com/office/officeart/2008/layout/NameandTitleOrganizationalChart"/>
    <dgm:cxn modelId="{4708F146-6A42-4B7D-A344-11A49EE90C47}" type="presOf" srcId="{90FA967C-2D7B-4A05-9396-2FC6E45117F5}" destId="{E9219F54-CA8C-4FF2-9AAF-50B724216806}" srcOrd="0" destOrd="0" presId="urn:microsoft.com/office/officeart/2008/layout/NameandTitleOrganizationalChart"/>
    <dgm:cxn modelId="{A44506AE-6B22-4442-B69A-33AD265229E1}" type="presOf" srcId="{172C904E-CEBE-48E1-ADA1-5D7A78FD168D}" destId="{8AD8EC8F-4E61-4E60-9561-CCEFC309323F}" srcOrd="0" destOrd="0" presId="urn:microsoft.com/office/officeart/2008/layout/NameandTitleOrganizationalChart"/>
    <dgm:cxn modelId="{B790CCDD-018F-42A3-AE75-18F94735174C}" type="presOf" srcId="{3131DC23-3D86-4D80-AE7B-25E5B0A67D46}" destId="{004FB6D5-540D-4227-95D9-ACC59E268E6C}" srcOrd="1" destOrd="0" presId="urn:microsoft.com/office/officeart/2008/layout/NameandTitleOrganizationalChart"/>
    <dgm:cxn modelId="{C5C110B2-534D-4EEB-9B31-B5C00D1B0426}" type="presOf" srcId="{A8DF462A-13F6-49F4-97DD-1059DCA9A5AE}" destId="{0ACE7C4D-2E11-4ED8-9622-AEF75EFAE2A8}" srcOrd="0" destOrd="0" presId="urn:microsoft.com/office/officeart/2008/layout/NameandTitleOrganizationalChart"/>
    <dgm:cxn modelId="{4726FF81-7C0D-4C27-B844-B0D3BB2DB10B}" type="presOf" srcId="{21487646-6A97-487C-9CEA-9D6DCCC88D41}" destId="{85A5F8B6-4AA1-4EC3-889A-1B76727B194C}" srcOrd="0" destOrd="0" presId="urn:microsoft.com/office/officeart/2008/layout/NameandTitleOrganizationalChart"/>
    <dgm:cxn modelId="{76857BEA-2047-4205-8E07-044B668D7C98}" type="presOf" srcId="{82B0FA36-97B9-4370-871D-6DE82659B2E2}" destId="{46245E53-CD3B-48CA-BB3B-F79E4726F59D}" srcOrd="0" destOrd="0" presId="urn:microsoft.com/office/officeart/2008/layout/NameandTitleOrganizationalChart"/>
    <dgm:cxn modelId="{26CCEF8F-6398-4A01-8189-7A05E7AB3F94}" type="presOf" srcId="{271CB239-8830-4091-AC06-050C75B8DCBC}" destId="{14D2B178-33F9-4290-BF27-B00A78039992}" srcOrd="0" destOrd="0" presId="urn:microsoft.com/office/officeart/2008/layout/NameandTitleOrganizationalChart"/>
    <dgm:cxn modelId="{3495817C-75AE-427D-BEEC-81289D98ED04}" type="presOf" srcId="{C829235E-9B5A-4D76-BBA9-39C4627D4A69}" destId="{C30EEC36-73A3-49CE-8F05-773E16777BF6}" srcOrd="1" destOrd="0" presId="urn:microsoft.com/office/officeart/2008/layout/NameandTitleOrganizationalChart"/>
    <dgm:cxn modelId="{E4E16302-5F67-4242-A4E6-0A80593AFA4B}" type="presOf" srcId="{CA01374B-C83E-4A33-9E5B-3BCEA2AB1C75}" destId="{43A44219-0EB9-4713-9CDA-EE320736FE3D}" srcOrd="1" destOrd="0" presId="urn:microsoft.com/office/officeart/2008/layout/NameandTitleOrganizationalChart"/>
    <dgm:cxn modelId="{7B44B47F-BCD5-4141-AD1E-FC209FD60369}" type="presOf" srcId="{0EB37783-D4E1-4B17-B753-8B824CA110D6}" destId="{7BE4ECAD-E7BD-4E31-91F9-D7C6ABC8A1F0}" srcOrd="0" destOrd="0" presId="urn:microsoft.com/office/officeart/2008/layout/NameandTitleOrganizationalChart"/>
    <dgm:cxn modelId="{875EF297-E8C3-486D-A72F-8A3E69235B92}" srcId="{C44A8D28-5D92-4544-8B10-391C7C0116B9}" destId="{172C904E-CEBE-48E1-ADA1-5D7A78FD168D}" srcOrd="0" destOrd="0" parTransId="{0564B273-15FB-4173-9A91-ECB1E70F8C1B}" sibTransId="{FC799476-BB1B-4B99-83D0-61EC70BD532D}"/>
    <dgm:cxn modelId="{FA25CB12-3023-447E-B1FA-D19348DF7BC8}" type="presOf" srcId="{FC799476-BB1B-4B99-83D0-61EC70BD532D}" destId="{61EB8C98-3A27-4B56-BEB4-20220E43BB62}" srcOrd="0" destOrd="0" presId="urn:microsoft.com/office/officeart/2008/layout/NameandTitleOrganizationalChart"/>
    <dgm:cxn modelId="{E0849C21-2C39-4D4B-836F-456F8E6DD67F}" srcId="{21487646-6A97-487C-9CEA-9D6DCCC88D41}" destId="{B6497F5C-78E8-46EC-953C-D14321A8A654}" srcOrd="1" destOrd="0" parTransId="{ECA35F6C-2A65-4B67-879E-F2777013CC06}" sibTransId="{F4B2B8C7-18E5-4898-AC32-0580E8924BAF}"/>
    <dgm:cxn modelId="{EBC78356-A5E4-4F0D-8DA1-55A79DB182A2}" type="presOf" srcId="{0564B273-15FB-4173-9A91-ECB1E70F8C1B}" destId="{E88DFD1A-4F6F-49C7-B973-8C80238C85C4}" srcOrd="0" destOrd="0" presId="urn:microsoft.com/office/officeart/2008/layout/NameandTitleOrganizationalChart"/>
    <dgm:cxn modelId="{FDACC34E-13DB-4A17-9A32-0D454F158323}" type="presOf" srcId="{B87B1AEA-E5BB-4190-99EE-A1BAACA047B2}" destId="{07DDD9E2-27AC-416A-BF49-ADAD4B9017F4}" srcOrd="0" destOrd="0" presId="urn:microsoft.com/office/officeart/2008/layout/NameandTitleOrganizationalChart"/>
    <dgm:cxn modelId="{C9F91583-AB15-48E8-B85E-BBE445B25676}" type="presOf" srcId="{6B68CBA1-7EA8-4091-AAC6-E3351E8E0517}" destId="{6DE4DF74-D784-4E0E-9C72-502182D4C1C8}" srcOrd="0" destOrd="0" presId="urn:microsoft.com/office/officeart/2008/layout/NameandTitleOrganizationalChart"/>
    <dgm:cxn modelId="{D232D3F2-E116-4577-A0B5-AE72604B9EF4}" srcId="{3131DC23-3D86-4D80-AE7B-25E5B0A67D46}" destId="{21487646-6A97-487C-9CEA-9D6DCCC88D41}" srcOrd="2" destOrd="0" parTransId="{83E77865-5285-4D6F-AE7D-150022C2896B}" sibTransId="{543D3E66-BCE7-4614-83C2-174CA91361CC}"/>
    <dgm:cxn modelId="{F56AF64A-D56F-4C77-B415-19AB4C30CE6B}" type="presOf" srcId="{CA01374B-C83E-4A33-9E5B-3BCEA2AB1C75}" destId="{932E808B-F6C5-4B69-9665-100EA0468407}" srcOrd="0" destOrd="0" presId="urn:microsoft.com/office/officeart/2008/layout/NameandTitleOrganizationalChart"/>
    <dgm:cxn modelId="{1C691081-D617-4434-8CA9-9A194172D1CA}" type="presOf" srcId="{172C904E-CEBE-48E1-ADA1-5D7A78FD168D}" destId="{31E00989-0E18-4185-9E43-6D18224C19D8}" srcOrd="1" destOrd="0" presId="urn:microsoft.com/office/officeart/2008/layout/NameandTitleOrganizationalChart"/>
    <dgm:cxn modelId="{60B55032-9E84-43F2-942C-A7686B3C5BFB}" type="presOf" srcId="{EC4CE6F4-4461-46B2-A110-89B93C4F13B7}" destId="{1E0FEC1C-3DA4-472C-BF8B-C83C8EB43640}" srcOrd="0" destOrd="0" presId="urn:microsoft.com/office/officeart/2008/layout/NameandTitleOrganizationalChart"/>
    <dgm:cxn modelId="{9CF47266-C797-4980-993D-3171FD483880}" srcId="{B87B1AEA-E5BB-4190-99EE-A1BAACA047B2}" destId="{C44A8D28-5D92-4544-8B10-391C7C0116B9}" srcOrd="0" destOrd="0" parTransId="{038BA3D9-09E0-4D86-9998-4917717322D6}" sibTransId="{141B3F9F-0BEB-4D42-9E89-AA1473041D62}"/>
    <dgm:cxn modelId="{77FB0BCE-63BE-4040-80A6-74C58FF3BBF2}" type="presOf" srcId="{141B3F9F-0BEB-4D42-9E89-AA1473041D62}" destId="{6FFD86DF-1ADD-4664-9B9F-6929DADCCB55}" srcOrd="0" destOrd="0" presId="urn:microsoft.com/office/officeart/2008/layout/NameandTitleOrganizationalChart"/>
    <dgm:cxn modelId="{735A12A5-EE53-4A53-BEC6-43EA6A03297E}" type="presOf" srcId="{B6497F5C-78E8-46EC-953C-D14321A8A654}" destId="{B7C5B440-F379-4296-9AEF-C0D6F38BE995}" srcOrd="0" destOrd="0" presId="urn:microsoft.com/office/officeart/2008/layout/NameandTitleOrganizationalChart"/>
    <dgm:cxn modelId="{BA1E0AF5-95B8-4AD3-AD0B-3B3788722193}" type="presOf" srcId="{077BB4B7-B2BF-44C5-9D6E-2139A0517CB9}" destId="{41006CFD-3488-4985-A752-6377A4D68171}" srcOrd="0" destOrd="0" presId="urn:microsoft.com/office/officeart/2008/layout/NameandTitleOrganizationalChart"/>
    <dgm:cxn modelId="{DA706C37-2919-4035-A352-0ED982598080}" type="presOf" srcId="{60812FC3-A7D4-4FE9-82DA-89F71CBC3944}" destId="{624E7B54-0C46-4AFC-9DB0-0FCC599265CD}" srcOrd="0" destOrd="0" presId="urn:microsoft.com/office/officeart/2008/layout/NameandTitleOrganizationalChart"/>
    <dgm:cxn modelId="{45837F50-8AD3-4F87-AF7F-06A04735E892}" type="presOf" srcId="{5B0ED857-773C-42F0-81C7-D9A951FD7375}" destId="{2DEF83E2-5762-4820-9B5A-71EDA06A3A69}" srcOrd="0" destOrd="0" presId="urn:microsoft.com/office/officeart/2008/layout/NameandTitleOrganizationalChart"/>
    <dgm:cxn modelId="{8DA80D3D-A40C-4F8E-AD6B-57FA5AF240DA}" type="presOf" srcId="{3848067E-8A81-450B-A47D-4E7623BBFADB}" destId="{B8ADA630-104E-449E-9456-9DB9B2BC54AC}" srcOrd="0" destOrd="0" presId="urn:microsoft.com/office/officeart/2008/layout/NameandTitleOrganizationalChart"/>
    <dgm:cxn modelId="{695A240E-F42C-4ADC-9526-A020EF74233F}" type="presParOf" srcId="{07DDD9E2-27AC-416A-BF49-ADAD4B9017F4}" destId="{7C4A8E71-32A7-4228-A2AA-CEABCF303882}" srcOrd="0" destOrd="0" presId="urn:microsoft.com/office/officeart/2008/layout/NameandTitleOrganizationalChart"/>
    <dgm:cxn modelId="{F0CC230A-12C9-43DE-BCE8-37836AC42DC7}" type="presParOf" srcId="{7C4A8E71-32A7-4228-A2AA-CEABCF303882}" destId="{C9E8C9A4-DAA9-438C-B875-94A0122A21AE}" srcOrd="0" destOrd="0" presId="urn:microsoft.com/office/officeart/2008/layout/NameandTitleOrganizationalChart"/>
    <dgm:cxn modelId="{490F0A1E-DA59-4D1B-8400-6CEEB16A25A4}" type="presParOf" srcId="{C9E8C9A4-DAA9-438C-B875-94A0122A21AE}" destId="{EF2F870C-0FCD-4FA2-BEE8-0DE87DD74F79}" srcOrd="0" destOrd="0" presId="urn:microsoft.com/office/officeart/2008/layout/NameandTitleOrganizationalChart"/>
    <dgm:cxn modelId="{9F105D0E-94F0-4D5E-939D-44E32E770595}" type="presParOf" srcId="{C9E8C9A4-DAA9-438C-B875-94A0122A21AE}" destId="{6FFD86DF-1ADD-4664-9B9F-6929DADCCB55}" srcOrd="1" destOrd="0" presId="urn:microsoft.com/office/officeart/2008/layout/NameandTitleOrganizationalChart"/>
    <dgm:cxn modelId="{63D5D608-53BD-4879-AE6C-D10065FE2271}" type="presParOf" srcId="{C9E8C9A4-DAA9-438C-B875-94A0122A21AE}" destId="{283062DE-0FFC-4BBC-8D97-2F4026C43AD5}" srcOrd="2" destOrd="0" presId="urn:microsoft.com/office/officeart/2008/layout/NameandTitleOrganizationalChart"/>
    <dgm:cxn modelId="{93027925-859E-4321-AF1E-40A2DE9B5A9F}" type="presParOf" srcId="{7C4A8E71-32A7-4228-A2AA-CEABCF303882}" destId="{FBB5EFD5-DB1B-42A3-915B-0832EEB73BBA}" srcOrd="1" destOrd="0" presId="urn:microsoft.com/office/officeart/2008/layout/NameandTitleOrganizationalChart"/>
    <dgm:cxn modelId="{695A8F3F-CF2F-4D2D-B685-D2CE54955200}" type="presParOf" srcId="{FBB5EFD5-DB1B-42A3-915B-0832EEB73BBA}" destId="{E88DFD1A-4F6F-49C7-B973-8C80238C85C4}" srcOrd="0" destOrd="0" presId="urn:microsoft.com/office/officeart/2008/layout/NameandTitleOrganizationalChart"/>
    <dgm:cxn modelId="{01C32C66-77B3-4914-95C3-EDE9594CEB1E}" type="presParOf" srcId="{FBB5EFD5-DB1B-42A3-915B-0832EEB73BBA}" destId="{15C58196-725C-434E-8EB4-7307FC50974B}" srcOrd="1" destOrd="0" presId="urn:microsoft.com/office/officeart/2008/layout/NameandTitleOrganizationalChart"/>
    <dgm:cxn modelId="{23518438-A939-448C-B593-6147EC477B66}" type="presParOf" srcId="{15C58196-725C-434E-8EB4-7307FC50974B}" destId="{5E7667F7-51DF-4E3E-A303-A08178ED9180}" srcOrd="0" destOrd="0" presId="urn:microsoft.com/office/officeart/2008/layout/NameandTitleOrganizationalChart"/>
    <dgm:cxn modelId="{E28B7D46-7C79-4C50-80B6-F3033781EA19}" type="presParOf" srcId="{5E7667F7-51DF-4E3E-A303-A08178ED9180}" destId="{8AD8EC8F-4E61-4E60-9561-CCEFC309323F}" srcOrd="0" destOrd="0" presId="urn:microsoft.com/office/officeart/2008/layout/NameandTitleOrganizationalChart"/>
    <dgm:cxn modelId="{5C340C05-AB73-45D2-BF74-9047FF45B44B}" type="presParOf" srcId="{5E7667F7-51DF-4E3E-A303-A08178ED9180}" destId="{61EB8C98-3A27-4B56-BEB4-20220E43BB62}" srcOrd="1" destOrd="0" presId="urn:microsoft.com/office/officeart/2008/layout/NameandTitleOrganizationalChart"/>
    <dgm:cxn modelId="{14FCC776-E210-4800-8181-B7F358146B3E}" type="presParOf" srcId="{5E7667F7-51DF-4E3E-A303-A08178ED9180}" destId="{31E00989-0E18-4185-9E43-6D18224C19D8}" srcOrd="2" destOrd="0" presId="urn:microsoft.com/office/officeart/2008/layout/NameandTitleOrganizationalChart"/>
    <dgm:cxn modelId="{1AFFE878-618B-42F3-B37F-8E2328A2C276}" type="presParOf" srcId="{15C58196-725C-434E-8EB4-7307FC50974B}" destId="{8167E23E-AF57-4505-919D-59B02831EF26}" srcOrd="1" destOrd="0" presId="urn:microsoft.com/office/officeart/2008/layout/NameandTitleOrganizationalChart"/>
    <dgm:cxn modelId="{C460B9E3-C797-42DE-9375-8DFD19D16703}" type="presParOf" srcId="{15C58196-725C-434E-8EB4-7307FC50974B}" destId="{70D596D1-39C9-4820-831F-9287030FC3D5}" srcOrd="2" destOrd="0" presId="urn:microsoft.com/office/officeart/2008/layout/NameandTitleOrganizationalChart"/>
    <dgm:cxn modelId="{A3C01A67-60F9-4F46-BE95-26EFA15B23DB}" type="presParOf" srcId="{7C4A8E71-32A7-4228-A2AA-CEABCF303882}" destId="{986CF071-9738-427B-B774-6C4A2C49182D}" srcOrd="2" destOrd="0" presId="urn:microsoft.com/office/officeart/2008/layout/NameandTitleOrganizationalChart"/>
    <dgm:cxn modelId="{1F82E1D6-F61C-41BC-8C5D-03C0F4040BEF}" type="presParOf" srcId="{07DDD9E2-27AC-416A-BF49-ADAD4B9017F4}" destId="{386406FA-4F6F-42D6-9FD6-3E1FC4FC9998}" srcOrd="1" destOrd="0" presId="urn:microsoft.com/office/officeart/2008/layout/NameandTitleOrganizationalChart"/>
    <dgm:cxn modelId="{5182CE8F-CF58-48FD-90E9-CED817AE2A13}" type="presParOf" srcId="{386406FA-4F6F-42D6-9FD6-3E1FC4FC9998}" destId="{4D1BEADA-5538-4C4D-B64D-350EFE48CAD2}" srcOrd="0" destOrd="0" presId="urn:microsoft.com/office/officeart/2008/layout/NameandTitleOrganizationalChart"/>
    <dgm:cxn modelId="{B6973736-32FA-41E2-868B-1230A5DF99F4}" type="presParOf" srcId="{4D1BEADA-5538-4C4D-B64D-350EFE48CAD2}" destId="{14D2B178-33F9-4290-BF27-B00A78039992}" srcOrd="0" destOrd="0" presId="urn:microsoft.com/office/officeart/2008/layout/NameandTitleOrganizationalChart"/>
    <dgm:cxn modelId="{E036202D-9AFA-4EDE-B935-297E820B717E}" type="presParOf" srcId="{4D1BEADA-5538-4C4D-B64D-350EFE48CAD2}" destId="{41006CFD-3488-4985-A752-6377A4D68171}" srcOrd="1" destOrd="0" presId="urn:microsoft.com/office/officeart/2008/layout/NameandTitleOrganizationalChart"/>
    <dgm:cxn modelId="{04A4B399-BC63-4AE2-94D1-7F18BE46C3BF}" type="presParOf" srcId="{4D1BEADA-5538-4C4D-B64D-350EFE48CAD2}" destId="{7B8E7693-305C-4621-83FA-0F772C2A4EAA}" srcOrd="2" destOrd="0" presId="urn:microsoft.com/office/officeart/2008/layout/NameandTitleOrganizationalChart"/>
    <dgm:cxn modelId="{538E717A-BBAE-4799-A7AE-CD433F78DB39}" type="presParOf" srcId="{386406FA-4F6F-42D6-9FD6-3E1FC4FC9998}" destId="{1F95D8B8-CB1B-43FE-9C5F-4CCAFCA6B61C}" srcOrd="1" destOrd="0" presId="urn:microsoft.com/office/officeart/2008/layout/NameandTitleOrganizationalChart"/>
    <dgm:cxn modelId="{4743D129-9213-4181-A094-141945E4EC55}" type="presParOf" srcId="{1F95D8B8-CB1B-43FE-9C5F-4CCAFCA6B61C}" destId="{2B076537-9469-4962-B63C-57204F2FD002}" srcOrd="0" destOrd="0" presId="urn:microsoft.com/office/officeart/2008/layout/NameandTitleOrganizationalChart"/>
    <dgm:cxn modelId="{B4B3936C-0F83-43CF-AC17-158E044DB381}" type="presParOf" srcId="{1F95D8B8-CB1B-43FE-9C5F-4CCAFCA6B61C}" destId="{1F69E985-250D-4D37-8EF0-194909148FCE}" srcOrd="1" destOrd="0" presId="urn:microsoft.com/office/officeart/2008/layout/NameandTitleOrganizationalChart"/>
    <dgm:cxn modelId="{4751A6CE-3663-4EDA-B794-FEB2CCAEC618}" type="presParOf" srcId="{1F69E985-250D-4D37-8EF0-194909148FCE}" destId="{E1D64ED1-3435-408C-B119-CFD90775075E}" srcOrd="0" destOrd="0" presId="urn:microsoft.com/office/officeart/2008/layout/NameandTitleOrganizationalChart"/>
    <dgm:cxn modelId="{EC11F73A-7B6B-4A9A-8487-105D44D897BF}" type="presParOf" srcId="{E1D64ED1-3435-408C-B119-CFD90775075E}" destId="{2956B682-8BFC-40B5-8C56-ED7798059B08}" srcOrd="0" destOrd="0" presId="urn:microsoft.com/office/officeart/2008/layout/NameandTitleOrganizationalChart"/>
    <dgm:cxn modelId="{61E9ACEF-1F89-40A5-B4EA-706ED7F1FD63}" type="presParOf" srcId="{E1D64ED1-3435-408C-B119-CFD90775075E}" destId="{8685A4B9-46F1-465D-AEA3-6FED1DC5AFFD}" srcOrd="1" destOrd="0" presId="urn:microsoft.com/office/officeart/2008/layout/NameandTitleOrganizationalChart"/>
    <dgm:cxn modelId="{C68ECD20-6CF1-4436-B667-BA696DA464DC}" type="presParOf" srcId="{E1D64ED1-3435-408C-B119-CFD90775075E}" destId="{004FB6D5-540D-4227-95D9-ACC59E268E6C}" srcOrd="2" destOrd="0" presId="urn:microsoft.com/office/officeart/2008/layout/NameandTitleOrganizationalChart"/>
    <dgm:cxn modelId="{E6DEE93D-159B-40E2-BA63-5FC26B2DC6CF}" type="presParOf" srcId="{1F69E985-250D-4D37-8EF0-194909148FCE}" destId="{2460B99C-C22C-4944-A075-477B2B363A79}" srcOrd="1" destOrd="0" presId="urn:microsoft.com/office/officeart/2008/layout/NameandTitleOrganizationalChart"/>
    <dgm:cxn modelId="{202A1971-1B45-42EC-8871-D839DC560E72}" type="presParOf" srcId="{2460B99C-C22C-4944-A075-477B2B363A79}" destId="{7886389A-943E-467E-ACF9-951A6EF23329}" srcOrd="0" destOrd="0" presId="urn:microsoft.com/office/officeart/2008/layout/NameandTitleOrganizationalChart"/>
    <dgm:cxn modelId="{AC12C4F4-6E4A-4406-AB26-F64794652AF8}" type="presParOf" srcId="{2460B99C-C22C-4944-A075-477B2B363A79}" destId="{2792213E-2D34-46B9-B5BD-E3FD2411A681}" srcOrd="1" destOrd="0" presId="urn:microsoft.com/office/officeart/2008/layout/NameandTitleOrganizationalChart"/>
    <dgm:cxn modelId="{91D28193-CC44-4055-893E-D94E2410FED7}" type="presParOf" srcId="{2792213E-2D34-46B9-B5BD-E3FD2411A681}" destId="{B175650B-93E8-48EA-AA47-D83E1271FB2F}" srcOrd="0" destOrd="0" presId="urn:microsoft.com/office/officeart/2008/layout/NameandTitleOrganizationalChart"/>
    <dgm:cxn modelId="{2E733045-C719-4C6A-AA79-E98AB624A59B}" type="presParOf" srcId="{B175650B-93E8-48EA-AA47-D83E1271FB2F}" destId="{6DE4DF74-D784-4E0E-9C72-502182D4C1C8}" srcOrd="0" destOrd="0" presId="urn:microsoft.com/office/officeart/2008/layout/NameandTitleOrganizationalChart"/>
    <dgm:cxn modelId="{3297393B-8704-4F4A-9004-E78E64A37F51}" type="presParOf" srcId="{B175650B-93E8-48EA-AA47-D83E1271FB2F}" destId="{46245E53-CD3B-48CA-BB3B-F79E4726F59D}" srcOrd="1" destOrd="0" presId="urn:microsoft.com/office/officeart/2008/layout/NameandTitleOrganizationalChart"/>
    <dgm:cxn modelId="{249B6C8A-3204-42DE-ABDE-97FB9FA14FCC}" type="presParOf" srcId="{B175650B-93E8-48EA-AA47-D83E1271FB2F}" destId="{3E622F24-087E-47B0-AF0A-56E5CE335237}" srcOrd="2" destOrd="0" presId="urn:microsoft.com/office/officeart/2008/layout/NameandTitleOrganizationalChart"/>
    <dgm:cxn modelId="{E5DA93FE-7A27-4CAC-A40D-B71C5F97EC80}" type="presParOf" srcId="{2792213E-2D34-46B9-B5BD-E3FD2411A681}" destId="{E01B24E3-FA52-4280-B81A-BC8EA905A49F}" srcOrd="1" destOrd="0" presId="urn:microsoft.com/office/officeart/2008/layout/NameandTitleOrganizationalChart"/>
    <dgm:cxn modelId="{CDDEC76C-3C12-43E2-AA96-0BFB5377E6DC}" type="presParOf" srcId="{E01B24E3-FA52-4280-B81A-BC8EA905A49F}" destId="{7AC66BBB-FCA8-421C-9E7A-2CCA53407D39}" srcOrd="0" destOrd="0" presId="urn:microsoft.com/office/officeart/2008/layout/NameandTitleOrganizationalChart"/>
    <dgm:cxn modelId="{62DF215E-9050-40AB-BDFB-EF7E961F3CF0}" type="presParOf" srcId="{E01B24E3-FA52-4280-B81A-BC8EA905A49F}" destId="{8BC76089-D72D-447F-B2AA-C56EB1B85A79}" srcOrd="1" destOrd="0" presId="urn:microsoft.com/office/officeart/2008/layout/NameandTitleOrganizationalChart"/>
    <dgm:cxn modelId="{A0C9FAE4-5788-4290-96C3-119ABBAAAC67}" type="presParOf" srcId="{8BC76089-D72D-447F-B2AA-C56EB1B85A79}" destId="{C0FBE7E3-1346-4896-B9E2-A248BC78EED5}" srcOrd="0" destOrd="0" presId="urn:microsoft.com/office/officeart/2008/layout/NameandTitleOrganizationalChart"/>
    <dgm:cxn modelId="{9D295731-0630-47A3-9436-B5B9AC6696BF}" type="presParOf" srcId="{C0FBE7E3-1346-4896-B9E2-A248BC78EED5}" destId="{B8ADA630-104E-449E-9456-9DB9B2BC54AC}" srcOrd="0" destOrd="0" presId="urn:microsoft.com/office/officeart/2008/layout/NameandTitleOrganizationalChart"/>
    <dgm:cxn modelId="{39BC50EF-2EA6-4634-A0D6-B69EF7E8326F}" type="presParOf" srcId="{C0FBE7E3-1346-4896-B9E2-A248BC78EED5}" destId="{B32BB96F-270D-416B-B3A0-1F46DD408CD4}" srcOrd="1" destOrd="0" presId="urn:microsoft.com/office/officeart/2008/layout/NameandTitleOrganizationalChart"/>
    <dgm:cxn modelId="{6EFA6074-282C-48FE-86B9-B5904861F548}" type="presParOf" srcId="{C0FBE7E3-1346-4896-B9E2-A248BC78EED5}" destId="{4C7EE6DC-BEE5-4C7B-A30D-656FC8D21608}" srcOrd="2" destOrd="0" presId="urn:microsoft.com/office/officeart/2008/layout/NameandTitleOrganizationalChart"/>
    <dgm:cxn modelId="{3BF6A317-ADC8-4A8C-8CEA-CA26A61E333B}" type="presParOf" srcId="{8BC76089-D72D-447F-B2AA-C56EB1B85A79}" destId="{37D7D765-D239-40D9-84DF-EB77E491214F}" srcOrd="1" destOrd="0" presId="urn:microsoft.com/office/officeart/2008/layout/NameandTitleOrganizationalChart"/>
    <dgm:cxn modelId="{605BC162-B4CC-43D6-87D7-92A73215A033}" type="presParOf" srcId="{37D7D765-D239-40D9-84DF-EB77E491214F}" destId="{B06013C9-15C3-4C52-9A43-CC3D91515CE1}" srcOrd="0" destOrd="0" presId="urn:microsoft.com/office/officeart/2008/layout/NameandTitleOrganizationalChart"/>
    <dgm:cxn modelId="{57C3745A-6B9D-4EDA-AE06-54413F71FA11}" type="presParOf" srcId="{37D7D765-D239-40D9-84DF-EB77E491214F}" destId="{691DF4CA-8913-4E23-BDB3-942E3A558BDF}" srcOrd="1" destOrd="0" presId="urn:microsoft.com/office/officeart/2008/layout/NameandTitleOrganizationalChart"/>
    <dgm:cxn modelId="{E8888635-EC66-4E68-8593-8A86E2FE60CD}" type="presParOf" srcId="{691DF4CA-8913-4E23-BDB3-942E3A558BDF}" destId="{AA1EFE94-C5F1-4BE8-B982-483BD2BD8C53}" srcOrd="0" destOrd="0" presId="urn:microsoft.com/office/officeart/2008/layout/NameandTitleOrganizationalChart"/>
    <dgm:cxn modelId="{15A03EDB-7D38-43FC-9208-41D5B38B9730}" type="presParOf" srcId="{AA1EFE94-C5F1-4BE8-B982-483BD2BD8C53}" destId="{7BE4ECAD-E7BD-4E31-91F9-D7C6ABC8A1F0}" srcOrd="0" destOrd="0" presId="urn:microsoft.com/office/officeart/2008/layout/NameandTitleOrganizationalChart"/>
    <dgm:cxn modelId="{F61BB9B4-5AEA-4451-92E7-FC308A5F743F}" type="presParOf" srcId="{AA1EFE94-C5F1-4BE8-B982-483BD2BD8C53}" destId="{B4018F22-B043-4A01-8509-33D9263840ED}" srcOrd="1" destOrd="0" presId="urn:microsoft.com/office/officeart/2008/layout/NameandTitleOrganizationalChart"/>
    <dgm:cxn modelId="{542B6E30-D598-4E30-A9B2-FDE3B6307861}" type="presParOf" srcId="{AA1EFE94-C5F1-4BE8-B982-483BD2BD8C53}" destId="{53ECF3AF-F4BC-4ED1-8F2B-47525D7CA7DB}" srcOrd="2" destOrd="0" presId="urn:microsoft.com/office/officeart/2008/layout/NameandTitleOrganizationalChart"/>
    <dgm:cxn modelId="{D00D7E3F-EF47-4852-86CC-3D0EEDC78BC1}" type="presParOf" srcId="{691DF4CA-8913-4E23-BDB3-942E3A558BDF}" destId="{9648EE1C-780E-410F-9F12-74941CD91E94}" srcOrd="1" destOrd="0" presId="urn:microsoft.com/office/officeart/2008/layout/NameandTitleOrganizationalChart"/>
    <dgm:cxn modelId="{18F95D95-8427-46C8-9BAD-8C2B5BED9D97}" type="presParOf" srcId="{691DF4CA-8913-4E23-BDB3-942E3A558BDF}" destId="{77EE1E2A-265F-4D6B-9203-5C0D949E3DA1}" srcOrd="2" destOrd="0" presId="urn:microsoft.com/office/officeart/2008/layout/NameandTitleOrganizationalChart"/>
    <dgm:cxn modelId="{F50EB658-FC74-4FDD-978E-07C7900BFC66}" type="presParOf" srcId="{37D7D765-D239-40D9-84DF-EB77E491214F}" destId="{305DA285-8C7C-4AA6-98B4-CBF4021F9ED9}" srcOrd="2" destOrd="0" presId="urn:microsoft.com/office/officeart/2008/layout/NameandTitleOrganizationalChart"/>
    <dgm:cxn modelId="{A8E5FC82-38BF-49AD-B2BB-C7407ADA9A42}" type="presParOf" srcId="{37D7D765-D239-40D9-84DF-EB77E491214F}" destId="{484D1424-3721-440B-AE89-6DCA087AB2CC}" srcOrd="3" destOrd="0" presId="urn:microsoft.com/office/officeart/2008/layout/NameandTitleOrganizationalChart"/>
    <dgm:cxn modelId="{B77B043A-C6E4-478E-9557-55E81F770415}" type="presParOf" srcId="{484D1424-3721-440B-AE89-6DCA087AB2CC}" destId="{5D52BB23-E1F9-435C-AA8F-B81DA06E40E7}" srcOrd="0" destOrd="0" presId="urn:microsoft.com/office/officeart/2008/layout/NameandTitleOrganizationalChart"/>
    <dgm:cxn modelId="{ADB251B4-5E71-4394-8038-F3659D423C6C}" type="presParOf" srcId="{5D52BB23-E1F9-435C-AA8F-B81DA06E40E7}" destId="{E2171EEA-80E0-4340-9327-43B7D6F2E490}" srcOrd="0" destOrd="0" presId="urn:microsoft.com/office/officeart/2008/layout/NameandTitleOrganizationalChart"/>
    <dgm:cxn modelId="{082F49B4-C97A-4933-A9FD-95D668F32F56}" type="presParOf" srcId="{5D52BB23-E1F9-435C-AA8F-B81DA06E40E7}" destId="{C5F32816-0E37-4B89-B36C-18128269A7D5}" srcOrd="1" destOrd="0" presId="urn:microsoft.com/office/officeart/2008/layout/NameandTitleOrganizationalChart"/>
    <dgm:cxn modelId="{91A7A4C6-C2BC-40EE-9FF7-BFB179A7CD96}" type="presParOf" srcId="{5D52BB23-E1F9-435C-AA8F-B81DA06E40E7}" destId="{C2620B39-8C02-4476-9852-0AA24F1D28E3}" srcOrd="2" destOrd="0" presId="urn:microsoft.com/office/officeart/2008/layout/NameandTitleOrganizationalChart"/>
    <dgm:cxn modelId="{8CD4227A-0307-4BF1-8EE8-75E5C513F79E}" type="presParOf" srcId="{484D1424-3721-440B-AE89-6DCA087AB2CC}" destId="{2F40403F-4C2A-42D2-A16C-763699C88407}" srcOrd="1" destOrd="0" presId="urn:microsoft.com/office/officeart/2008/layout/NameandTitleOrganizationalChart"/>
    <dgm:cxn modelId="{D83876DC-9A2E-4515-B50D-D9D693D036F2}" type="presParOf" srcId="{484D1424-3721-440B-AE89-6DCA087AB2CC}" destId="{E11BD2FB-1EB1-4FF1-9B34-22797B7A9238}" srcOrd="2" destOrd="0" presId="urn:microsoft.com/office/officeart/2008/layout/NameandTitleOrganizationalChart"/>
    <dgm:cxn modelId="{F43CB203-FE5D-4449-8278-6D1B15824E56}" type="presParOf" srcId="{37D7D765-D239-40D9-84DF-EB77E491214F}" destId="{DAF3A583-7416-461E-B3A6-52BB7D7770DB}" srcOrd="4" destOrd="0" presId="urn:microsoft.com/office/officeart/2008/layout/NameandTitleOrganizationalChart"/>
    <dgm:cxn modelId="{8F8E7C50-D26E-4964-A7D5-D2129122886E}" type="presParOf" srcId="{37D7D765-D239-40D9-84DF-EB77E491214F}" destId="{E9388307-A1F3-4D38-A969-E5530B3DBD86}" srcOrd="5" destOrd="0" presId="urn:microsoft.com/office/officeart/2008/layout/NameandTitleOrganizationalChart"/>
    <dgm:cxn modelId="{1459FDD3-B9D5-4FC8-B449-53513DCF2009}" type="presParOf" srcId="{E9388307-A1F3-4D38-A969-E5530B3DBD86}" destId="{5AB3F370-54D5-493B-86FA-978681C8B740}" srcOrd="0" destOrd="0" presId="urn:microsoft.com/office/officeart/2008/layout/NameandTitleOrganizationalChart"/>
    <dgm:cxn modelId="{D667C7AE-A65D-45D4-A620-D34C011F53E7}" type="presParOf" srcId="{5AB3F370-54D5-493B-86FA-978681C8B740}" destId="{50314ACA-BF3D-446D-A69C-581E3D5EA2CF}" srcOrd="0" destOrd="0" presId="urn:microsoft.com/office/officeart/2008/layout/NameandTitleOrganizationalChart"/>
    <dgm:cxn modelId="{FBDDCA5E-37D8-4056-999B-DE734FDB12C9}" type="presParOf" srcId="{5AB3F370-54D5-493B-86FA-978681C8B740}" destId="{1451E94D-E6EE-40A5-B241-3B6E165E609E}" srcOrd="1" destOrd="0" presId="urn:microsoft.com/office/officeart/2008/layout/NameandTitleOrganizationalChart"/>
    <dgm:cxn modelId="{6C7924BA-2400-4873-AEAC-A0733C0F4513}" type="presParOf" srcId="{5AB3F370-54D5-493B-86FA-978681C8B740}" destId="{090F497B-EA27-4501-BB20-0D9C00D19D46}" srcOrd="2" destOrd="0" presId="urn:microsoft.com/office/officeart/2008/layout/NameandTitleOrganizationalChart"/>
    <dgm:cxn modelId="{80D26767-9E3E-4C61-A9D4-E6785389BA6E}" type="presParOf" srcId="{E9388307-A1F3-4D38-A969-E5530B3DBD86}" destId="{525A4F70-0921-4D8F-9D34-354414157D43}" srcOrd="1" destOrd="0" presId="urn:microsoft.com/office/officeart/2008/layout/NameandTitleOrganizationalChart"/>
    <dgm:cxn modelId="{FB61FFF1-9CC0-45B3-A9C4-9F13EDE58848}" type="presParOf" srcId="{E9388307-A1F3-4D38-A969-E5530B3DBD86}" destId="{6CEEC653-7B8C-44A5-85B5-22E51532E5EF}" srcOrd="2" destOrd="0" presId="urn:microsoft.com/office/officeart/2008/layout/NameandTitleOrganizationalChart"/>
    <dgm:cxn modelId="{333B813D-5A28-4029-AA3F-F91F35119303}" type="presParOf" srcId="{8BC76089-D72D-447F-B2AA-C56EB1B85A79}" destId="{51FA3EC4-B16B-49F1-A6F8-9D7CCD791F0E}" srcOrd="2" destOrd="0" presId="urn:microsoft.com/office/officeart/2008/layout/NameandTitleOrganizationalChart"/>
    <dgm:cxn modelId="{93E18152-40D5-4466-BA12-8296E70400A0}" type="presParOf" srcId="{2792213E-2D34-46B9-B5BD-E3FD2411A681}" destId="{04FF99AB-CA63-4257-9C65-E93849C5B5EE}" srcOrd="2" destOrd="0" presId="urn:microsoft.com/office/officeart/2008/layout/NameandTitleOrganizationalChart"/>
    <dgm:cxn modelId="{EE6249F2-D170-4E61-9852-32E3DED9DAEB}" type="presParOf" srcId="{2460B99C-C22C-4944-A075-477B2B363A79}" destId="{1E0FEC1C-3DA4-472C-BF8B-C83C8EB43640}" srcOrd="2" destOrd="0" presId="urn:microsoft.com/office/officeart/2008/layout/NameandTitleOrganizationalChart"/>
    <dgm:cxn modelId="{8FD5BD8F-90EA-4EF5-8014-55546AE433C4}" type="presParOf" srcId="{2460B99C-C22C-4944-A075-477B2B363A79}" destId="{6D456663-1DEE-4877-B6D0-A60953346B5B}" srcOrd="3" destOrd="0" presId="urn:microsoft.com/office/officeart/2008/layout/NameandTitleOrganizationalChart"/>
    <dgm:cxn modelId="{6103503A-BB5A-4E94-AF98-155B3AE7E56C}" type="presParOf" srcId="{6D456663-1DEE-4877-B6D0-A60953346B5B}" destId="{2CC20AE4-6367-4538-A119-71EF47B4613B}" srcOrd="0" destOrd="0" presId="urn:microsoft.com/office/officeart/2008/layout/NameandTitleOrganizationalChart"/>
    <dgm:cxn modelId="{A75BEFE5-7FC1-41C0-8269-002DB758B7F3}" type="presParOf" srcId="{2CC20AE4-6367-4538-A119-71EF47B4613B}" destId="{FB1DCB93-6413-4190-842B-132D2B1193E5}" srcOrd="0" destOrd="0" presId="urn:microsoft.com/office/officeart/2008/layout/NameandTitleOrganizationalChart"/>
    <dgm:cxn modelId="{1F4C9A91-3565-40B7-92CD-4B6DD8FCAC2B}" type="presParOf" srcId="{2CC20AE4-6367-4538-A119-71EF47B4613B}" destId="{8203B7B7-5DC7-4BC8-A349-10D9DC382B08}" srcOrd="1" destOrd="0" presId="urn:microsoft.com/office/officeart/2008/layout/NameandTitleOrganizationalChart"/>
    <dgm:cxn modelId="{6940CB66-92CB-4BB1-92F2-6CC5849073F6}" type="presParOf" srcId="{2CC20AE4-6367-4538-A119-71EF47B4613B}" destId="{C30EEC36-73A3-49CE-8F05-773E16777BF6}" srcOrd="2" destOrd="0" presId="urn:microsoft.com/office/officeart/2008/layout/NameandTitleOrganizationalChart"/>
    <dgm:cxn modelId="{B6D22101-F246-4DC1-B81F-ED0373898072}" type="presParOf" srcId="{6D456663-1DEE-4877-B6D0-A60953346B5B}" destId="{11BD8ED0-D0BC-45AD-A7A1-D8FD01EC837A}" srcOrd="1" destOrd="0" presId="urn:microsoft.com/office/officeart/2008/layout/NameandTitleOrganizationalChart"/>
    <dgm:cxn modelId="{271EE5A8-CE76-4296-9A21-C8C3AF29E8E1}" type="presParOf" srcId="{6D456663-1DEE-4877-B6D0-A60953346B5B}" destId="{838ED5DE-7A12-430D-902B-6438DB2DE5A1}" srcOrd="2" destOrd="0" presId="urn:microsoft.com/office/officeart/2008/layout/NameandTitleOrganizationalChart"/>
    <dgm:cxn modelId="{F3923E74-8982-4B53-BF78-0B27C7516A54}" type="presParOf" srcId="{2460B99C-C22C-4944-A075-477B2B363A79}" destId="{685D2981-AF5F-47CD-9AB5-5485359C8EFC}" srcOrd="4" destOrd="0" presId="urn:microsoft.com/office/officeart/2008/layout/NameandTitleOrganizationalChart"/>
    <dgm:cxn modelId="{4047C9C3-0384-402B-BA4E-CD3269009A68}" type="presParOf" srcId="{2460B99C-C22C-4944-A075-477B2B363A79}" destId="{63910BC4-280F-4220-B25F-951DE383AF23}" srcOrd="5" destOrd="0" presId="urn:microsoft.com/office/officeart/2008/layout/NameandTitleOrganizationalChart"/>
    <dgm:cxn modelId="{033930C0-E7B9-41E8-B6D4-70BB8EDA7F31}" type="presParOf" srcId="{63910BC4-280F-4220-B25F-951DE383AF23}" destId="{6F2F0E43-C5AF-4527-8879-59FC682224F0}" srcOrd="0" destOrd="0" presId="urn:microsoft.com/office/officeart/2008/layout/NameandTitleOrganizationalChart"/>
    <dgm:cxn modelId="{000948D9-8356-46F7-A1BF-9B5702F9B0DF}" type="presParOf" srcId="{6F2F0E43-C5AF-4527-8879-59FC682224F0}" destId="{85A5F8B6-4AA1-4EC3-889A-1B76727B194C}" srcOrd="0" destOrd="0" presId="urn:microsoft.com/office/officeart/2008/layout/NameandTitleOrganizationalChart"/>
    <dgm:cxn modelId="{50139C48-F8A8-4F02-9D67-D87A4E7C8350}" type="presParOf" srcId="{6F2F0E43-C5AF-4527-8879-59FC682224F0}" destId="{6E6C14E7-0C48-4248-8DCD-EA357466C3FF}" srcOrd="1" destOrd="0" presId="urn:microsoft.com/office/officeart/2008/layout/NameandTitleOrganizationalChart"/>
    <dgm:cxn modelId="{6999FA4C-7B29-49A8-8101-164DBB63D6F8}" type="presParOf" srcId="{6F2F0E43-C5AF-4527-8879-59FC682224F0}" destId="{5E6242E7-D666-4A5C-BE0A-05EEF5443B47}" srcOrd="2" destOrd="0" presId="urn:microsoft.com/office/officeart/2008/layout/NameandTitleOrganizationalChart"/>
    <dgm:cxn modelId="{556EF251-E1A3-4BDA-9C11-013BB477381E}" type="presParOf" srcId="{63910BC4-280F-4220-B25F-951DE383AF23}" destId="{0CBF886E-83C8-40D3-BDC7-AE62D4EC733A}" srcOrd="1" destOrd="0" presId="urn:microsoft.com/office/officeart/2008/layout/NameandTitleOrganizationalChart"/>
    <dgm:cxn modelId="{20802349-1467-4925-99D7-FA828D8B3885}" type="presParOf" srcId="{0CBF886E-83C8-40D3-BDC7-AE62D4EC733A}" destId="{E9219F54-CA8C-4FF2-9AAF-50B724216806}" srcOrd="0" destOrd="0" presId="urn:microsoft.com/office/officeart/2008/layout/NameandTitleOrganizationalChart"/>
    <dgm:cxn modelId="{23F46EA7-6419-4DA9-92F2-7E78BC1A6628}" type="presParOf" srcId="{0CBF886E-83C8-40D3-BDC7-AE62D4EC733A}" destId="{73EB2C7C-A614-4879-8A06-E5EAF180672F}" srcOrd="1" destOrd="0" presId="urn:microsoft.com/office/officeart/2008/layout/NameandTitleOrganizationalChart"/>
    <dgm:cxn modelId="{9B310BC7-22CE-4E5B-B50F-6A6ED444DE84}" type="presParOf" srcId="{73EB2C7C-A614-4879-8A06-E5EAF180672F}" destId="{FB674D18-988B-4C25-B524-1745C6E4A56D}" srcOrd="0" destOrd="0" presId="urn:microsoft.com/office/officeart/2008/layout/NameandTitleOrganizationalChart"/>
    <dgm:cxn modelId="{076BAF14-32FC-4D8D-9FCD-8E01939E8018}" type="presParOf" srcId="{FB674D18-988B-4C25-B524-1745C6E4A56D}" destId="{932E808B-F6C5-4B69-9665-100EA0468407}" srcOrd="0" destOrd="0" presId="urn:microsoft.com/office/officeart/2008/layout/NameandTitleOrganizationalChart"/>
    <dgm:cxn modelId="{D279F7DD-0675-481D-A981-1BA4626A4CA1}" type="presParOf" srcId="{FB674D18-988B-4C25-B524-1745C6E4A56D}" destId="{2DEF83E2-5762-4820-9B5A-71EDA06A3A69}" srcOrd="1" destOrd="0" presId="urn:microsoft.com/office/officeart/2008/layout/NameandTitleOrganizationalChart"/>
    <dgm:cxn modelId="{386FDD5C-AC39-4662-B0BD-9C3E69CBD9C4}" type="presParOf" srcId="{FB674D18-988B-4C25-B524-1745C6E4A56D}" destId="{43A44219-0EB9-4713-9CDA-EE320736FE3D}" srcOrd="2" destOrd="0" presId="urn:microsoft.com/office/officeart/2008/layout/NameandTitleOrganizationalChart"/>
    <dgm:cxn modelId="{FF6AB59C-EECD-467D-ACD7-FB8296CE030C}" type="presParOf" srcId="{73EB2C7C-A614-4879-8A06-E5EAF180672F}" destId="{811798A7-C2E6-4C46-BDEC-61848B2C8B87}" srcOrd="1" destOrd="0" presId="urn:microsoft.com/office/officeart/2008/layout/NameandTitleOrganizationalChart"/>
    <dgm:cxn modelId="{00FEF115-6E2D-4699-9EE3-4CB770EAFB1E}" type="presParOf" srcId="{73EB2C7C-A614-4879-8A06-E5EAF180672F}" destId="{AF5A2B24-262E-47A4-A327-17C63A10CC51}" srcOrd="2" destOrd="0" presId="urn:microsoft.com/office/officeart/2008/layout/NameandTitleOrganizationalChart"/>
    <dgm:cxn modelId="{5B51D1EB-8A6B-4739-AB9E-442B360D05D1}" type="presParOf" srcId="{0CBF886E-83C8-40D3-BDC7-AE62D4EC733A}" destId="{8654CFBB-81FF-4A11-812A-BC1077C2A14E}" srcOrd="2" destOrd="0" presId="urn:microsoft.com/office/officeart/2008/layout/NameandTitleOrganizationalChart"/>
    <dgm:cxn modelId="{92A6B2CB-0D5E-4A02-A7B2-E9D61C721818}" type="presParOf" srcId="{0CBF886E-83C8-40D3-BDC7-AE62D4EC733A}" destId="{3C0B13C4-2A37-475A-8B47-3AC0AA05E5A4}" srcOrd="3" destOrd="0" presId="urn:microsoft.com/office/officeart/2008/layout/NameandTitleOrganizationalChart"/>
    <dgm:cxn modelId="{3866795C-06CE-4D50-B7D8-43031058D6B5}" type="presParOf" srcId="{3C0B13C4-2A37-475A-8B47-3AC0AA05E5A4}" destId="{8FE14CE3-ECA7-4477-8173-8D09272EC151}" srcOrd="0" destOrd="0" presId="urn:microsoft.com/office/officeart/2008/layout/NameandTitleOrganizationalChart"/>
    <dgm:cxn modelId="{6FAE4406-FCC2-41A9-AEFD-D51693385022}" type="presParOf" srcId="{8FE14CE3-ECA7-4477-8173-8D09272EC151}" destId="{B7C5B440-F379-4296-9AEF-C0D6F38BE995}" srcOrd="0" destOrd="0" presId="urn:microsoft.com/office/officeart/2008/layout/NameandTitleOrganizationalChart"/>
    <dgm:cxn modelId="{4741FE60-9838-48E4-B69E-1DD2ECB9B97B}" type="presParOf" srcId="{8FE14CE3-ECA7-4477-8173-8D09272EC151}" destId="{D462454C-A9D2-4EBD-8377-037CD92FB90C}" srcOrd="1" destOrd="0" presId="urn:microsoft.com/office/officeart/2008/layout/NameandTitleOrganizationalChart"/>
    <dgm:cxn modelId="{49FBEF00-56DA-46A3-810A-4CA81449C1F1}" type="presParOf" srcId="{8FE14CE3-ECA7-4477-8173-8D09272EC151}" destId="{B324252A-3580-4238-B0F3-3384C1636505}" srcOrd="2" destOrd="0" presId="urn:microsoft.com/office/officeart/2008/layout/NameandTitleOrganizationalChart"/>
    <dgm:cxn modelId="{8BDD59E8-37AB-4744-A72E-82CB375676BE}" type="presParOf" srcId="{3C0B13C4-2A37-475A-8B47-3AC0AA05E5A4}" destId="{86BEEB08-31D5-4881-9E9F-CE97494D67F0}" srcOrd="1" destOrd="0" presId="urn:microsoft.com/office/officeart/2008/layout/NameandTitleOrganizationalChart"/>
    <dgm:cxn modelId="{01F56EA4-C0FF-424D-9A45-8339DE7A321A}" type="presParOf" srcId="{3C0B13C4-2A37-475A-8B47-3AC0AA05E5A4}" destId="{81EA3601-EEAF-48A5-A414-CE16D063B5E1}" srcOrd="2" destOrd="0" presId="urn:microsoft.com/office/officeart/2008/layout/NameandTitleOrganizationalChart"/>
    <dgm:cxn modelId="{F17524DD-34AB-41BF-BC46-13CC86A93125}" type="presParOf" srcId="{0CBF886E-83C8-40D3-BDC7-AE62D4EC733A}" destId="{E552113C-B5A8-414A-9B92-DC112316E807}" srcOrd="4" destOrd="0" presId="urn:microsoft.com/office/officeart/2008/layout/NameandTitleOrganizationalChart"/>
    <dgm:cxn modelId="{C8548B4E-BFD7-4132-8FBC-7BC6BC14333C}" type="presParOf" srcId="{0CBF886E-83C8-40D3-BDC7-AE62D4EC733A}" destId="{3CDA6FB7-11C0-4C5E-AC77-A940F3F3E3BA}" srcOrd="5" destOrd="0" presId="urn:microsoft.com/office/officeart/2008/layout/NameandTitleOrganizationalChart"/>
    <dgm:cxn modelId="{BE4F2E7A-1705-4520-9500-25CE120AED95}" type="presParOf" srcId="{3CDA6FB7-11C0-4C5E-AC77-A940F3F3E3BA}" destId="{94C2870B-F240-4844-9465-2D5491BE2F01}" srcOrd="0" destOrd="0" presId="urn:microsoft.com/office/officeart/2008/layout/NameandTitleOrganizationalChart"/>
    <dgm:cxn modelId="{F7C72384-6BEC-4FFB-A0DF-58AAF4D34F13}" type="presParOf" srcId="{94C2870B-F240-4844-9465-2D5491BE2F01}" destId="{EF220ED0-3119-4337-B810-D4FE7347D754}" srcOrd="0" destOrd="0" presId="urn:microsoft.com/office/officeart/2008/layout/NameandTitleOrganizationalChart"/>
    <dgm:cxn modelId="{0846468F-B114-4C15-82C8-182E4788334C}" type="presParOf" srcId="{94C2870B-F240-4844-9465-2D5491BE2F01}" destId="{BF0B4E2C-7BA6-476C-B087-8322272C36AC}" srcOrd="1" destOrd="0" presId="urn:microsoft.com/office/officeart/2008/layout/NameandTitleOrganizationalChart"/>
    <dgm:cxn modelId="{6F1DD708-8F81-4879-8928-E203301F865C}" type="presParOf" srcId="{94C2870B-F240-4844-9465-2D5491BE2F01}" destId="{7C93F48A-6578-4205-AC74-843F2AB9EFBE}" srcOrd="2" destOrd="0" presId="urn:microsoft.com/office/officeart/2008/layout/NameandTitleOrganizationalChart"/>
    <dgm:cxn modelId="{49D41630-8349-4571-9688-21267F0A2EF1}" type="presParOf" srcId="{3CDA6FB7-11C0-4C5E-AC77-A940F3F3E3BA}" destId="{68432830-4830-46BB-B474-3F3ED5E9E522}" srcOrd="1" destOrd="0" presId="urn:microsoft.com/office/officeart/2008/layout/NameandTitleOrganizationalChart"/>
    <dgm:cxn modelId="{60953903-4F99-4EEA-9B27-73F5A208DDB8}" type="presParOf" srcId="{3CDA6FB7-11C0-4C5E-AC77-A940F3F3E3BA}" destId="{A9F8C4F7-93B4-4EAB-8768-383199E4CE5D}" srcOrd="2" destOrd="0" presId="urn:microsoft.com/office/officeart/2008/layout/NameandTitleOrganizationalChart"/>
    <dgm:cxn modelId="{2FC6E8BE-2F64-4195-A66E-0AF5E48F37EB}" type="presParOf" srcId="{0CBF886E-83C8-40D3-BDC7-AE62D4EC733A}" destId="{9AF0ED7E-95C1-4104-A9E9-F4D32091DC58}" srcOrd="6" destOrd="0" presId="urn:microsoft.com/office/officeart/2008/layout/NameandTitleOrganizationalChart"/>
    <dgm:cxn modelId="{DD996DC9-4853-4603-BD0F-E336FAA9121E}" type="presParOf" srcId="{0CBF886E-83C8-40D3-BDC7-AE62D4EC733A}" destId="{8C14A862-D9D4-42C9-8FFA-0552BEE25C75}" srcOrd="7" destOrd="0" presId="urn:microsoft.com/office/officeart/2008/layout/NameandTitleOrganizationalChart"/>
    <dgm:cxn modelId="{2046BD10-E08A-431E-88BB-9F373541F9DB}" type="presParOf" srcId="{8C14A862-D9D4-42C9-8FFA-0552BEE25C75}" destId="{1B2ED4B2-4F36-40A2-9F39-91D5470C50FD}" srcOrd="0" destOrd="0" presId="urn:microsoft.com/office/officeart/2008/layout/NameandTitleOrganizationalChart"/>
    <dgm:cxn modelId="{E7FB71AB-C74C-40D5-996F-BC406D69DF00}" type="presParOf" srcId="{1B2ED4B2-4F36-40A2-9F39-91D5470C50FD}" destId="{9306D055-6DE5-4C2D-9F2D-AD58F93DA99A}" srcOrd="0" destOrd="0" presId="urn:microsoft.com/office/officeart/2008/layout/NameandTitleOrganizationalChart"/>
    <dgm:cxn modelId="{FB56A572-9EA4-43F2-BA7A-7EACDD38831C}" type="presParOf" srcId="{1B2ED4B2-4F36-40A2-9F39-91D5470C50FD}" destId="{1DAD06BC-9E6B-4FB4-8200-1002F3A235E3}" srcOrd="1" destOrd="0" presId="urn:microsoft.com/office/officeart/2008/layout/NameandTitleOrganizationalChart"/>
    <dgm:cxn modelId="{7573BA46-CD4A-47C1-AB75-3EA6C63E5897}" type="presParOf" srcId="{1B2ED4B2-4F36-40A2-9F39-91D5470C50FD}" destId="{14F9E598-7691-461E-9862-1578AD3CF022}" srcOrd="2" destOrd="0" presId="urn:microsoft.com/office/officeart/2008/layout/NameandTitleOrganizationalChart"/>
    <dgm:cxn modelId="{6BB94942-AF02-476E-9590-4BAC7384937F}" type="presParOf" srcId="{8C14A862-D9D4-42C9-8FFA-0552BEE25C75}" destId="{AD9A91A7-659B-4A85-A8CE-D1BF0470F2C1}" srcOrd="1" destOrd="0" presId="urn:microsoft.com/office/officeart/2008/layout/NameandTitleOrganizationalChart"/>
    <dgm:cxn modelId="{C1777C09-6CB2-4A63-BC28-8CD0AAAD13C9}" type="presParOf" srcId="{8C14A862-D9D4-42C9-8FFA-0552BEE25C75}" destId="{93F4C969-8063-45A8-A395-87D1C1CEBA59}" srcOrd="2" destOrd="0" presId="urn:microsoft.com/office/officeart/2008/layout/NameandTitleOrganizationalChart"/>
    <dgm:cxn modelId="{EAC3E06D-77DF-492E-B1B3-27CFF65786C1}" type="presParOf" srcId="{0CBF886E-83C8-40D3-BDC7-AE62D4EC733A}" destId="{16C6B459-D03F-44CC-8455-337E661AE772}" srcOrd="8" destOrd="0" presId="urn:microsoft.com/office/officeart/2008/layout/NameandTitleOrganizationalChart"/>
    <dgm:cxn modelId="{8DEC0A49-EFE8-42AF-8515-FD2461C30F6E}" type="presParOf" srcId="{0CBF886E-83C8-40D3-BDC7-AE62D4EC733A}" destId="{5D667A87-6EA0-40C8-B39A-491308384593}" srcOrd="9" destOrd="0" presId="urn:microsoft.com/office/officeart/2008/layout/NameandTitleOrganizationalChart"/>
    <dgm:cxn modelId="{4642D8E3-E789-44F9-A892-11DBC6B68C63}" type="presParOf" srcId="{5D667A87-6EA0-40C8-B39A-491308384593}" destId="{47BCBD4C-C173-422B-BBA0-66425A20510B}" srcOrd="0" destOrd="0" presId="urn:microsoft.com/office/officeart/2008/layout/NameandTitleOrganizationalChart"/>
    <dgm:cxn modelId="{A7094DF0-78D2-4243-B012-B49CCFAE9A3C}" type="presParOf" srcId="{47BCBD4C-C173-422B-BBA0-66425A20510B}" destId="{3F5EB46D-2073-4A54-BF47-131014D7C191}" srcOrd="0" destOrd="0" presId="urn:microsoft.com/office/officeart/2008/layout/NameandTitleOrganizationalChart"/>
    <dgm:cxn modelId="{A306F30C-0C86-4C0E-8A91-867425070E62}" type="presParOf" srcId="{47BCBD4C-C173-422B-BBA0-66425A20510B}" destId="{D07232CB-87A8-46E2-9BEB-E666AAFA8303}" srcOrd="1" destOrd="0" presId="urn:microsoft.com/office/officeart/2008/layout/NameandTitleOrganizationalChart"/>
    <dgm:cxn modelId="{DC3ACF88-4646-4378-9410-C0EF3C388F47}" type="presParOf" srcId="{47BCBD4C-C173-422B-BBA0-66425A20510B}" destId="{009C6C09-2234-4DB5-85CE-BFC82FE31D21}" srcOrd="2" destOrd="0" presId="urn:microsoft.com/office/officeart/2008/layout/NameandTitleOrganizationalChart"/>
    <dgm:cxn modelId="{2D037924-5149-4668-A1D6-67BBB03A4BAE}" type="presParOf" srcId="{5D667A87-6EA0-40C8-B39A-491308384593}" destId="{A3B5DB9A-6FD9-4072-82A2-3B8E46B5094C}" srcOrd="1" destOrd="0" presId="urn:microsoft.com/office/officeart/2008/layout/NameandTitleOrganizationalChart"/>
    <dgm:cxn modelId="{E43D3A5B-8E4C-4C04-A386-DE409E829505}" type="presParOf" srcId="{5D667A87-6EA0-40C8-B39A-491308384593}" destId="{9637631E-C216-4233-99A6-1B349D99A001}" srcOrd="2" destOrd="0" presId="urn:microsoft.com/office/officeart/2008/layout/NameandTitleOrganizationalChart"/>
    <dgm:cxn modelId="{C27AA911-2780-430B-8E6E-E991CEB7CF8E}" type="presParOf" srcId="{0CBF886E-83C8-40D3-BDC7-AE62D4EC733A}" destId="{3B8E55A4-1ADF-4EA4-A1D0-E5B325AD6977}" srcOrd="10" destOrd="0" presId="urn:microsoft.com/office/officeart/2008/layout/NameandTitleOrganizationalChart"/>
    <dgm:cxn modelId="{E8BCFB50-3655-4113-95C5-6A3416259A5B}" type="presParOf" srcId="{0CBF886E-83C8-40D3-BDC7-AE62D4EC733A}" destId="{3A767EDC-331D-46FC-B67C-D5DF703080A4}" srcOrd="11" destOrd="0" presId="urn:microsoft.com/office/officeart/2008/layout/NameandTitleOrganizationalChart"/>
    <dgm:cxn modelId="{E6F2AFC7-F677-4647-BCE2-2B9B5607760B}" type="presParOf" srcId="{3A767EDC-331D-46FC-B67C-D5DF703080A4}" destId="{6C019769-A89A-4C9B-9D9D-7A64FB27FA58}" srcOrd="0" destOrd="0" presId="urn:microsoft.com/office/officeart/2008/layout/NameandTitleOrganizationalChart"/>
    <dgm:cxn modelId="{7CDB33C7-DB2F-410A-A2DE-ABCC3D0F4F7E}" type="presParOf" srcId="{6C019769-A89A-4C9B-9D9D-7A64FB27FA58}" destId="{E35426B0-46BA-4537-AB33-D700F6668397}" srcOrd="0" destOrd="0" presId="urn:microsoft.com/office/officeart/2008/layout/NameandTitleOrganizationalChart"/>
    <dgm:cxn modelId="{FCB4CEA9-6F64-49F0-BAD1-EB13B0B42F72}" type="presParOf" srcId="{6C019769-A89A-4C9B-9D9D-7A64FB27FA58}" destId="{092B29B6-7832-45BE-86B1-8642EB32F7E1}" srcOrd="1" destOrd="0" presId="urn:microsoft.com/office/officeart/2008/layout/NameandTitleOrganizationalChart"/>
    <dgm:cxn modelId="{6FFCF85D-BD4B-4740-92BC-2B017B063485}" type="presParOf" srcId="{6C019769-A89A-4C9B-9D9D-7A64FB27FA58}" destId="{E4B20B5F-EBB0-4791-B5B8-933583DEC3F7}" srcOrd="2" destOrd="0" presId="urn:microsoft.com/office/officeart/2008/layout/NameandTitleOrganizationalChart"/>
    <dgm:cxn modelId="{CACF60B8-1998-4420-AEC6-D2388EC9B8B4}" type="presParOf" srcId="{3A767EDC-331D-46FC-B67C-D5DF703080A4}" destId="{A135FA69-9EF7-45FD-BA30-497115CDCF02}" srcOrd="1" destOrd="0" presId="urn:microsoft.com/office/officeart/2008/layout/NameandTitleOrganizationalChart"/>
    <dgm:cxn modelId="{71CD2AFB-09AD-46A7-BA3C-89ADF8E17FB3}" type="presParOf" srcId="{3A767EDC-331D-46FC-B67C-D5DF703080A4}" destId="{9D53E761-2FF0-4CF6-B917-A2A31FBFFB82}" srcOrd="2" destOrd="0" presId="urn:microsoft.com/office/officeart/2008/layout/NameandTitleOrganizationalChart"/>
    <dgm:cxn modelId="{AAA07915-04D9-424B-A733-57207B8A522B}" type="presParOf" srcId="{63910BC4-280F-4220-B25F-951DE383AF23}" destId="{905C725A-3A71-47B0-976B-BE0D5F1133B7}" srcOrd="2" destOrd="0" presId="urn:microsoft.com/office/officeart/2008/layout/NameandTitleOrganizationalChart"/>
    <dgm:cxn modelId="{2824DCFD-8D31-4EE9-934E-28595D1BE117}" type="presParOf" srcId="{2460B99C-C22C-4944-A075-477B2B363A79}" destId="{624E7B54-0C46-4AFC-9DB0-0FCC599265CD}" srcOrd="6" destOrd="0" presId="urn:microsoft.com/office/officeart/2008/layout/NameandTitleOrganizationalChart"/>
    <dgm:cxn modelId="{47A6529C-D1A3-4681-89D9-307051E33AC2}" type="presParOf" srcId="{2460B99C-C22C-4944-A075-477B2B363A79}" destId="{CF8CDBA4-A40F-4BF0-A743-20025CBA1FA2}" srcOrd="7" destOrd="0" presId="urn:microsoft.com/office/officeart/2008/layout/NameandTitleOrganizationalChart"/>
    <dgm:cxn modelId="{02A81BF8-0A5C-433F-BF72-0BCA412E77DC}" type="presParOf" srcId="{CF8CDBA4-A40F-4BF0-A743-20025CBA1FA2}" destId="{79C82B7D-7C8B-4736-AD00-9EB6F26D573A}" srcOrd="0" destOrd="0" presId="urn:microsoft.com/office/officeart/2008/layout/NameandTitleOrganizationalChart"/>
    <dgm:cxn modelId="{91CAE96E-CFDF-45EC-8013-A2AF5159D31A}" type="presParOf" srcId="{79C82B7D-7C8B-4736-AD00-9EB6F26D573A}" destId="{0ACE7C4D-2E11-4ED8-9622-AEF75EFAE2A8}" srcOrd="0" destOrd="0" presId="urn:microsoft.com/office/officeart/2008/layout/NameandTitleOrganizationalChart"/>
    <dgm:cxn modelId="{7D7CB96F-12CC-479A-93A0-0176F5B51EF8}" type="presParOf" srcId="{79C82B7D-7C8B-4736-AD00-9EB6F26D573A}" destId="{666F9D73-CB3D-4CB0-ADD5-D3B20D496E41}" srcOrd="1" destOrd="0" presId="urn:microsoft.com/office/officeart/2008/layout/NameandTitleOrganizationalChart"/>
    <dgm:cxn modelId="{54A4A426-E5FD-4F20-ACEA-80CA5CDF2335}" type="presParOf" srcId="{79C82B7D-7C8B-4736-AD00-9EB6F26D573A}" destId="{62A934E4-7B5A-490F-B002-9F7A86E90C55}" srcOrd="2" destOrd="0" presId="urn:microsoft.com/office/officeart/2008/layout/NameandTitleOrganizationalChart"/>
    <dgm:cxn modelId="{0B9B34D3-C839-4412-96A9-889B7947999E}" type="presParOf" srcId="{CF8CDBA4-A40F-4BF0-A743-20025CBA1FA2}" destId="{B2A736F7-A38E-430D-879B-249163A97506}" srcOrd="1" destOrd="0" presId="urn:microsoft.com/office/officeart/2008/layout/NameandTitleOrganizationalChart"/>
    <dgm:cxn modelId="{F3D22B08-EAA8-494D-A2BF-63330099943A}" type="presParOf" srcId="{CF8CDBA4-A40F-4BF0-A743-20025CBA1FA2}" destId="{9860DC16-2BD8-4C62-9142-CEA47FD1AC1B}" srcOrd="2" destOrd="0" presId="urn:microsoft.com/office/officeart/2008/layout/NameandTitleOrganizationalChart"/>
    <dgm:cxn modelId="{53551171-FA05-4946-97EC-4C3B4DE4E5CF}" type="presParOf" srcId="{1F69E985-250D-4D37-8EF0-194909148FCE}" destId="{2EEB425F-188F-40B2-8684-77E1AA7AF9F5}" srcOrd="2" destOrd="0" presId="urn:microsoft.com/office/officeart/2008/layout/NameandTitleOrganizationalChart"/>
    <dgm:cxn modelId="{2A32E451-A7EE-49AA-9B9D-E2C221626D63}" type="presParOf" srcId="{386406FA-4F6F-42D6-9FD6-3E1FC4FC9998}" destId="{CDAC5871-4DE4-4663-BAD3-EC7E6E2E677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4E7B54-0C46-4AFC-9DB0-0FCC599265CD}">
      <dsp:nvSpPr>
        <dsp:cNvPr id="0" name=""/>
        <dsp:cNvSpPr/>
      </dsp:nvSpPr>
      <dsp:spPr>
        <a:xfrm>
          <a:off x="3283521" y="1526255"/>
          <a:ext cx="1997388" cy="197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03"/>
              </a:lnTo>
              <a:lnTo>
                <a:pt x="1997388" y="118003"/>
              </a:lnTo>
              <a:lnTo>
                <a:pt x="1997388" y="1979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E55A4-1ADF-4EA4-A1D0-E5B325AD6977}">
      <dsp:nvSpPr>
        <dsp:cNvPr id="0" name=""/>
        <dsp:cNvSpPr/>
      </dsp:nvSpPr>
      <dsp:spPr>
        <a:xfrm>
          <a:off x="4393181" y="2066787"/>
          <a:ext cx="2219320" cy="197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03"/>
              </a:lnTo>
              <a:lnTo>
                <a:pt x="2219320" y="118003"/>
              </a:lnTo>
              <a:lnTo>
                <a:pt x="2219320" y="19794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C6B459-D03F-44CC-8455-337E661AE772}">
      <dsp:nvSpPr>
        <dsp:cNvPr id="0" name=""/>
        <dsp:cNvSpPr/>
      </dsp:nvSpPr>
      <dsp:spPr>
        <a:xfrm>
          <a:off x="4393181" y="2066787"/>
          <a:ext cx="1331592" cy="197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03"/>
              </a:lnTo>
              <a:lnTo>
                <a:pt x="1331592" y="118003"/>
              </a:lnTo>
              <a:lnTo>
                <a:pt x="1331592" y="19794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F0ED7E-95C1-4104-A9E9-F4D32091DC58}">
      <dsp:nvSpPr>
        <dsp:cNvPr id="0" name=""/>
        <dsp:cNvSpPr/>
      </dsp:nvSpPr>
      <dsp:spPr>
        <a:xfrm>
          <a:off x="4393181" y="2066787"/>
          <a:ext cx="443864" cy="197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03"/>
              </a:lnTo>
              <a:lnTo>
                <a:pt x="443864" y="118003"/>
              </a:lnTo>
              <a:lnTo>
                <a:pt x="443864" y="19794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2113C-B5A8-414A-9B92-DC112316E807}">
      <dsp:nvSpPr>
        <dsp:cNvPr id="0" name=""/>
        <dsp:cNvSpPr/>
      </dsp:nvSpPr>
      <dsp:spPr>
        <a:xfrm>
          <a:off x="3949317" y="2066787"/>
          <a:ext cx="443864" cy="197941"/>
        </a:xfrm>
        <a:custGeom>
          <a:avLst/>
          <a:gdLst/>
          <a:ahLst/>
          <a:cxnLst/>
          <a:rect l="0" t="0" r="0" b="0"/>
          <a:pathLst>
            <a:path>
              <a:moveTo>
                <a:pt x="443864" y="0"/>
              </a:moveTo>
              <a:lnTo>
                <a:pt x="443864" y="118003"/>
              </a:lnTo>
              <a:lnTo>
                <a:pt x="0" y="118003"/>
              </a:lnTo>
              <a:lnTo>
                <a:pt x="0" y="19794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4CFBB-81FF-4A11-812A-BC1077C2A14E}">
      <dsp:nvSpPr>
        <dsp:cNvPr id="0" name=""/>
        <dsp:cNvSpPr/>
      </dsp:nvSpPr>
      <dsp:spPr>
        <a:xfrm>
          <a:off x="3061589" y="2066787"/>
          <a:ext cx="1331592" cy="197941"/>
        </a:xfrm>
        <a:custGeom>
          <a:avLst/>
          <a:gdLst/>
          <a:ahLst/>
          <a:cxnLst/>
          <a:rect l="0" t="0" r="0" b="0"/>
          <a:pathLst>
            <a:path>
              <a:moveTo>
                <a:pt x="1331592" y="0"/>
              </a:moveTo>
              <a:lnTo>
                <a:pt x="1331592" y="118003"/>
              </a:lnTo>
              <a:lnTo>
                <a:pt x="0" y="118003"/>
              </a:lnTo>
              <a:lnTo>
                <a:pt x="0" y="19794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19F54-CA8C-4FF2-9AAF-50B724216806}">
      <dsp:nvSpPr>
        <dsp:cNvPr id="0" name=""/>
        <dsp:cNvSpPr/>
      </dsp:nvSpPr>
      <dsp:spPr>
        <a:xfrm>
          <a:off x="2173861" y="2066787"/>
          <a:ext cx="2219320" cy="197941"/>
        </a:xfrm>
        <a:custGeom>
          <a:avLst/>
          <a:gdLst/>
          <a:ahLst/>
          <a:cxnLst/>
          <a:rect l="0" t="0" r="0" b="0"/>
          <a:pathLst>
            <a:path>
              <a:moveTo>
                <a:pt x="2219320" y="0"/>
              </a:moveTo>
              <a:lnTo>
                <a:pt x="2219320" y="118003"/>
              </a:lnTo>
              <a:lnTo>
                <a:pt x="0" y="118003"/>
              </a:lnTo>
              <a:lnTo>
                <a:pt x="0" y="19794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D2981-AF5F-47CD-9AB5-5485359C8EFC}">
      <dsp:nvSpPr>
        <dsp:cNvPr id="0" name=""/>
        <dsp:cNvSpPr/>
      </dsp:nvSpPr>
      <dsp:spPr>
        <a:xfrm>
          <a:off x="3283521" y="1526255"/>
          <a:ext cx="1109660" cy="197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03"/>
              </a:lnTo>
              <a:lnTo>
                <a:pt x="1109660" y="118003"/>
              </a:lnTo>
              <a:lnTo>
                <a:pt x="1109660" y="1979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FEC1C-3DA4-472C-BF8B-C83C8EB43640}">
      <dsp:nvSpPr>
        <dsp:cNvPr id="0" name=""/>
        <dsp:cNvSpPr/>
      </dsp:nvSpPr>
      <dsp:spPr>
        <a:xfrm>
          <a:off x="2173861" y="1526255"/>
          <a:ext cx="1109660" cy="197941"/>
        </a:xfrm>
        <a:custGeom>
          <a:avLst/>
          <a:gdLst/>
          <a:ahLst/>
          <a:cxnLst/>
          <a:rect l="0" t="0" r="0" b="0"/>
          <a:pathLst>
            <a:path>
              <a:moveTo>
                <a:pt x="1109660" y="0"/>
              </a:moveTo>
              <a:lnTo>
                <a:pt x="1109660" y="118003"/>
              </a:lnTo>
              <a:lnTo>
                <a:pt x="0" y="118003"/>
              </a:lnTo>
              <a:lnTo>
                <a:pt x="0" y="1979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3A583-7416-461E-B3A6-52BB7D7770DB}">
      <dsp:nvSpPr>
        <dsp:cNvPr id="0" name=""/>
        <dsp:cNvSpPr/>
      </dsp:nvSpPr>
      <dsp:spPr>
        <a:xfrm>
          <a:off x="1286133" y="2607319"/>
          <a:ext cx="887728" cy="197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03"/>
              </a:lnTo>
              <a:lnTo>
                <a:pt x="887728" y="118003"/>
              </a:lnTo>
              <a:lnTo>
                <a:pt x="887728" y="19794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DA285-8C7C-4AA6-98B4-CBF4021F9ED9}">
      <dsp:nvSpPr>
        <dsp:cNvPr id="0" name=""/>
        <dsp:cNvSpPr/>
      </dsp:nvSpPr>
      <dsp:spPr>
        <a:xfrm>
          <a:off x="1240413" y="2607319"/>
          <a:ext cx="91440" cy="1979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94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013C9-15C3-4C52-9A43-CC3D91515CE1}">
      <dsp:nvSpPr>
        <dsp:cNvPr id="0" name=""/>
        <dsp:cNvSpPr/>
      </dsp:nvSpPr>
      <dsp:spPr>
        <a:xfrm>
          <a:off x="398405" y="2607319"/>
          <a:ext cx="887728" cy="197941"/>
        </a:xfrm>
        <a:custGeom>
          <a:avLst/>
          <a:gdLst/>
          <a:ahLst/>
          <a:cxnLst/>
          <a:rect l="0" t="0" r="0" b="0"/>
          <a:pathLst>
            <a:path>
              <a:moveTo>
                <a:pt x="887728" y="0"/>
              </a:moveTo>
              <a:lnTo>
                <a:pt x="887728" y="118003"/>
              </a:lnTo>
              <a:lnTo>
                <a:pt x="0" y="118003"/>
              </a:lnTo>
              <a:lnTo>
                <a:pt x="0" y="19794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C66BBB-FCA8-421C-9E7A-2CCA53407D39}">
      <dsp:nvSpPr>
        <dsp:cNvPr id="0" name=""/>
        <dsp:cNvSpPr/>
      </dsp:nvSpPr>
      <dsp:spPr>
        <a:xfrm>
          <a:off x="1240413" y="2066787"/>
          <a:ext cx="91440" cy="1979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94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6389A-943E-467E-ACF9-951A6EF23329}">
      <dsp:nvSpPr>
        <dsp:cNvPr id="0" name=""/>
        <dsp:cNvSpPr/>
      </dsp:nvSpPr>
      <dsp:spPr>
        <a:xfrm>
          <a:off x="1286133" y="1526255"/>
          <a:ext cx="1997388" cy="197941"/>
        </a:xfrm>
        <a:custGeom>
          <a:avLst/>
          <a:gdLst/>
          <a:ahLst/>
          <a:cxnLst/>
          <a:rect l="0" t="0" r="0" b="0"/>
          <a:pathLst>
            <a:path>
              <a:moveTo>
                <a:pt x="1997388" y="0"/>
              </a:moveTo>
              <a:lnTo>
                <a:pt x="1997388" y="118003"/>
              </a:lnTo>
              <a:lnTo>
                <a:pt x="0" y="118003"/>
              </a:lnTo>
              <a:lnTo>
                <a:pt x="0" y="1979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76537-9469-4962-B63C-57204F2FD002}">
      <dsp:nvSpPr>
        <dsp:cNvPr id="0" name=""/>
        <dsp:cNvSpPr/>
      </dsp:nvSpPr>
      <dsp:spPr>
        <a:xfrm>
          <a:off x="3237801" y="985723"/>
          <a:ext cx="91440" cy="1979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9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DFD1A-4F6F-49C7-B973-8C80238C85C4}">
      <dsp:nvSpPr>
        <dsp:cNvPr id="0" name=""/>
        <dsp:cNvSpPr/>
      </dsp:nvSpPr>
      <dsp:spPr>
        <a:xfrm>
          <a:off x="2350073" y="985723"/>
          <a:ext cx="91440" cy="1979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9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F870C-0FCD-4FA2-BEE8-0DE87DD74F79}">
      <dsp:nvSpPr>
        <dsp:cNvPr id="0" name=""/>
        <dsp:cNvSpPr/>
      </dsp:nvSpPr>
      <dsp:spPr>
        <a:xfrm>
          <a:off x="2064951" y="643133"/>
          <a:ext cx="661683" cy="34259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search bar on every page</a:t>
          </a:r>
          <a:endParaRPr lang="zh-CN" altLang="en-US" sz="800" kern="1200"/>
        </a:p>
      </dsp:txBody>
      <dsp:txXfrm>
        <a:off x="2064951" y="643133"/>
        <a:ext cx="661683" cy="342590"/>
      </dsp:txXfrm>
    </dsp:sp>
    <dsp:sp modelId="{6FFD86DF-1ADD-4664-9B9F-6929DADCCB55}">
      <dsp:nvSpPr>
        <dsp:cNvPr id="0" name=""/>
        <dsp:cNvSpPr/>
      </dsp:nvSpPr>
      <dsp:spPr>
        <a:xfrm>
          <a:off x="2197288" y="909592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197288" y="909592"/>
        <a:ext cx="595515" cy="114196"/>
      </dsp:txXfrm>
    </dsp:sp>
    <dsp:sp modelId="{8AD8EC8F-4E61-4E60-9561-CCEFC309323F}">
      <dsp:nvSpPr>
        <dsp:cNvPr id="0" name=""/>
        <dsp:cNvSpPr/>
      </dsp:nvSpPr>
      <dsp:spPr>
        <a:xfrm>
          <a:off x="2064951" y="1183664"/>
          <a:ext cx="661683" cy="34259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results of searching</a:t>
          </a:r>
          <a:endParaRPr lang="zh-CN" altLang="en-US" sz="800" kern="1200"/>
        </a:p>
      </dsp:txBody>
      <dsp:txXfrm>
        <a:off x="2064951" y="1183664"/>
        <a:ext cx="661683" cy="342590"/>
      </dsp:txXfrm>
    </dsp:sp>
    <dsp:sp modelId="{61EB8C98-3A27-4B56-BEB4-20220E43BB62}">
      <dsp:nvSpPr>
        <dsp:cNvPr id="0" name=""/>
        <dsp:cNvSpPr/>
      </dsp:nvSpPr>
      <dsp:spPr>
        <a:xfrm>
          <a:off x="2197288" y="1450124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197288" y="1450124"/>
        <a:ext cx="595515" cy="114196"/>
      </dsp:txXfrm>
    </dsp:sp>
    <dsp:sp modelId="{14D2B178-33F9-4290-BF27-B00A78039992}">
      <dsp:nvSpPr>
        <dsp:cNvPr id="0" name=""/>
        <dsp:cNvSpPr/>
      </dsp:nvSpPr>
      <dsp:spPr>
        <a:xfrm>
          <a:off x="2952679" y="643133"/>
          <a:ext cx="661683" cy="34259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First page</a:t>
          </a:r>
          <a:endParaRPr lang="zh-CN" altLang="en-US" sz="800" kern="1200"/>
        </a:p>
      </dsp:txBody>
      <dsp:txXfrm>
        <a:off x="2952679" y="643133"/>
        <a:ext cx="661683" cy="342590"/>
      </dsp:txXfrm>
    </dsp:sp>
    <dsp:sp modelId="{41006CFD-3488-4985-A752-6377A4D68171}">
      <dsp:nvSpPr>
        <dsp:cNvPr id="0" name=""/>
        <dsp:cNvSpPr/>
      </dsp:nvSpPr>
      <dsp:spPr>
        <a:xfrm>
          <a:off x="3085016" y="909592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085016" y="909592"/>
        <a:ext cx="595515" cy="114196"/>
      </dsp:txXfrm>
    </dsp:sp>
    <dsp:sp modelId="{2956B682-8BFC-40B5-8C56-ED7798059B08}">
      <dsp:nvSpPr>
        <dsp:cNvPr id="0" name=""/>
        <dsp:cNvSpPr/>
      </dsp:nvSpPr>
      <dsp:spPr>
        <a:xfrm>
          <a:off x="2952679" y="1183664"/>
          <a:ext cx="661683" cy="342590"/>
        </a:xfrm>
        <a:prstGeom prst="rect">
          <a:avLst/>
        </a:prstGeom>
        <a:gradFill rotWithShape="0">
          <a:gsLst>
            <a:gs pos="0">
              <a:schemeClr val="accent5">
                <a:hueOff val="-662258"/>
                <a:satOff val="2654"/>
                <a:lumOff val="575"/>
                <a:alphaOff val="0"/>
                <a:tint val="50000"/>
                <a:satMod val="300000"/>
              </a:schemeClr>
            </a:gs>
            <a:gs pos="35000">
              <a:schemeClr val="accent5">
                <a:hueOff val="-662258"/>
                <a:satOff val="2654"/>
                <a:lumOff val="575"/>
                <a:alphaOff val="0"/>
                <a:tint val="37000"/>
                <a:satMod val="300000"/>
              </a:schemeClr>
            </a:gs>
            <a:gs pos="100000">
              <a:schemeClr val="accent5">
                <a:hueOff val="-662258"/>
                <a:satOff val="2654"/>
                <a:lumOff val="575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Map page</a:t>
          </a:r>
          <a:endParaRPr lang="zh-CN" altLang="en-US" sz="800" kern="1200"/>
        </a:p>
      </dsp:txBody>
      <dsp:txXfrm>
        <a:off x="2952679" y="1183664"/>
        <a:ext cx="661683" cy="342590"/>
      </dsp:txXfrm>
    </dsp:sp>
    <dsp:sp modelId="{8685A4B9-46F1-465D-AEA3-6FED1DC5AFFD}">
      <dsp:nvSpPr>
        <dsp:cNvPr id="0" name=""/>
        <dsp:cNvSpPr/>
      </dsp:nvSpPr>
      <dsp:spPr>
        <a:xfrm>
          <a:off x="3085016" y="1450124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662258"/>
              <a:satOff val="2654"/>
              <a:lumOff val="575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085016" y="1450124"/>
        <a:ext cx="595515" cy="114196"/>
      </dsp:txXfrm>
    </dsp:sp>
    <dsp:sp modelId="{6DE4DF74-D784-4E0E-9C72-502182D4C1C8}">
      <dsp:nvSpPr>
        <dsp:cNvPr id="0" name=""/>
        <dsp:cNvSpPr/>
      </dsp:nvSpPr>
      <dsp:spPr>
        <a:xfrm>
          <a:off x="955291" y="1724196"/>
          <a:ext cx="661683" cy="342590"/>
        </a:xfrm>
        <a:prstGeom prst="rect">
          <a:avLst/>
        </a:prstGeom>
        <a:gradFill rotWithShape="0">
          <a:gsLst>
            <a:gs pos="0">
              <a:schemeClr val="accent5">
                <a:hueOff val="-1324517"/>
                <a:satOff val="5308"/>
                <a:lumOff val="1150"/>
                <a:alphaOff val="0"/>
                <a:tint val="50000"/>
                <a:satMod val="300000"/>
              </a:schemeClr>
            </a:gs>
            <a:gs pos="35000">
              <a:schemeClr val="accent5">
                <a:hueOff val="-1324517"/>
                <a:satOff val="5308"/>
                <a:lumOff val="1150"/>
                <a:alphaOff val="0"/>
                <a:tint val="37000"/>
                <a:satMod val="300000"/>
              </a:schemeClr>
            </a:gs>
            <a:gs pos="100000">
              <a:schemeClr val="accent5">
                <a:hueOff val="-1324517"/>
                <a:satOff val="5308"/>
                <a:lumOff val="115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Teaching building</a:t>
          </a:r>
          <a:endParaRPr lang="zh-CN" altLang="en-US" sz="800" kern="1200"/>
        </a:p>
      </dsp:txBody>
      <dsp:txXfrm>
        <a:off x="955291" y="1724196"/>
        <a:ext cx="661683" cy="342590"/>
      </dsp:txXfrm>
    </dsp:sp>
    <dsp:sp modelId="{46245E53-CD3B-48CA-BB3B-F79E4726F59D}">
      <dsp:nvSpPr>
        <dsp:cNvPr id="0" name=""/>
        <dsp:cNvSpPr/>
      </dsp:nvSpPr>
      <dsp:spPr>
        <a:xfrm>
          <a:off x="1087628" y="1990656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1324517"/>
              <a:satOff val="5308"/>
              <a:lumOff val="115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087628" y="1990656"/>
        <a:ext cx="595515" cy="114196"/>
      </dsp:txXfrm>
    </dsp:sp>
    <dsp:sp modelId="{B8ADA630-104E-449E-9456-9DB9B2BC54AC}">
      <dsp:nvSpPr>
        <dsp:cNvPr id="0" name=""/>
        <dsp:cNvSpPr/>
      </dsp:nvSpPr>
      <dsp:spPr>
        <a:xfrm>
          <a:off x="955291" y="2264728"/>
          <a:ext cx="661683" cy="342590"/>
        </a:xfrm>
        <a:prstGeom prst="rect">
          <a:avLst/>
        </a:prstGeom>
        <a:gradFill rotWithShape="0">
          <a:gsLst>
            <a:gs pos="0">
              <a:schemeClr val="accent5">
                <a:hueOff val="-1986775"/>
                <a:satOff val="7962"/>
                <a:lumOff val="1726"/>
                <a:alphaOff val="0"/>
                <a:tint val="50000"/>
                <a:satMod val="300000"/>
              </a:schemeClr>
            </a:gs>
            <a:gs pos="35000">
              <a:schemeClr val="accent5">
                <a:hueOff val="-1986775"/>
                <a:satOff val="7962"/>
                <a:lumOff val="1726"/>
                <a:alphaOff val="0"/>
                <a:tint val="37000"/>
                <a:satMod val="300000"/>
              </a:schemeClr>
            </a:gs>
            <a:gs pos="100000">
              <a:schemeClr val="accent5">
                <a:hueOff val="-1986775"/>
                <a:satOff val="7962"/>
                <a:lumOff val="172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resources list</a:t>
          </a:r>
          <a:endParaRPr lang="zh-CN" altLang="en-US" sz="800" kern="1200"/>
        </a:p>
      </dsp:txBody>
      <dsp:txXfrm>
        <a:off x="955291" y="2264728"/>
        <a:ext cx="661683" cy="342590"/>
      </dsp:txXfrm>
    </dsp:sp>
    <dsp:sp modelId="{B32BB96F-270D-416B-B3A0-1F46DD408CD4}">
      <dsp:nvSpPr>
        <dsp:cNvPr id="0" name=""/>
        <dsp:cNvSpPr/>
      </dsp:nvSpPr>
      <dsp:spPr>
        <a:xfrm>
          <a:off x="1087628" y="2531188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1986775"/>
              <a:satOff val="7962"/>
              <a:lumOff val="172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087628" y="2531188"/>
        <a:ext cx="595515" cy="114196"/>
      </dsp:txXfrm>
    </dsp:sp>
    <dsp:sp modelId="{7BE4ECAD-E7BD-4E31-91F9-D7C6ABC8A1F0}">
      <dsp:nvSpPr>
        <dsp:cNvPr id="0" name=""/>
        <dsp:cNvSpPr/>
      </dsp:nvSpPr>
      <dsp:spPr>
        <a:xfrm>
          <a:off x="67563" y="2805260"/>
          <a:ext cx="661683" cy="342590"/>
        </a:xfrm>
        <a:prstGeom prst="rect">
          <a:avLst/>
        </a:prstGeom>
        <a:gradFill rotWithShape="0">
          <a:gsLst>
            <a:gs pos="0">
              <a:schemeClr val="accent5">
                <a:hueOff val="-2649034"/>
                <a:satOff val="10616"/>
                <a:lumOff val="2301"/>
                <a:alphaOff val="0"/>
                <a:tint val="50000"/>
                <a:satMod val="300000"/>
              </a:schemeClr>
            </a:gs>
            <a:gs pos="35000">
              <a:schemeClr val="accent5">
                <a:hueOff val="-2649034"/>
                <a:satOff val="10616"/>
                <a:lumOff val="2301"/>
                <a:alphaOff val="0"/>
                <a:tint val="37000"/>
                <a:satMod val="300000"/>
              </a:schemeClr>
            </a:gs>
            <a:gs pos="100000">
              <a:schemeClr val="accent5">
                <a:hueOff val="-2649034"/>
                <a:satOff val="10616"/>
                <a:lumOff val="2301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media player</a:t>
          </a:r>
          <a:endParaRPr lang="zh-CN" altLang="en-US" sz="800" kern="1200"/>
        </a:p>
      </dsp:txBody>
      <dsp:txXfrm>
        <a:off x="67563" y="2805260"/>
        <a:ext cx="661683" cy="342590"/>
      </dsp:txXfrm>
    </dsp:sp>
    <dsp:sp modelId="{B4018F22-B043-4A01-8509-33D9263840ED}">
      <dsp:nvSpPr>
        <dsp:cNvPr id="0" name=""/>
        <dsp:cNvSpPr/>
      </dsp:nvSpPr>
      <dsp:spPr>
        <a:xfrm>
          <a:off x="199900" y="3071720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2649034"/>
              <a:satOff val="10616"/>
              <a:lumOff val="2301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99900" y="3071720"/>
        <a:ext cx="595515" cy="114196"/>
      </dsp:txXfrm>
    </dsp:sp>
    <dsp:sp modelId="{E2171EEA-80E0-4340-9327-43B7D6F2E490}">
      <dsp:nvSpPr>
        <dsp:cNvPr id="0" name=""/>
        <dsp:cNvSpPr/>
      </dsp:nvSpPr>
      <dsp:spPr>
        <a:xfrm>
          <a:off x="955291" y="2805260"/>
          <a:ext cx="661683" cy="342590"/>
        </a:xfrm>
        <a:prstGeom prst="rect">
          <a:avLst/>
        </a:prstGeom>
        <a:gradFill rotWithShape="0">
          <a:gsLst>
            <a:gs pos="0">
              <a:schemeClr val="accent5">
                <a:hueOff val="-3311292"/>
                <a:satOff val="13270"/>
                <a:lumOff val="2876"/>
                <a:alphaOff val="0"/>
                <a:tint val="50000"/>
                <a:satMod val="300000"/>
              </a:schemeClr>
            </a:gs>
            <a:gs pos="35000">
              <a:schemeClr val="accent5">
                <a:hueOff val="-3311292"/>
                <a:satOff val="13270"/>
                <a:lumOff val="2876"/>
                <a:alphaOff val="0"/>
                <a:tint val="37000"/>
                <a:satMod val="300000"/>
              </a:schemeClr>
            </a:gs>
            <a:gs pos="100000">
              <a:schemeClr val="accent5">
                <a:hueOff val="-3311292"/>
                <a:satOff val="13270"/>
                <a:lumOff val="287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comments</a:t>
          </a:r>
          <a:endParaRPr lang="zh-CN" altLang="en-US" sz="800" kern="1200"/>
        </a:p>
      </dsp:txBody>
      <dsp:txXfrm>
        <a:off x="955291" y="2805260"/>
        <a:ext cx="661683" cy="342590"/>
      </dsp:txXfrm>
    </dsp:sp>
    <dsp:sp modelId="{C5F32816-0E37-4B89-B36C-18128269A7D5}">
      <dsp:nvSpPr>
        <dsp:cNvPr id="0" name=""/>
        <dsp:cNvSpPr/>
      </dsp:nvSpPr>
      <dsp:spPr>
        <a:xfrm>
          <a:off x="1087628" y="3071720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3311292"/>
              <a:satOff val="13270"/>
              <a:lumOff val="287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087628" y="3071720"/>
        <a:ext cx="595515" cy="114196"/>
      </dsp:txXfrm>
    </dsp:sp>
    <dsp:sp modelId="{50314ACA-BF3D-446D-A69C-581E3D5EA2CF}">
      <dsp:nvSpPr>
        <dsp:cNvPr id="0" name=""/>
        <dsp:cNvSpPr/>
      </dsp:nvSpPr>
      <dsp:spPr>
        <a:xfrm>
          <a:off x="1843019" y="2805260"/>
          <a:ext cx="661683" cy="342590"/>
        </a:xfrm>
        <a:prstGeom prst="rect">
          <a:avLst/>
        </a:prstGeom>
        <a:gradFill rotWithShape="0">
          <a:gsLst>
            <a:gs pos="0">
              <a:schemeClr val="accent5">
                <a:hueOff val="-3973551"/>
                <a:satOff val="15924"/>
                <a:lumOff val="3451"/>
                <a:alphaOff val="0"/>
                <a:tint val="50000"/>
                <a:satMod val="300000"/>
              </a:schemeClr>
            </a:gs>
            <a:gs pos="35000">
              <a:schemeClr val="accent5">
                <a:hueOff val="-3973551"/>
                <a:satOff val="15924"/>
                <a:lumOff val="3451"/>
                <a:alphaOff val="0"/>
                <a:tint val="37000"/>
                <a:satMod val="300000"/>
              </a:schemeClr>
            </a:gs>
            <a:gs pos="100000">
              <a:schemeClr val="accent5">
                <a:hueOff val="-3973551"/>
                <a:satOff val="15924"/>
                <a:lumOff val="3451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Q&amp;A(with link to the QC)</a:t>
          </a:r>
          <a:endParaRPr lang="zh-CN" altLang="en-US" sz="800" kern="1200"/>
        </a:p>
      </dsp:txBody>
      <dsp:txXfrm>
        <a:off x="1843019" y="2805260"/>
        <a:ext cx="661683" cy="342590"/>
      </dsp:txXfrm>
    </dsp:sp>
    <dsp:sp modelId="{1451E94D-E6EE-40A5-B241-3B6E165E609E}">
      <dsp:nvSpPr>
        <dsp:cNvPr id="0" name=""/>
        <dsp:cNvSpPr/>
      </dsp:nvSpPr>
      <dsp:spPr>
        <a:xfrm>
          <a:off x="1975356" y="3071720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3973551"/>
              <a:satOff val="15924"/>
              <a:lumOff val="3451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975356" y="3071720"/>
        <a:ext cx="595515" cy="114196"/>
      </dsp:txXfrm>
    </dsp:sp>
    <dsp:sp modelId="{FB1DCB93-6413-4190-842B-132D2B1193E5}">
      <dsp:nvSpPr>
        <dsp:cNvPr id="0" name=""/>
        <dsp:cNvSpPr/>
      </dsp:nvSpPr>
      <dsp:spPr>
        <a:xfrm>
          <a:off x="1843019" y="1724196"/>
          <a:ext cx="661683" cy="342590"/>
        </a:xfrm>
        <a:prstGeom prst="rect">
          <a:avLst/>
        </a:prstGeom>
        <a:gradFill rotWithShape="0">
          <a:gsLst>
            <a:gs pos="0">
              <a:schemeClr val="accent5">
                <a:hueOff val="-4635809"/>
                <a:satOff val="18578"/>
                <a:lumOff val="4026"/>
                <a:alphaOff val="0"/>
                <a:tint val="50000"/>
                <a:satMod val="300000"/>
              </a:schemeClr>
            </a:gs>
            <a:gs pos="35000">
              <a:schemeClr val="accent5">
                <a:hueOff val="-4635809"/>
                <a:satOff val="18578"/>
                <a:lumOff val="4026"/>
                <a:alphaOff val="0"/>
                <a:tint val="37000"/>
                <a:satMod val="300000"/>
              </a:schemeClr>
            </a:gs>
            <a:gs pos="100000">
              <a:schemeClr val="accent5">
                <a:hueOff val="-4635809"/>
                <a:satOff val="18578"/>
                <a:lumOff val="402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Question center</a:t>
          </a:r>
          <a:endParaRPr lang="zh-CN" altLang="en-US" sz="800" kern="1200"/>
        </a:p>
      </dsp:txBody>
      <dsp:txXfrm>
        <a:off x="1843019" y="1724196"/>
        <a:ext cx="661683" cy="342590"/>
      </dsp:txXfrm>
    </dsp:sp>
    <dsp:sp modelId="{8203B7B7-5DC7-4BC8-A349-10D9DC382B08}">
      <dsp:nvSpPr>
        <dsp:cNvPr id="0" name=""/>
        <dsp:cNvSpPr/>
      </dsp:nvSpPr>
      <dsp:spPr>
        <a:xfrm>
          <a:off x="1975356" y="1990656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4635809"/>
              <a:satOff val="18578"/>
              <a:lumOff val="402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975356" y="1990656"/>
        <a:ext cx="595515" cy="114196"/>
      </dsp:txXfrm>
    </dsp:sp>
    <dsp:sp modelId="{85A5F8B6-4AA1-4EC3-889A-1B76727B194C}">
      <dsp:nvSpPr>
        <dsp:cNvPr id="0" name=""/>
        <dsp:cNvSpPr/>
      </dsp:nvSpPr>
      <dsp:spPr>
        <a:xfrm>
          <a:off x="4062339" y="1724196"/>
          <a:ext cx="661683" cy="342590"/>
        </a:xfrm>
        <a:prstGeom prst="rect">
          <a:avLst/>
        </a:prstGeom>
        <a:gradFill rotWithShape="0">
          <a:gsLst>
            <a:gs pos="0">
              <a:schemeClr val="accent5">
                <a:hueOff val="-5298067"/>
                <a:satOff val="21233"/>
                <a:lumOff val="4602"/>
                <a:alphaOff val="0"/>
                <a:tint val="50000"/>
                <a:satMod val="300000"/>
              </a:schemeClr>
            </a:gs>
            <a:gs pos="35000">
              <a:schemeClr val="accent5">
                <a:hueOff val="-5298067"/>
                <a:satOff val="21233"/>
                <a:lumOff val="4602"/>
                <a:alphaOff val="0"/>
                <a:tint val="37000"/>
                <a:satMod val="300000"/>
              </a:schemeClr>
            </a:gs>
            <a:gs pos="100000">
              <a:schemeClr val="accent5">
                <a:hueOff val="-5298067"/>
                <a:satOff val="21233"/>
                <a:lumOff val="4602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Home page</a:t>
          </a:r>
          <a:endParaRPr lang="zh-CN" altLang="en-US" sz="800" kern="1200"/>
        </a:p>
      </dsp:txBody>
      <dsp:txXfrm>
        <a:off x="4062339" y="1724196"/>
        <a:ext cx="661683" cy="342590"/>
      </dsp:txXfrm>
    </dsp:sp>
    <dsp:sp modelId="{6E6C14E7-0C48-4248-8DCD-EA357466C3FF}">
      <dsp:nvSpPr>
        <dsp:cNvPr id="0" name=""/>
        <dsp:cNvSpPr/>
      </dsp:nvSpPr>
      <dsp:spPr>
        <a:xfrm>
          <a:off x="4194676" y="1990656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5298067"/>
              <a:satOff val="21233"/>
              <a:lumOff val="4602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194676" y="1990656"/>
        <a:ext cx="595515" cy="114196"/>
      </dsp:txXfrm>
    </dsp:sp>
    <dsp:sp modelId="{932E808B-F6C5-4B69-9665-100EA0468407}">
      <dsp:nvSpPr>
        <dsp:cNvPr id="0" name=""/>
        <dsp:cNvSpPr/>
      </dsp:nvSpPr>
      <dsp:spPr>
        <a:xfrm>
          <a:off x="1843019" y="2264728"/>
          <a:ext cx="661683" cy="342590"/>
        </a:xfrm>
        <a:prstGeom prst="rect">
          <a:avLst/>
        </a:prstGeom>
        <a:gradFill rotWithShape="0">
          <a:gsLst>
            <a:gs pos="0">
              <a:schemeClr val="accent5">
                <a:hueOff val="-5960326"/>
                <a:satOff val="23887"/>
                <a:lumOff val="5177"/>
                <a:alphaOff val="0"/>
                <a:tint val="50000"/>
                <a:satMod val="300000"/>
              </a:schemeClr>
            </a:gs>
            <a:gs pos="35000">
              <a:schemeClr val="accent5">
                <a:hueOff val="-5960326"/>
                <a:satOff val="23887"/>
                <a:lumOff val="5177"/>
                <a:alphaOff val="0"/>
                <a:tint val="37000"/>
                <a:satMod val="300000"/>
              </a:schemeClr>
            </a:gs>
            <a:gs pos="100000">
              <a:schemeClr val="accent5">
                <a:hueOff val="-5960326"/>
                <a:satOff val="23887"/>
                <a:lumOff val="5177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calender</a:t>
          </a:r>
          <a:endParaRPr lang="zh-CN" altLang="en-US" sz="800" kern="1200"/>
        </a:p>
      </dsp:txBody>
      <dsp:txXfrm>
        <a:off x="1843019" y="2264728"/>
        <a:ext cx="661683" cy="342590"/>
      </dsp:txXfrm>
    </dsp:sp>
    <dsp:sp modelId="{2DEF83E2-5762-4820-9B5A-71EDA06A3A69}">
      <dsp:nvSpPr>
        <dsp:cNvPr id="0" name=""/>
        <dsp:cNvSpPr/>
      </dsp:nvSpPr>
      <dsp:spPr>
        <a:xfrm>
          <a:off x="1975356" y="2531188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5960326"/>
              <a:satOff val="23887"/>
              <a:lumOff val="5177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975356" y="2531188"/>
        <a:ext cx="595515" cy="114196"/>
      </dsp:txXfrm>
    </dsp:sp>
    <dsp:sp modelId="{B7C5B440-F379-4296-9AEF-C0D6F38BE995}">
      <dsp:nvSpPr>
        <dsp:cNvPr id="0" name=""/>
        <dsp:cNvSpPr/>
      </dsp:nvSpPr>
      <dsp:spPr>
        <a:xfrm>
          <a:off x="2730747" y="2264728"/>
          <a:ext cx="661683" cy="342590"/>
        </a:xfrm>
        <a:prstGeom prst="rect">
          <a:avLst/>
        </a:prstGeom>
        <a:gradFill rotWithShape="0">
          <a:gsLst>
            <a:gs pos="0">
              <a:schemeClr val="accent5">
                <a:hueOff val="-6622584"/>
                <a:satOff val="26541"/>
                <a:lumOff val="5752"/>
                <a:alphaOff val="0"/>
                <a:tint val="50000"/>
                <a:satMod val="300000"/>
              </a:schemeClr>
            </a:gs>
            <a:gs pos="35000">
              <a:schemeClr val="accent5">
                <a:hueOff val="-6622584"/>
                <a:satOff val="26541"/>
                <a:lumOff val="5752"/>
                <a:alphaOff val="0"/>
                <a:tint val="37000"/>
                <a:satMod val="300000"/>
              </a:schemeClr>
            </a:gs>
            <a:gs pos="100000">
              <a:schemeClr val="accent5">
                <a:hueOff val="-6622584"/>
                <a:satOff val="26541"/>
                <a:lumOff val="5752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resources uploaded</a:t>
          </a:r>
          <a:endParaRPr lang="zh-CN" altLang="en-US" sz="800" kern="1200"/>
        </a:p>
      </dsp:txBody>
      <dsp:txXfrm>
        <a:off x="2730747" y="2264728"/>
        <a:ext cx="661683" cy="342590"/>
      </dsp:txXfrm>
    </dsp:sp>
    <dsp:sp modelId="{D462454C-A9D2-4EBD-8377-037CD92FB90C}">
      <dsp:nvSpPr>
        <dsp:cNvPr id="0" name=""/>
        <dsp:cNvSpPr/>
      </dsp:nvSpPr>
      <dsp:spPr>
        <a:xfrm>
          <a:off x="2863084" y="2531188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6622584"/>
              <a:satOff val="26541"/>
              <a:lumOff val="5752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863084" y="2531188"/>
        <a:ext cx="595515" cy="114196"/>
      </dsp:txXfrm>
    </dsp:sp>
    <dsp:sp modelId="{EF220ED0-3119-4337-B810-D4FE7347D754}">
      <dsp:nvSpPr>
        <dsp:cNvPr id="0" name=""/>
        <dsp:cNvSpPr/>
      </dsp:nvSpPr>
      <dsp:spPr>
        <a:xfrm>
          <a:off x="3618475" y="2264728"/>
          <a:ext cx="661683" cy="342590"/>
        </a:xfrm>
        <a:prstGeom prst="rect">
          <a:avLst/>
        </a:prstGeom>
        <a:gradFill rotWithShape="0">
          <a:gsLst>
            <a:gs pos="0">
              <a:schemeClr val="accent5">
                <a:hueOff val="-7284843"/>
                <a:satOff val="29195"/>
                <a:lumOff val="6327"/>
                <a:alphaOff val="0"/>
                <a:tint val="50000"/>
                <a:satMod val="300000"/>
              </a:schemeClr>
            </a:gs>
            <a:gs pos="35000">
              <a:schemeClr val="accent5">
                <a:hueOff val="-7284843"/>
                <a:satOff val="29195"/>
                <a:lumOff val="6327"/>
                <a:alphaOff val="0"/>
                <a:tint val="37000"/>
                <a:satMod val="300000"/>
              </a:schemeClr>
            </a:gs>
            <a:gs pos="100000">
              <a:schemeClr val="accent5">
                <a:hueOff val="-7284843"/>
                <a:satOff val="29195"/>
                <a:lumOff val="6327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discussion groups</a:t>
          </a:r>
          <a:endParaRPr lang="zh-CN" altLang="en-US" sz="800" kern="1200"/>
        </a:p>
      </dsp:txBody>
      <dsp:txXfrm>
        <a:off x="3618475" y="2264728"/>
        <a:ext cx="661683" cy="342590"/>
      </dsp:txXfrm>
    </dsp:sp>
    <dsp:sp modelId="{BF0B4E2C-7BA6-476C-B087-8322272C36AC}">
      <dsp:nvSpPr>
        <dsp:cNvPr id="0" name=""/>
        <dsp:cNvSpPr/>
      </dsp:nvSpPr>
      <dsp:spPr>
        <a:xfrm>
          <a:off x="3750812" y="2531188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7284843"/>
              <a:satOff val="29195"/>
              <a:lumOff val="6327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750812" y="2531188"/>
        <a:ext cx="595515" cy="114196"/>
      </dsp:txXfrm>
    </dsp:sp>
    <dsp:sp modelId="{9306D055-6DE5-4C2D-9F2D-AD58F93DA99A}">
      <dsp:nvSpPr>
        <dsp:cNvPr id="0" name=""/>
        <dsp:cNvSpPr/>
      </dsp:nvSpPr>
      <dsp:spPr>
        <a:xfrm>
          <a:off x="4506203" y="2264728"/>
          <a:ext cx="661683" cy="342590"/>
        </a:xfrm>
        <a:prstGeom prst="rect">
          <a:avLst/>
        </a:prstGeom>
        <a:gradFill rotWithShape="0">
          <a:gsLst>
            <a:gs pos="0">
              <a:schemeClr val="accent5">
                <a:hueOff val="-7947101"/>
                <a:satOff val="31849"/>
                <a:lumOff val="6902"/>
                <a:alphaOff val="0"/>
                <a:tint val="50000"/>
                <a:satMod val="300000"/>
              </a:schemeClr>
            </a:gs>
            <a:gs pos="35000">
              <a:schemeClr val="accent5">
                <a:hueOff val="-7947101"/>
                <a:satOff val="31849"/>
                <a:lumOff val="6902"/>
                <a:alphaOff val="0"/>
                <a:tint val="37000"/>
                <a:satMod val="300000"/>
              </a:schemeClr>
            </a:gs>
            <a:gs pos="100000">
              <a:schemeClr val="accent5">
                <a:hueOff val="-7947101"/>
                <a:satOff val="31849"/>
                <a:lumOff val="6902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resources recommended</a:t>
          </a:r>
          <a:endParaRPr lang="zh-CN" altLang="en-US" sz="800" kern="1200"/>
        </a:p>
      </dsp:txBody>
      <dsp:txXfrm>
        <a:off x="4506203" y="2264728"/>
        <a:ext cx="661683" cy="342590"/>
      </dsp:txXfrm>
    </dsp:sp>
    <dsp:sp modelId="{1DAD06BC-9E6B-4FB4-8200-1002F3A235E3}">
      <dsp:nvSpPr>
        <dsp:cNvPr id="0" name=""/>
        <dsp:cNvSpPr/>
      </dsp:nvSpPr>
      <dsp:spPr>
        <a:xfrm>
          <a:off x="4638540" y="2531188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7947101"/>
              <a:satOff val="31849"/>
              <a:lumOff val="6902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638540" y="2531188"/>
        <a:ext cx="595515" cy="114196"/>
      </dsp:txXfrm>
    </dsp:sp>
    <dsp:sp modelId="{3F5EB46D-2073-4A54-BF47-131014D7C191}">
      <dsp:nvSpPr>
        <dsp:cNvPr id="0" name=""/>
        <dsp:cNvSpPr/>
      </dsp:nvSpPr>
      <dsp:spPr>
        <a:xfrm>
          <a:off x="5393931" y="2264728"/>
          <a:ext cx="661683" cy="342590"/>
        </a:xfrm>
        <a:prstGeom prst="rect">
          <a:avLst/>
        </a:prstGeom>
        <a:gradFill rotWithShape="0">
          <a:gsLst>
            <a:gs pos="0">
              <a:schemeClr val="accent5">
                <a:hueOff val="-8609359"/>
                <a:satOff val="34503"/>
                <a:lumOff val="7478"/>
                <a:alphaOff val="0"/>
                <a:tint val="50000"/>
                <a:satMod val="300000"/>
              </a:schemeClr>
            </a:gs>
            <a:gs pos="35000">
              <a:schemeClr val="accent5">
                <a:hueOff val="-8609359"/>
                <a:satOff val="34503"/>
                <a:lumOff val="7478"/>
                <a:alphaOff val="0"/>
                <a:tint val="37000"/>
                <a:satMod val="300000"/>
              </a:schemeClr>
            </a:gs>
            <a:gs pos="100000">
              <a:schemeClr val="accent5">
                <a:hueOff val="-8609359"/>
                <a:satOff val="34503"/>
                <a:lumOff val="747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remind and message</a:t>
          </a:r>
          <a:endParaRPr lang="zh-CN" altLang="en-US" sz="800" kern="1200"/>
        </a:p>
      </dsp:txBody>
      <dsp:txXfrm>
        <a:off x="5393931" y="2264728"/>
        <a:ext cx="661683" cy="342590"/>
      </dsp:txXfrm>
    </dsp:sp>
    <dsp:sp modelId="{D07232CB-87A8-46E2-9BEB-E666AAFA8303}">
      <dsp:nvSpPr>
        <dsp:cNvPr id="0" name=""/>
        <dsp:cNvSpPr/>
      </dsp:nvSpPr>
      <dsp:spPr>
        <a:xfrm>
          <a:off x="5526268" y="2531188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8609359"/>
              <a:satOff val="34503"/>
              <a:lumOff val="7478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5526268" y="2531188"/>
        <a:ext cx="595515" cy="114196"/>
      </dsp:txXfrm>
    </dsp:sp>
    <dsp:sp modelId="{E35426B0-46BA-4537-AB33-D700F6668397}">
      <dsp:nvSpPr>
        <dsp:cNvPr id="0" name=""/>
        <dsp:cNvSpPr/>
      </dsp:nvSpPr>
      <dsp:spPr>
        <a:xfrm>
          <a:off x="6281659" y="2264728"/>
          <a:ext cx="661683" cy="342590"/>
        </a:xfrm>
        <a:prstGeom prst="rect">
          <a:avLst/>
        </a:prstGeom>
        <a:gradFill rotWithShape="0">
          <a:gsLst>
            <a:gs pos="0">
              <a:schemeClr val="accent5">
                <a:hueOff val="-9271618"/>
                <a:satOff val="37157"/>
                <a:lumOff val="8053"/>
                <a:alphaOff val="0"/>
                <a:tint val="50000"/>
                <a:satMod val="300000"/>
              </a:schemeClr>
            </a:gs>
            <a:gs pos="35000">
              <a:schemeClr val="accent5">
                <a:hueOff val="-9271618"/>
                <a:satOff val="37157"/>
                <a:lumOff val="8053"/>
                <a:alphaOff val="0"/>
                <a:tint val="37000"/>
                <a:satMod val="300000"/>
              </a:schemeClr>
            </a:gs>
            <a:gs pos="100000">
              <a:schemeClr val="accent5">
                <a:hueOff val="-9271618"/>
                <a:satOff val="37157"/>
                <a:lumOff val="8053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friend list</a:t>
          </a:r>
          <a:endParaRPr lang="zh-CN" altLang="en-US" sz="800" kern="1200"/>
        </a:p>
      </dsp:txBody>
      <dsp:txXfrm>
        <a:off x="6281659" y="2264728"/>
        <a:ext cx="661683" cy="342590"/>
      </dsp:txXfrm>
    </dsp:sp>
    <dsp:sp modelId="{092B29B6-7832-45BE-86B1-8642EB32F7E1}">
      <dsp:nvSpPr>
        <dsp:cNvPr id="0" name=""/>
        <dsp:cNvSpPr/>
      </dsp:nvSpPr>
      <dsp:spPr>
        <a:xfrm>
          <a:off x="6413996" y="2531188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9271618"/>
              <a:satOff val="37157"/>
              <a:lumOff val="805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413996" y="2531188"/>
        <a:ext cx="595515" cy="114196"/>
      </dsp:txXfrm>
    </dsp:sp>
    <dsp:sp modelId="{0ACE7C4D-2E11-4ED8-9622-AEF75EFAE2A8}">
      <dsp:nvSpPr>
        <dsp:cNvPr id="0" name=""/>
        <dsp:cNvSpPr/>
      </dsp:nvSpPr>
      <dsp:spPr>
        <a:xfrm>
          <a:off x="4950067" y="1724196"/>
          <a:ext cx="661683" cy="342590"/>
        </a:xfrm>
        <a:prstGeom prst="rect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4834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Hot courses!</a:t>
          </a:r>
          <a:endParaRPr lang="zh-CN" altLang="en-US" sz="800" kern="1200"/>
        </a:p>
      </dsp:txBody>
      <dsp:txXfrm>
        <a:off x="4950067" y="1724196"/>
        <a:ext cx="661683" cy="342590"/>
      </dsp:txXfrm>
    </dsp:sp>
    <dsp:sp modelId="{666F9D73-CB3D-4CB0-ADD5-D3B20D496E41}">
      <dsp:nvSpPr>
        <dsp:cNvPr id="0" name=""/>
        <dsp:cNvSpPr/>
      </dsp:nvSpPr>
      <dsp:spPr>
        <a:xfrm>
          <a:off x="5082404" y="1990656"/>
          <a:ext cx="595515" cy="1141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5082404" y="1990656"/>
        <a:ext cx="595515" cy="1141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217B57"/>
    <w:rsid w:val="00560CD3"/>
    <w:rsid w:val="006B709E"/>
    <w:rsid w:val="009D3071"/>
    <w:rsid w:val="009D69AD"/>
    <w:rsid w:val="00AE336B"/>
    <w:rsid w:val="00BC11A4"/>
    <w:rsid w:val="00CA2264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  <w:style w:type="paragraph" w:customStyle="1" w:styleId="C4153234DC934FCF835E8E380525489D">
    <w:name w:val="C4153234DC934FCF835E8E380525489D"/>
    <w:rsid w:val="00560CD3"/>
    <w:pPr>
      <w:widowControl w:val="0"/>
      <w:spacing w:after="0" w:line="240" w:lineRule="auto"/>
      <w:jc w:val="both"/>
    </w:pPr>
    <w:rPr>
      <w:kern w:val="2"/>
      <w:sz w:val="21"/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2012-09-30T00:00:00</PublishDate>
  <Abstract>这个功能文档旨在更好地让U&amp;I服务于各个功能小组，为我们工0年级集体合作的项目设计出一个符合实际需求又美观的网页。简单的抽象的文字记录不仅便于我们沟通，跟方便日后对一些细节进行更改。因此烦请大家依照首页的模板写清对应部分的文字（即对什么对象、进行什么动作、会触发什么事件~），用中文即可。PS.我们是一个整体，U&amp;I小组永远是你们的伙伴~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233491-C005-4723-A362-5AF4AF120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197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功能文档</dc:title>
  <dc:subject>Data Base Project</dc:subject>
  <dc:creator>工0年级</dc:creator>
  <cp:lastModifiedBy>gaozhenyu</cp:lastModifiedBy>
  <cp:revision>10</cp:revision>
  <cp:lastPrinted>2010-09-03T00:33:00Z</cp:lastPrinted>
  <dcterms:created xsi:type="dcterms:W3CDTF">2010-09-03T21:47:00Z</dcterms:created>
  <dcterms:modified xsi:type="dcterms:W3CDTF">2012-10-08T10:19:00Z</dcterms:modified>
</cp:coreProperties>
</file>