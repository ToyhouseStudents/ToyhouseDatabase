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功能文档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Data Base Project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83F6F" w:rsidP="0088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工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年级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8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eastAsia="zh-CN"/>
                      </w:rPr>
                      <w:t>9/30/2012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Pr="00540991" w:rsidRDefault="00712696">
          <w:pPr>
            <w:rPr>
              <w:rFonts w:ascii="Adobe 楷体 Std R" w:eastAsia="Adobe 楷体 Std R" w:hAnsi="Adobe 楷体 Std R"/>
              <w:sz w:val="22"/>
            </w:rPr>
          </w:pPr>
        </w:p>
        <w:p w:rsidR="00712696" w:rsidRPr="00540991" w:rsidRDefault="00712696">
          <w:pPr>
            <w:rPr>
              <w:rFonts w:ascii="Adobe 楷体 Std R" w:eastAsia="Adobe 楷体 Std R" w:hAnsi="Adobe 楷体 Std R"/>
              <w:sz w:val="22"/>
            </w:rPr>
          </w:pPr>
        </w:p>
        <w:sdt>
          <w:sdtPr>
            <w:rPr>
              <w:rFonts w:ascii="Adobe 楷体 Std R" w:eastAsia="Adobe 楷体 Std R" w:hAnsi="Adobe 楷体 Std R" w:hint="eastAsia"/>
              <w:sz w:val="22"/>
              <w:highlight w:val="yellow"/>
              <w:lang w:eastAsia="zh-CN"/>
            </w:rPr>
            <w:alias w:val="Abstract"/>
            <w:id w:val="8276291"/>
            <w:placeholder>
              <w:docPart w:val="890FD3A9714F4A5CA001A4488C73EB1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540991">
              <w:pPr>
                <w:rPr>
                  <w:lang w:eastAsia="zh-CN"/>
                </w:rPr>
              </w:pP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这个功能文档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旨在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更好地让U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&amp;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I服务于各个功能小组，为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我们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工0年级集体合作的项目设计出一个符合实际需求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又美观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的网页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。简单的</w:t>
              </w:r>
              <w:r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抽象的</w:t>
              </w:r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文字记录不仅便于我们沟通，</w:t>
              </w:r>
              <w:proofErr w:type="gramStart"/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跟方便</w:t>
              </w:r>
              <w:proofErr w:type="gramEnd"/>
              <w:r w:rsidRPr="00540991">
                <w:rPr>
                  <w:rFonts w:ascii="Adobe 楷体 Std R" w:eastAsia="Adobe 楷体 Std R" w:hAnsi="Adobe 楷体 Std R" w:hint="eastAsia"/>
                  <w:sz w:val="22"/>
                  <w:highlight w:val="yellow"/>
                  <w:lang w:eastAsia="zh-CN"/>
                </w:rPr>
                <w:t>日后对一些细节进行更改。因此烦请大家依照首页的模板写清对应部分的文字（即对什么对象、进行什么动作、会触发什么事件~），用中文即可。PS.我们是一个整体，U&amp;I小组永远是你们的伙伴~</w:t>
              </w:r>
            </w:p>
          </w:sdtContent>
        </w:sdt>
      </w:sdtContent>
    </w:sdt>
    <w:p w:rsidR="00C66BA7" w:rsidRDefault="00C66BA7" w:rsidP="00540991">
      <w:pPr>
        <w:pStyle w:val="AxureTOCHeading"/>
        <w:rPr>
          <w:rFonts w:hint="eastAsia"/>
          <w:lang w:eastAsia="zh-CN"/>
        </w:rPr>
      </w:pPr>
      <w:r>
        <w:rPr>
          <w:rFonts w:hint="eastAsia"/>
          <w:lang w:eastAsia="zh-CN"/>
        </w:rPr>
        <w:t>所有图片仅作参考，以表格中的文字为主</w:t>
      </w:r>
    </w:p>
    <w:p w:rsidR="004144D0" w:rsidRDefault="00C66BA7" w:rsidP="00540991">
      <w:pPr>
        <w:pStyle w:val="AxureTOCHeading"/>
        <w:rPr>
          <w:lang w:eastAsia="zh-CN"/>
        </w:rPr>
      </w:pPr>
      <w:r>
        <w:rPr>
          <w:rFonts w:hint="eastAsia"/>
          <w:lang w:eastAsia="zh-CN"/>
        </w:rPr>
        <w:t>一些大的改动，如需要添加或删除的东西请尽量在这一版中说明</w:t>
      </w:r>
      <w:r>
        <w:rPr>
          <w:rFonts w:hint="eastAsia"/>
          <w:lang w:eastAsia="zh-CN"/>
        </w:rPr>
        <w:t>~</w:t>
      </w:r>
      <w:r w:rsidR="00D35989">
        <w:rPr>
          <w:lang w:eastAsia="zh-CN"/>
        </w:rPr>
        <w:br w:type="page"/>
      </w:r>
    </w:p>
    <w:p w:rsidR="000A351F" w:rsidRDefault="000A351F">
      <w:pPr>
        <w:rPr>
          <w:lang w:eastAsia="zh-CN"/>
        </w:rPr>
        <w:sectPr w:rsidR="000A351F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A351F" w:rsidRDefault="00F543BD">
      <w:pPr>
        <w:pStyle w:val="AxureHeading1"/>
        <w:keepNext/>
      </w:pPr>
      <w:r>
        <w:lastRenderedPageBreak/>
        <w:t>Pages</w:t>
      </w:r>
    </w:p>
    <w:p w:rsidR="000A351F" w:rsidRDefault="00F543BD">
      <w:pPr>
        <w:pStyle w:val="AxureHeading2"/>
        <w:keepNext/>
      </w:pPr>
      <w:r>
        <w:t>Page Tree</w:t>
      </w:r>
    </w:p>
    <w:p w:rsidR="000A351F" w:rsidRDefault="00540991" w:rsidP="00E92190">
      <w:pPr>
        <w:pStyle w:val="AxureHeading2"/>
        <w:keepNext/>
        <w:numPr>
          <w:ilvl w:val="0"/>
          <w:numId w:val="0"/>
        </w:numPr>
      </w:pPr>
      <w:r w:rsidRPr="00176861">
        <w:rPr>
          <w:noProof/>
          <w:sz w:val="22"/>
        </w:rPr>
        <w:drawing>
          <wp:inline distT="0" distB="0" distL="0" distR="0" wp14:anchorId="0DE7D6E3" wp14:editId="122B829B">
            <wp:extent cx="7477125" cy="4357943"/>
            <wp:effectExtent l="0" t="0" r="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F543BD">
        <w:br w:type="page"/>
      </w:r>
    </w:p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rFonts w:hint="eastAsia"/>
          <w:sz w:val="28"/>
          <w:lang w:eastAsia="zh-CN"/>
        </w:rPr>
      </w:pPr>
      <w:r w:rsidRPr="00E92190">
        <w:rPr>
          <w:sz w:val="28"/>
        </w:rPr>
        <w:lastRenderedPageBreak/>
        <w:t>Welcome Page</w:t>
      </w:r>
    </w:p>
    <w:p w:rsidR="000A351F" w:rsidRDefault="00F543BD" w:rsidP="00E92190">
      <w:pPr>
        <w:pStyle w:val="AxureHeading3"/>
        <w:keepNext/>
        <w:numPr>
          <w:ilvl w:val="0"/>
          <w:numId w:val="0"/>
        </w:numPr>
      </w:pPr>
      <w:r>
        <w:t>User Interface</w:t>
      </w:r>
    </w:p>
    <w:p w:rsidR="000A351F" w:rsidRDefault="00540991">
      <w:pPr>
        <w:pStyle w:val="AxureImageParagraph"/>
        <w:rPr>
          <w:rFonts w:hint="eastAsia"/>
          <w:noProof/>
          <w:lang w:eastAsia="zh-CN"/>
        </w:rPr>
      </w:pPr>
      <w:r w:rsidRPr="00176861">
        <w:rPr>
          <w:noProof/>
          <w:sz w:val="22"/>
        </w:rPr>
        <w:drawing>
          <wp:inline distT="0" distB="0" distL="0" distR="0" wp14:anchorId="03DB01FE" wp14:editId="03E827B9">
            <wp:extent cx="5086579" cy="3819525"/>
            <wp:effectExtent l="171450" t="171450" r="342900" b="3333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79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0991" w:rsidRDefault="00540991">
      <w:pPr>
        <w:pStyle w:val="AxureImageParagraph"/>
        <w:rPr>
          <w:rFonts w:hint="eastAsia"/>
          <w:noProof/>
          <w:lang w:eastAsia="zh-CN"/>
        </w:rPr>
      </w:pPr>
    </w:p>
    <w:p w:rsidR="00540991" w:rsidRDefault="00540991">
      <w:pPr>
        <w:pStyle w:val="AxureImageParagraph"/>
      </w:pPr>
    </w:p>
    <w:p w:rsidR="000A351F" w:rsidRDefault="00F543BD" w:rsidP="00E92190">
      <w:pPr>
        <w:pStyle w:val="AxureHeading3"/>
        <w:keepNext/>
        <w:numPr>
          <w:ilvl w:val="0"/>
          <w:numId w:val="0"/>
        </w:numPr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1440"/>
        <w:gridCol w:w="564"/>
        <w:gridCol w:w="1404"/>
      </w:tblGrid>
      <w:tr w:rsidR="00540991" w:rsidTr="000B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40991" w:rsidRPr="00C66BA7" w:rsidRDefault="00540991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540991" w:rsidRPr="00C66BA7" w:rsidRDefault="00E92190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对象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540991" w:rsidTr="000B226E"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1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sz w:val="21"/>
                <w:lang w:eastAsia="zh-CN"/>
              </w:rPr>
              <w:t>V</w:t>
            </w:r>
            <w:r w:rsidRPr="00C66BA7">
              <w:rPr>
                <w:rFonts w:hint="eastAsia"/>
                <w:sz w:val="21"/>
                <w:lang w:eastAsia="zh-CN"/>
              </w:rPr>
              <w:t>isitor</w:t>
            </w:r>
            <w:r w:rsidR="00E92190"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打开主页面</w:t>
            </w:r>
          </w:p>
        </w:tc>
      </w:tr>
      <w:tr w:rsidR="00540991" w:rsidTr="000B2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2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sz w:val="21"/>
                <w:lang w:eastAsia="zh-CN"/>
              </w:rPr>
              <w:t>R</w:t>
            </w:r>
            <w:r w:rsidRPr="00C66BA7">
              <w:rPr>
                <w:rFonts w:hint="eastAsia"/>
                <w:sz w:val="21"/>
                <w:lang w:eastAsia="zh-CN"/>
              </w:rPr>
              <w:t>esident</w:t>
            </w:r>
            <w:r w:rsidR="00E92190"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0" w:type="auto"/>
          </w:tcPr>
          <w:p w:rsidR="00540991" w:rsidRPr="00C66BA7" w:rsidRDefault="00540991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打开登陆页面</w:t>
            </w:r>
          </w:p>
        </w:tc>
      </w:tr>
      <w:tr w:rsidR="00E92190" w:rsidTr="000B226E">
        <w:tc>
          <w:tcPr>
            <w:tcW w:w="0" w:type="auto"/>
          </w:tcPr>
          <w:p w:rsidR="00E92190" w:rsidRPr="00C66BA7" w:rsidRDefault="00E92190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sz w:val="21"/>
                <w:lang w:eastAsia="zh-CN"/>
              </w:rPr>
              <w:t>V</w:t>
            </w:r>
            <w:r w:rsidRPr="00C66BA7">
              <w:rPr>
                <w:rFonts w:hint="eastAsia"/>
                <w:sz w:val="21"/>
                <w:lang w:eastAsia="zh-CN"/>
              </w:rPr>
              <w:t>isitor</w:t>
            </w: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经过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突出显示</w:t>
            </w:r>
          </w:p>
        </w:tc>
      </w:tr>
      <w:tr w:rsidR="00E92190" w:rsidTr="000B2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E92190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sz w:val="21"/>
                <w:lang w:eastAsia="zh-CN"/>
              </w:rPr>
              <w:t>R</w:t>
            </w:r>
            <w:r w:rsidRPr="00C66BA7">
              <w:rPr>
                <w:rFonts w:hint="eastAsia"/>
                <w:sz w:val="21"/>
                <w:lang w:eastAsia="zh-CN"/>
              </w:rPr>
              <w:t>esident</w:t>
            </w: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经过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突出显示</w:t>
            </w:r>
          </w:p>
        </w:tc>
      </w:tr>
    </w:tbl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 w:rsidRPr="00E92190">
        <w:rPr>
          <w:rFonts w:hint="eastAsia"/>
          <w:sz w:val="28"/>
          <w:szCs w:val="28"/>
        </w:rPr>
        <w:lastRenderedPageBreak/>
        <w:t>Login Page</w:t>
      </w:r>
    </w:p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rFonts w:hint="eastAsia"/>
          <w:szCs w:val="20"/>
          <w:lang w:eastAsia="zh-CN"/>
        </w:rPr>
      </w:pPr>
      <w:r w:rsidRPr="00E92190">
        <w:rPr>
          <w:szCs w:val="20"/>
          <w:lang w:eastAsia="zh-CN"/>
        </w:rPr>
        <w:t>U</w:t>
      </w:r>
      <w:r w:rsidRPr="00E92190">
        <w:rPr>
          <w:rFonts w:hint="eastAsia"/>
          <w:szCs w:val="20"/>
          <w:lang w:eastAsia="zh-CN"/>
        </w:rPr>
        <w:t>ser interface</w:t>
      </w:r>
    </w:p>
    <w:p w:rsidR="00E92190" w:rsidRPr="00E92190" w:rsidRDefault="00E92190" w:rsidP="00E92190">
      <w:pPr>
        <w:pStyle w:val="AxureHeading3"/>
        <w:keepNext/>
        <w:numPr>
          <w:ilvl w:val="0"/>
          <w:numId w:val="0"/>
        </w:numPr>
        <w:rPr>
          <w:rFonts w:hint="eastAsia"/>
          <w:sz w:val="26"/>
          <w:lang w:eastAsia="zh-CN"/>
        </w:rPr>
      </w:pPr>
      <w:r>
        <w:rPr>
          <w:noProof/>
          <w:sz w:val="26"/>
          <w:lang w:eastAsia="zh-CN"/>
        </w:rPr>
        <w:drawing>
          <wp:inline distT="0" distB="0" distL="0" distR="0">
            <wp:extent cx="2208720" cy="3390900"/>
            <wp:effectExtent l="0" t="0" r="0" b="0"/>
            <wp:docPr id="11" name="图片 11" descr="C:\Users\yyy\Desktop\ui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y\Desktop\ui\log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19" cy="339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1F" w:rsidRDefault="000A351F">
      <w:pPr>
        <w:pStyle w:val="AxureImageParagraph"/>
      </w:pPr>
    </w:p>
    <w:p w:rsidR="000A351F" w:rsidRDefault="00F543BD" w:rsidP="00E92190">
      <w:pPr>
        <w:pStyle w:val="AxureHeading4"/>
        <w:keepNext/>
        <w:numPr>
          <w:ilvl w:val="0"/>
          <w:numId w:val="0"/>
        </w:numPr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2117"/>
        <w:gridCol w:w="564"/>
        <w:gridCol w:w="2318"/>
      </w:tblGrid>
      <w:tr w:rsidR="00E92190" w:rsidTr="00E92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E92190" w:rsidTr="00E92190"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1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Name</w:t>
            </w:r>
            <w:r w:rsidRPr="00C66BA7">
              <w:rPr>
                <w:rFonts w:hint="eastAsia"/>
                <w:sz w:val="21"/>
                <w:lang w:eastAsia="zh-CN"/>
              </w:rPr>
              <w:t>输入框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光标移至该处</w:t>
            </w:r>
          </w:p>
        </w:tc>
      </w:tr>
      <w:tr w:rsidR="00E92190" w:rsidTr="00E92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2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Password</w:t>
            </w:r>
            <w:r w:rsidRPr="00C66BA7">
              <w:rPr>
                <w:rFonts w:hint="eastAsia"/>
                <w:sz w:val="21"/>
                <w:lang w:eastAsia="zh-CN"/>
              </w:rPr>
              <w:t>输入框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光标移至该处</w:t>
            </w:r>
          </w:p>
        </w:tc>
      </w:tr>
      <w:tr w:rsidR="00E92190" w:rsidTr="00E92190"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proofErr w:type="spellStart"/>
            <w:r w:rsidRPr="00C66BA7">
              <w:rPr>
                <w:sz w:val="21"/>
                <w:lang w:eastAsia="zh-CN"/>
              </w:rPr>
              <w:t>F</w:t>
            </w:r>
            <w:r w:rsidRPr="00C66BA7">
              <w:rPr>
                <w:rFonts w:hint="eastAsia"/>
                <w:sz w:val="21"/>
                <w:lang w:eastAsia="zh-CN"/>
              </w:rPr>
              <w:t>orgetpassword</w:t>
            </w:r>
            <w:proofErr w:type="spellEnd"/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打开“</w:t>
            </w:r>
            <w:proofErr w:type="spellStart"/>
            <w:r w:rsidRPr="00C66BA7">
              <w:rPr>
                <w:rFonts w:hint="eastAsia"/>
                <w:sz w:val="21"/>
                <w:lang w:eastAsia="zh-CN"/>
              </w:rPr>
              <w:t>forgetpassword</w:t>
            </w:r>
            <w:proofErr w:type="spellEnd"/>
            <w:r w:rsidRPr="00C66BA7">
              <w:rPr>
                <w:rFonts w:hint="eastAsia"/>
                <w:sz w:val="21"/>
                <w:lang w:eastAsia="zh-CN"/>
              </w:rPr>
              <w:t>”页面</w:t>
            </w:r>
          </w:p>
        </w:tc>
      </w:tr>
      <w:tr w:rsidR="00E92190" w:rsidTr="00E921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Submit</w:t>
            </w: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打开</w:t>
            </w:r>
            <w:proofErr w:type="gramStart"/>
            <w:r w:rsidRPr="00C66BA7">
              <w:rPr>
                <w:sz w:val="21"/>
                <w:lang w:eastAsia="zh-CN"/>
              </w:rPr>
              <w:t>”</w:t>
            </w:r>
            <w:proofErr w:type="spellStart"/>
            <w:proofErr w:type="gramEnd"/>
            <w:r w:rsidRPr="00C66BA7">
              <w:rPr>
                <w:rFonts w:hint="eastAsia"/>
                <w:sz w:val="21"/>
                <w:lang w:eastAsia="zh-CN"/>
              </w:rPr>
              <w:t>Mypage</w:t>
            </w:r>
            <w:proofErr w:type="spellEnd"/>
            <w:proofErr w:type="gramStart"/>
            <w:r w:rsidRPr="00C66BA7">
              <w:rPr>
                <w:sz w:val="21"/>
                <w:lang w:eastAsia="zh-CN"/>
              </w:rPr>
              <w:t>”</w:t>
            </w:r>
            <w:proofErr w:type="gramEnd"/>
            <w:r w:rsidRPr="00C66BA7">
              <w:rPr>
                <w:rFonts w:hint="eastAsia"/>
                <w:sz w:val="21"/>
                <w:lang w:eastAsia="zh-CN"/>
              </w:rPr>
              <w:t>页面，或打开“输入错误”页面</w:t>
            </w:r>
          </w:p>
        </w:tc>
      </w:tr>
      <w:tr w:rsidR="00E92190" w:rsidTr="00E92190"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关闭按钮</w:t>
            </w:r>
          </w:p>
        </w:tc>
        <w:tc>
          <w:tcPr>
            <w:tcW w:w="0" w:type="auto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E92190" w:rsidRPr="00C66BA7" w:rsidRDefault="00E92190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回到上一个页面</w:t>
            </w:r>
          </w:p>
        </w:tc>
      </w:tr>
    </w:tbl>
    <w:p w:rsidR="00C66BA7" w:rsidRPr="00E92190" w:rsidRDefault="00F543BD" w:rsidP="00C66BA7">
      <w:pPr>
        <w:pStyle w:val="AxureHeading3"/>
        <w:keepNext/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lang w:eastAsia="zh-CN"/>
        </w:rPr>
        <w:br w:type="page"/>
      </w:r>
      <w:r w:rsidR="00E92190">
        <w:lastRenderedPageBreak/>
        <w:t xml:space="preserve"> </w:t>
      </w:r>
      <w:r w:rsidR="00C66BA7">
        <w:rPr>
          <w:rFonts w:hint="eastAsia"/>
          <w:sz w:val="28"/>
          <w:szCs w:val="28"/>
          <w:lang w:eastAsia="zh-CN"/>
        </w:rPr>
        <w:t>Forget Password</w:t>
      </w:r>
    </w:p>
    <w:p w:rsidR="00C66BA7" w:rsidRDefault="00C66BA7" w:rsidP="00C66BA7">
      <w:pPr>
        <w:pStyle w:val="AxureHeading3"/>
        <w:keepNext/>
        <w:numPr>
          <w:ilvl w:val="0"/>
          <w:numId w:val="0"/>
        </w:numPr>
        <w:rPr>
          <w:rFonts w:hint="eastAsia"/>
          <w:szCs w:val="20"/>
          <w:lang w:eastAsia="zh-CN"/>
        </w:rPr>
      </w:pPr>
      <w:r w:rsidRPr="00E92190">
        <w:rPr>
          <w:szCs w:val="20"/>
          <w:lang w:eastAsia="zh-CN"/>
        </w:rPr>
        <w:t>U</w:t>
      </w:r>
      <w:r w:rsidRPr="00E92190">
        <w:rPr>
          <w:rFonts w:hint="eastAsia"/>
          <w:szCs w:val="20"/>
          <w:lang w:eastAsia="zh-CN"/>
        </w:rPr>
        <w:t>ser interface</w:t>
      </w:r>
    </w:p>
    <w:p w:rsidR="00C66BA7" w:rsidRPr="00E92190" w:rsidRDefault="00C66BA7" w:rsidP="00C66BA7">
      <w:pPr>
        <w:pStyle w:val="AxureHeading3"/>
        <w:keepNext/>
        <w:numPr>
          <w:ilvl w:val="0"/>
          <w:numId w:val="0"/>
        </w:numPr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暂缺</w:t>
      </w:r>
    </w:p>
    <w:p w:rsidR="00C66BA7" w:rsidRDefault="00C66BA7" w:rsidP="00C66BA7">
      <w:pPr>
        <w:pStyle w:val="AxureHeading4"/>
        <w:keepNext/>
        <w:numPr>
          <w:ilvl w:val="0"/>
          <w:numId w:val="0"/>
        </w:numPr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564"/>
        <w:gridCol w:w="1755"/>
        <w:gridCol w:w="564"/>
        <w:gridCol w:w="2318"/>
      </w:tblGrid>
      <w:tr w:rsidR="00C66BA7" w:rsidTr="0080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触发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Header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事件</w:t>
            </w:r>
          </w:p>
        </w:tc>
      </w:tr>
      <w:tr w:rsidR="00C66BA7" w:rsidTr="00801DF5"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1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注册邮箱</w:t>
            </w:r>
            <w:r w:rsidRPr="00C66BA7">
              <w:rPr>
                <w:rFonts w:hint="eastAsia"/>
                <w:sz w:val="21"/>
                <w:lang w:eastAsia="zh-CN"/>
              </w:rPr>
              <w:t>输入框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光标移至该处</w:t>
            </w:r>
          </w:p>
        </w:tc>
      </w:tr>
      <w:tr w:rsidR="00C66BA7" w:rsidTr="00801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sz w:val="21"/>
              </w:rPr>
              <w:t>2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用户名</w:t>
            </w:r>
            <w:r w:rsidRPr="00C66BA7">
              <w:rPr>
                <w:rFonts w:hint="eastAsia"/>
                <w:sz w:val="21"/>
                <w:lang w:eastAsia="zh-CN"/>
              </w:rPr>
              <w:t>输入框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光标移至该处</w:t>
            </w:r>
          </w:p>
        </w:tc>
      </w:tr>
      <w:tr w:rsidR="00C66BA7" w:rsidTr="00801DF5"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proofErr w:type="spellStart"/>
            <w:r w:rsidRPr="00C66BA7">
              <w:rPr>
                <w:sz w:val="21"/>
                <w:lang w:eastAsia="zh-CN"/>
              </w:rPr>
              <w:t>B</w:t>
            </w:r>
            <w:r w:rsidRPr="00C66BA7">
              <w:rPr>
                <w:rFonts w:hint="eastAsia"/>
                <w:sz w:val="21"/>
                <w:lang w:eastAsia="zh-CN"/>
              </w:rPr>
              <w:t>ackto</w:t>
            </w:r>
            <w:proofErr w:type="spellEnd"/>
            <w:r w:rsidRPr="00C66BA7">
              <w:rPr>
                <w:rFonts w:hint="eastAsia"/>
                <w:sz w:val="21"/>
                <w:lang w:eastAsia="zh-CN"/>
              </w:rPr>
              <w:t xml:space="preserve"> login</w:t>
            </w: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C66BA7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打开“</w:t>
            </w:r>
            <w:r w:rsidRPr="00C66BA7">
              <w:rPr>
                <w:rFonts w:hint="eastAsia"/>
                <w:sz w:val="21"/>
                <w:lang w:eastAsia="zh-CN"/>
              </w:rPr>
              <w:t>login</w:t>
            </w:r>
            <w:r w:rsidRPr="00C66BA7">
              <w:rPr>
                <w:rFonts w:hint="eastAsia"/>
                <w:sz w:val="21"/>
                <w:lang w:eastAsia="zh-CN"/>
              </w:rPr>
              <w:t>”页面</w:t>
            </w:r>
          </w:p>
        </w:tc>
      </w:tr>
      <w:tr w:rsidR="00C66BA7" w:rsidTr="00801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Submit</w:t>
            </w:r>
            <w:r w:rsidRPr="00C66BA7">
              <w:rPr>
                <w:rFonts w:hint="eastAsia"/>
                <w:sz w:val="21"/>
                <w:lang w:eastAsia="zh-CN"/>
              </w:rPr>
              <w:t>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sz w:val="21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C66BA7">
            <w:pPr>
              <w:pStyle w:val="AxureTableNormalText"/>
              <w:rPr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显示</w:t>
            </w:r>
            <w:proofErr w:type="gramStart"/>
            <w:r w:rsidRPr="00C66BA7">
              <w:rPr>
                <w:rFonts w:hint="eastAsia"/>
                <w:sz w:val="21"/>
                <w:lang w:eastAsia="zh-CN"/>
              </w:rPr>
              <w:t>“</w:t>
            </w:r>
            <w:proofErr w:type="gramEnd"/>
            <w:r w:rsidRPr="00C66BA7">
              <w:rPr>
                <w:rFonts w:hint="eastAsia"/>
                <w:sz w:val="21"/>
                <w:lang w:eastAsia="zh-CN"/>
              </w:rPr>
              <w:t>密码已发送至邮箱</w:t>
            </w:r>
            <w:proofErr w:type="gramStart"/>
            <w:r w:rsidRPr="00C66BA7">
              <w:rPr>
                <w:rFonts w:hint="eastAsia"/>
                <w:sz w:val="21"/>
                <w:lang w:eastAsia="zh-CN"/>
              </w:rPr>
              <w:t>“</w:t>
            </w:r>
            <w:proofErr w:type="gramEnd"/>
            <w:r w:rsidRPr="00C66BA7">
              <w:rPr>
                <w:rFonts w:hint="eastAsia"/>
                <w:sz w:val="21"/>
                <w:lang w:eastAsia="zh-CN"/>
              </w:rPr>
              <w:t>或“</w:t>
            </w:r>
            <w:bookmarkStart w:id="0" w:name="_GoBack"/>
            <w:bookmarkEnd w:id="0"/>
            <w:r w:rsidRPr="00C66BA7">
              <w:rPr>
                <w:rFonts w:hint="eastAsia"/>
                <w:sz w:val="21"/>
                <w:lang w:eastAsia="zh-CN"/>
              </w:rPr>
              <w:t>用户名与邮箱不匹配”</w:t>
            </w:r>
          </w:p>
        </w:tc>
      </w:tr>
      <w:tr w:rsidR="00C66BA7" w:rsidTr="00801DF5"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关闭按钮</w:t>
            </w:r>
          </w:p>
        </w:tc>
        <w:tc>
          <w:tcPr>
            <w:tcW w:w="0" w:type="auto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点击</w:t>
            </w:r>
          </w:p>
        </w:tc>
        <w:tc>
          <w:tcPr>
            <w:tcW w:w="2318" w:type="dxa"/>
          </w:tcPr>
          <w:p w:rsidR="00C66BA7" w:rsidRPr="00C66BA7" w:rsidRDefault="00C66BA7" w:rsidP="00801DF5">
            <w:pPr>
              <w:pStyle w:val="AxureTableNormalText"/>
              <w:rPr>
                <w:rFonts w:hint="eastAsia"/>
                <w:sz w:val="21"/>
                <w:lang w:eastAsia="zh-CN"/>
              </w:rPr>
            </w:pPr>
            <w:r w:rsidRPr="00C66BA7">
              <w:rPr>
                <w:rFonts w:hint="eastAsia"/>
                <w:sz w:val="21"/>
                <w:lang w:eastAsia="zh-CN"/>
              </w:rPr>
              <w:t>回到上一个页面</w:t>
            </w:r>
          </w:p>
        </w:tc>
      </w:tr>
    </w:tbl>
    <w:p w:rsidR="00F543BD" w:rsidRDefault="00F543BD" w:rsidP="00E92190">
      <w:pPr>
        <w:pStyle w:val="AxureHeading2"/>
        <w:keepNext/>
        <w:numPr>
          <w:ilvl w:val="0"/>
          <w:numId w:val="0"/>
        </w:numPr>
      </w:pPr>
    </w:p>
    <w:sectPr w:rsidR="00F543BD" w:rsidSect="004F3FB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BD" w:rsidRDefault="00F543BD" w:rsidP="00093BE1">
      <w:pPr>
        <w:spacing w:before="0" w:after="0"/>
      </w:pPr>
      <w:r>
        <w:separator/>
      </w:r>
    </w:p>
  </w:endnote>
  <w:endnote w:type="continuationSeparator" w:id="0">
    <w:p w:rsidR="00F543BD" w:rsidRDefault="00F543B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92190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C66BA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BD" w:rsidRDefault="00F543BD" w:rsidP="00093BE1">
      <w:pPr>
        <w:spacing w:before="0" w:after="0"/>
      </w:pPr>
      <w:r>
        <w:separator/>
      </w:r>
    </w:p>
  </w:footnote>
  <w:footnote w:type="continuationSeparator" w:id="0">
    <w:p w:rsidR="00F543BD" w:rsidRDefault="00F543B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83F6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功能文档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95836662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883F6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功能文档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F139C1"/>
    <w:multiLevelType w:val="hybridMultilevel"/>
    <w:tmpl w:val="D41E3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E9D36BE"/>
    <w:multiLevelType w:val="multilevel"/>
    <w:tmpl w:val="C57E09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F45415E"/>
    <w:multiLevelType w:val="hybridMultilevel"/>
    <w:tmpl w:val="0CEC3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2F6D9D"/>
    <w:multiLevelType w:val="multilevel"/>
    <w:tmpl w:val="DD521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934"/>
        </w:tabs>
        <w:ind w:left="142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1"/>
  </w:num>
  <w:num w:numId="10">
    <w:abstractNumId w:val="0"/>
  </w:num>
  <w:num w:numId="11">
    <w:abstractNumId w:val="4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351F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40991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3F6F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66BA7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92190"/>
    <w:rsid w:val="00F47C4F"/>
    <w:rsid w:val="00F543BD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  <w:tabs>
        <w:tab w:val="clear" w:pos="934"/>
        <w:tab w:val="num" w:pos="792"/>
      </w:tabs>
      <w:ind w:left="0"/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7B1AEA-E5BB-4190-99EE-A1BAACA047B2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71CB239-8830-4091-AC06-050C75B8DCBC}">
      <dgm:prSet phldrT="[文本]"/>
      <dgm:spPr/>
      <dgm:t>
        <a:bodyPr/>
        <a:lstStyle/>
        <a:p>
          <a:pPr algn="ctr"/>
          <a:r>
            <a:rPr lang="en-US" altLang="zh-CN"/>
            <a:t>First page</a:t>
          </a:r>
          <a:endParaRPr lang="zh-CN" altLang="en-US"/>
        </a:p>
      </dgm:t>
    </dgm:pt>
    <dgm:pt modelId="{94089FAF-92DA-45B1-B42D-7FA2A4A18E1E}" type="parTrans" cxnId="{613DD0A0-8F41-4E1D-9F4D-35F95D1957C3}">
      <dgm:prSet/>
      <dgm:spPr/>
      <dgm:t>
        <a:bodyPr/>
        <a:lstStyle/>
        <a:p>
          <a:pPr algn="ctr"/>
          <a:endParaRPr lang="zh-CN" altLang="en-US"/>
        </a:p>
      </dgm:t>
    </dgm:pt>
    <dgm:pt modelId="{077BB4B7-B2BF-44C5-9D6E-2139A0517CB9}" type="sibTrans" cxnId="{613DD0A0-8F41-4E1D-9F4D-35F95D1957C3}">
      <dgm:prSet/>
      <dgm:spPr/>
      <dgm:t>
        <a:bodyPr/>
        <a:lstStyle/>
        <a:p>
          <a:pPr algn="ctr"/>
          <a:endParaRPr lang="zh-CN" altLang="en-US"/>
        </a:p>
      </dgm:t>
    </dgm:pt>
    <dgm:pt modelId="{6B68CBA1-7EA8-4091-AAC6-E3351E8E0517}">
      <dgm:prSet phldrT="[文本]"/>
      <dgm:spPr/>
      <dgm:t>
        <a:bodyPr/>
        <a:lstStyle/>
        <a:p>
          <a:pPr algn="ctr"/>
          <a:r>
            <a:rPr lang="en-US" altLang="zh-CN"/>
            <a:t>Teaching building</a:t>
          </a:r>
          <a:endParaRPr lang="zh-CN" altLang="en-US"/>
        </a:p>
      </dgm:t>
    </dgm:pt>
    <dgm:pt modelId="{E7EE0D51-EC61-4506-ACA5-48C51F206663}" type="parTrans" cxnId="{EB70756D-EE89-4D28-AC1E-CAA38057943F}">
      <dgm:prSet/>
      <dgm:spPr/>
      <dgm:t>
        <a:bodyPr/>
        <a:lstStyle/>
        <a:p>
          <a:pPr algn="ctr"/>
          <a:endParaRPr lang="zh-CN" altLang="en-US"/>
        </a:p>
      </dgm:t>
    </dgm:pt>
    <dgm:pt modelId="{82B0FA36-97B9-4370-871D-6DE82659B2E2}" type="sibTrans" cxnId="{EB70756D-EE89-4D28-AC1E-CAA38057943F}">
      <dgm:prSet/>
      <dgm:spPr/>
      <dgm:t>
        <a:bodyPr/>
        <a:lstStyle/>
        <a:p>
          <a:pPr algn="ctr"/>
          <a:endParaRPr lang="zh-CN" altLang="en-US"/>
        </a:p>
      </dgm:t>
    </dgm:pt>
    <dgm:pt modelId="{C829235E-9B5A-4D76-BBA9-39C4627D4A69}">
      <dgm:prSet phldrT="[文本]"/>
      <dgm:spPr/>
      <dgm:t>
        <a:bodyPr/>
        <a:lstStyle/>
        <a:p>
          <a:pPr algn="ctr"/>
          <a:r>
            <a:rPr lang="en-US" altLang="zh-CN"/>
            <a:t>Question center</a:t>
          </a:r>
          <a:endParaRPr lang="zh-CN" altLang="en-US"/>
        </a:p>
      </dgm:t>
    </dgm:pt>
    <dgm:pt modelId="{EC4CE6F4-4461-46B2-A110-89B93C4F13B7}" type="parTrans" cxnId="{45101DE0-6B42-4F11-A048-80703DF34BCE}">
      <dgm:prSet/>
      <dgm:spPr/>
      <dgm:t>
        <a:bodyPr/>
        <a:lstStyle/>
        <a:p>
          <a:pPr algn="ctr"/>
          <a:endParaRPr lang="zh-CN" altLang="en-US"/>
        </a:p>
      </dgm:t>
    </dgm:pt>
    <dgm:pt modelId="{394CAC2F-BD1F-4082-904E-97FDAD720625}" type="sibTrans" cxnId="{45101DE0-6B42-4F11-A048-80703DF34BCE}">
      <dgm:prSet/>
      <dgm:spPr/>
      <dgm:t>
        <a:bodyPr/>
        <a:lstStyle/>
        <a:p>
          <a:pPr algn="ctr"/>
          <a:endParaRPr lang="zh-CN" altLang="en-US"/>
        </a:p>
      </dgm:t>
    </dgm:pt>
    <dgm:pt modelId="{21487646-6A97-487C-9CEA-9D6DCCC88D41}">
      <dgm:prSet phldrT="[文本]"/>
      <dgm:spPr/>
      <dgm:t>
        <a:bodyPr/>
        <a:lstStyle/>
        <a:p>
          <a:pPr algn="ctr"/>
          <a:r>
            <a:rPr lang="en-US" altLang="zh-CN"/>
            <a:t>Home page</a:t>
          </a:r>
          <a:endParaRPr lang="zh-CN" altLang="en-US"/>
        </a:p>
      </dgm:t>
    </dgm:pt>
    <dgm:pt modelId="{83E77865-5285-4D6F-AE7D-150022C2896B}" type="parTrans" cxnId="{D232D3F2-E116-4577-A0B5-AE72604B9EF4}">
      <dgm:prSet/>
      <dgm:spPr/>
      <dgm:t>
        <a:bodyPr/>
        <a:lstStyle/>
        <a:p>
          <a:pPr algn="ctr"/>
          <a:endParaRPr lang="zh-CN" altLang="en-US"/>
        </a:p>
      </dgm:t>
    </dgm:pt>
    <dgm:pt modelId="{543D3E66-BCE7-4614-83C2-174CA91361CC}" type="sibTrans" cxnId="{D232D3F2-E116-4577-A0B5-AE72604B9EF4}">
      <dgm:prSet/>
      <dgm:spPr/>
      <dgm:t>
        <a:bodyPr/>
        <a:lstStyle/>
        <a:p>
          <a:pPr algn="ctr"/>
          <a:endParaRPr lang="zh-CN" altLang="en-US"/>
        </a:p>
      </dgm:t>
    </dgm:pt>
    <dgm:pt modelId="{A8DF462A-13F6-49F4-97DD-1059DCA9A5AE}">
      <dgm:prSet phldrT="[文本]"/>
      <dgm:spPr/>
      <dgm:t>
        <a:bodyPr/>
        <a:lstStyle/>
        <a:p>
          <a:pPr algn="ctr"/>
          <a:r>
            <a:rPr lang="en-US" altLang="zh-CN"/>
            <a:t>Hot courses!</a:t>
          </a:r>
          <a:endParaRPr lang="zh-CN" altLang="en-US"/>
        </a:p>
      </dgm:t>
    </dgm:pt>
    <dgm:pt modelId="{60812FC3-A7D4-4FE9-82DA-89F71CBC3944}" type="parTrans" cxnId="{D1D60B44-127F-4D23-9E62-9EB68D7BE9F7}">
      <dgm:prSet/>
      <dgm:spPr/>
      <dgm:t>
        <a:bodyPr/>
        <a:lstStyle/>
        <a:p>
          <a:pPr algn="ctr"/>
          <a:endParaRPr lang="zh-CN" altLang="en-US"/>
        </a:p>
      </dgm:t>
    </dgm:pt>
    <dgm:pt modelId="{23D83AFB-972A-4FBE-830A-AEED7D9194CB}" type="sibTrans" cxnId="{D1D60B44-127F-4D23-9E62-9EB68D7BE9F7}">
      <dgm:prSet/>
      <dgm:spPr/>
      <dgm:t>
        <a:bodyPr/>
        <a:lstStyle/>
        <a:p>
          <a:pPr algn="ctr"/>
          <a:endParaRPr lang="zh-CN" altLang="en-US"/>
        </a:p>
      </dgm:t>
    </dgm:pt>
    <dgm:pt modelId="{3131DC23-3D86-4D80-AE7B-25E5B0A67D46}">
      <dgm:prSet phldrT="[文本]"/>
      <dgm:spPr/>
      <dgm:t>
        <a:bodyPr/>
        <a:lstStyle/>
        <a:p>
          <a:pPr algn="ctr"/>
          <a:r>
            <a:rPr lang="en-US" altLang="zh-CN"/>
            <a:t>Map page</a:t>
          </a:r>
          <a:endParaRPr lang="zh-CN" altLang="en-US"/>
        </a:p>
      </dgm:t>
    </dgm:pt>
    <dgm:pt modelId="{F225779F-8D2D-4F92-9317-474A8854B6A9}" type="parTrans" cxnId="{0B7B3555-4A96-4BAD-964C-78361034E1DD}">
      <dgm:prSet/>
      <dgm:spPr/>
      <dgm:t>
        <a:bodyPr/>
        <a:lstStyle/>
        <a:p>
          <a:pPr algn="ctr"/>
          <a:endParaRPr lang="zh-CN" altLang="en-US"/>
        </a:p>
      </dgm:t>
    </dgm:pt>
    <dgm:pt modelId="{BF9E1A9B-DECB-4884-9197-36EB84897D6A}" type="sibTrans" cxnId="{0B7B3555-4A96-4BAD-964C-78361034E1DD}">
      <dgm:prSet/>
      <dgm:spPr/>
      <dgm:t>
        <a:bodyPr/>
        <a:lstStyle/>
        <a:p>
          <a:pPr algn="ctr"/>
          <a:endParaRPr lang="zh-CN" altLang="en-US"/>
        </a:p>
      </dgm:t>
    </dgm:pt>
    <dgm:pt modelId="{3848067E-8A81-450B-A47D-4E7623BBFADB}">
      <dgm:prSet phldrT="[文本]"/>
      <dgm:spPr/>
      <dgm:t>
        <a:bodyPr/>
        <a:lstStyle/>
        <a:p>
          <a:pPr algn="ctr"/>
          <a:r>
            <a:rPr lang="en-US" altLang="zh-CN"/>
            <a:t>resources list</a:t>
          </a:r>
          <a:endParaRPr lang="zh-CN" altLang="en-US"/>
        </a:p>
      </dgm:t>
    </dgm:pt>
    <dgm:pt modelId="{B1A6DEAC-DA4C-49CF-A2BE-BBB58DAD7C3B}" type="parTrans" cxnId="{8AE0B276-8A31-4379-BFF2-661B47F0B54B}">
      <dgm:prSet/>
      <dgm:spPr/>
      <dgm:t>
        <a:bodyPr/>
        <a:lstStyle/>
        <a:p>
          <a:pPr algn="ctr"/>
          <a:endParaRPr lang="zh-CN" altLang="en-US"/>
        </a:p>
      </dgm:t>
    </dgm:pt>
    <dgm:pt modelId="{671BCD54-99B7-4A3D-9882-4124D4B72B8F}" type="sibTrans" cxnId="{8AE0B276-8A31-4379-BFF2-661B47F0B54B}">
      <dgm:prSet/>
      <dgm:spPr/>
      <dgm:t>
        <a:bodyPr/>
        <a:lstStyle/>
        <a:p>
          <a:pPr algn="ctr"/>
          <a:endParaRPr lang="zh-CN" altLang="en-US"/>
        </a:p>
      </dgm:t>
    </dgm:pt>
    <dgm:pt modelId="{2EFC2522-F8A2-491B-B943-BD94BDF7C7EF}">
      <dgm:prSet phldrT="[文本]"/>
      <dgm:spPr/>
      <dgm:t>
        <a:bodyPr/>
        <a:lstStyle/>
        <a:p>
          <a:pPr algn="ctr"/>
          <a:r>
            <a:rPr lang="en-US" altLang="zh-CN"/>
            <a:t>discussion room</a:t>
          </a:r>
          <a:endParaRPr lang="zh-CN" altLang="en-US"/>
        </a:p>
      </dgm:t>
    </dgm:pt>
    <dgm:pt modelId="{31763CD7-87FE-4060-867B-484C96877FB2}" type="parTrans" cxnId="{F9A24A2A-1389-4809-8667-A2E31588DC51}">
      <dgm:prSet/>
      <dgm:spPr/>
      <dgm:t>
        <a:bodyPr/>
        <a:lstStyle/>
        <a:p>
          <a:pPr algn="ctr"/>
          <a:endParaRPr lang="zh-CN" altLang="en-US"/>
        </a:p>
      </dgm:t>
    </dgm:pt>
    <dgm:pt modelId="{2B1DE419-CBB2-4B88-B291-9BEF314A5476}" type="sibTrans" cxnId="{F9A24A2A-1389-4809-8667-A2E31588DC51}">
      <dgm:prSet/>
      <dgm:spPr/>
      <dgm:t>
        <a:bodyPr/>
        <a:lstStyle/>
        <a:p>
          <a:pPr algn="ctr"/>
          <a:endParaRPr lang="zh-CN" altLang="en-US"/>
        </a:p>
      </dgm:t>
    </dgm:pt>
    <dgm:pt modelId="{16CF2F11-4536-42CC-A973-0B105747D40F}">
      <dgm:prSet phldrT="[文本]"/>
      <dgm:spPr/>
      <dgm:t>
        <a:bodyPr/>
        <a:lstStyle/>
        <a:p>
          <a:pPr algn="ctr"/>
          <a:r>
            <a:rPr lang="en-US" altLang="zh-CN"/>
            <a:t>Q&amp;A(with link to the QC)</a:t>
          </a:r>
          <a:endParaRPr lang="zh-CN" altLang="en-US"/>
        </a:p>
      </dgm:t>
    </dgm:pt>
    <dgm:pt modelId="{859A23D0-3744-47A2-8487-DF92CD2E890A}" type="parTrans" cxnId="{72D635E8-6864-4FE1-9F71-1D7C14A68BBD}">
      <dgm:prSet/>
      <dgm:spPr/>
      <dgm:t>
        <a:bodyPr/>
        <a:lstStyle/>
        <a:p>
          <a:pPr algn="ctr"/>
          <a:endParaRPr lang="zh-CN" altLang="en-US"/>
        </a:p>
      </dgm:t>
    </dgm:pt>
    <dgm:pt modelId="{CE59AA91-DC49-4158-98B5-E6A0C92CAB21}" type="sibTrans" cxnId="{72D635E8-6864-4FE1-9F71-1D7C14A68BBD}">
      <dgm:prSet/>
      <dgm:spPr/>
      <dgm:t>
        <a:bodyPr/>
        <a:lstStyle/>
        <a:p>
          <a:pPr algn="ctr"/>
          <a:endParaRPr lang="zh-CN" altLang="en-US"/>
        </a:p>
      </dgm:t>
    </dgm:pt>
    <dgm:pt modelId="{0EB37783-D4E1-4B17-B753-8B824CA110D6}">
      <dgm:prSet phldrT="[文本]"/>
      <dgm:spPr/>
      <dgm:t>
        <a:bodyPr/>
        <a:lstStyle/>
        <a:p>
          <a:pPr algn="ctr"/>
          <a:r>
            <a:rPr lang="en-US" altLang="zh-CN"/>
            <a:t>media player</a:t>
          </a:r>
          <a:endParaRPr lang="zh-CN" altLang="en-US"/>
        </a:p>
      </dgm:t>
    </dgm:pt>
    <dgm:pt modelId="{77071B51-34DD-4DE3-AA23-26E74C3EB5EA}" type="parTrans" cxnId="{0C3C9C51-DD60-41D7-852F-291F4525D9E8}">
      <dgm:prSet/>
      <dgm:spPr/>
      <dgm:t>
        <a:bodyPr/>
        <a:lstStyle/>
        <a:p>
          <a:pPr algn="ctr"/>
          <a:endParaRPr lang="zh-CN" altLang="en-US"/>
        </a:p>
      </dgm:t>
    </dgm:pt>
    <dgm:pt modelId="{8D66AC80-E705-438F-9B45-0A65FB305D23}" type="sibTrans" cxnId="{0C3C9C51-DD60-41D7-852F-291F4525D9E8}">
      <dgm:prSet/>
      <dgm:spPr/>
      <dgm:t>
        <a:bodyPr/>
        <a:lstStyle/>
        <a:p>
          <a:pPr algn="ctr"/>
          <a:endParaRPr lang="zh-CN" altLang="en-US"/>
        </a:p>
      </dgm:t>
    </dgm:pt>
    <dgm:pt modelId="{CA01374B-C83E-4A33-9E5B-3BCEA2AB1C75}">
      <dgm:prSet phldrT="[文本]"/>
      <dgm:spPr/>
      <dgm:t>
        <a:bodyPr/>
        <a:lstStyle/>
        <a:p>
          <a:pPr algn="ctr"/>
          <a:r>
            <a:rPr lang="en-US" altLang="zh-CN"/>
            <a:t>calender</a:t>
          </a:r>
          <a:endParaRPr lang="zh-CN" altLang="en-US"/>
        </a:p>
      </dgm:t>
    </dgm:pt>
    <dgm:pt modelId="{90FA967C-2D7B-4A05-9396-2FC6E45117F5}" type="parTrans" cxnId="{BE700D46-12D5-41FF-8754-E27E43F32729}">
      <dgm:prSet/>
      <dgm:spPr/>
      <dgm:t>
        <a:bodyPr/>
        <a:lstStyle/>
        <a:p>
          <a:pPr algn="ctr"/>
          <a:endParaRPr lang="zh-CN" altLang="en-US"/>
        </a:p>
      </dgm:t>
    </dgm:pt>
    <dgm:pt modelId="{5B0ED857-773C-42F0-81C7-D9A951FD7375}" type="sibTrans" cxnId="{BE700D46-12D5-41FF-8754-E27E43F32729}">
      <dgm:prSet/>
      <dgm:spPr/>
      <dgm:t>
        <a:bodyPr/>
        <a:lstStyle/>
        <a:p>
          <a:pPr algn="ctr"/>
          <a:endParaRPr lang="zh-CN" altLang="en-US"/>
        </a:p>
      </dgm:t>
    </dgm:pt>
    <dgm:pt modelId="{B6497F5C-78E8-46EC-953C-D14321A8A654}">
      <dgm:prSet phldrT="[文本]"/>
      <dgm:spPr/>
      <dgm:t>
        <a:bodyPr/>
        <a:lstStyle/>
        <a:p>
          <a:pPr algn="ctr"/>
          <a:r>
            <a:rPr lang="en-US" altLang="zh-CN"/>
            <a:t>resources uploaded</a:t>
          </a:r>
          <a:endParaRPr lang="zh-CN" altLang="en-US"/>
        </a:p>
      </dgm:t>
    </dgm:pt>
    <dgm:pt modelId="{ECA35F6C-2A65-4B67-879E-F2777013CC06}" type="parTrans" cxnId="{E0849C21-2C39-4D4B-836F-456F8E6DD67F}">
      <dgm:prSet/>
      <dgm:spPr/>
      <dgm:t>
        <a:bodyPr/>
        <a:lstStyle/>
        <a:p>
          <a:pPr algn="ctr"/>
          <a:endParaRPr lang="zh-CN" altLang="en-US"/>
        </a:p>
      </dgm:t>
    </dgm:pt>
    <dgm:pt modelId="{F4B2B8C7-18E5-4898-AC32-0580E8924BAF}" type="sibTrans" cxnId="{E0849C21-2C39-4D4B-836F-456F8E6DD67F}">
      <dgm:prSet/>
      <dgm:spPr/>
      <dgm:t>
        <a:bodyPr/>
        <a:lstStyle/>
        <a:p>
          <a:pPr algn="ctr"/>
          <a:endParaRPr lang="zh-CN" altLang="en-US"/>
        </a:p>
      </dgm:t>
    </dgm:pt>
    <dgm:pt modelId="{4967BB7C-FBC0-47BB-824E-D7E97293F974}">
      <dgm:prSet phldrT="[文本]"/>
      <dgm:spPr/>
      <dgm:t>
        <a:bodyPr/>
        <a:lstStyle/>
        <a:p>
          <a:pPr algn="ctr"/>
          <a:r>
            <a:rPr lang="en-US" altLang="zh-CN"/>
            <a:t>resources recommended</a:t>
          </a:r>
          <a:endParaRPr lang="zh-CN" altLang="en-US"/>
        </a:p>
      </dgm:t>
    </dgm:pt>
    <dgm:pt modelId="{1F7CC99A-974E-44F6-A9FE-ACB6A8D25B8E}" type="parTrans" cxnId="{227FA37C-71F3-47A9-AABF-6D2615C6E57A}">
      <dgm:prSet/>
      <dgm:spPr/>
      <dgm:t>
        <a:bodyPr/>
        <a:lstStyle/>
        <a:p>
          <a:pPr algn="ctr"/>
          <a:endParaRPr lang="zh-CN" altLang="en-US"/>
        </a:p>
      </dgm:t>
    </dgm:pt>
    <dgm:pt modelId="{8CADFE23-8C7B-4275-9061-0876CD37F0F5}" type="sibTrans" cxnId="{227FA37C-71F3-47A9-AABF-6D2615C6E57A}">
      <dgm:prSet/>
      <dgm:spPr/>
      <dgm:t>
        <a:bodyPr/>
        <a:lstStyle/>
        <a:p>
          <a:pPr algn="ctr"/>
          <a:endParaRPr lang="zh-CN" altLang="en-US"/>
        </a:p>
      </dgm:t>
    </dgm:pt>
    <dgm:pt modelId="{9C63EB3A-CAE1-4B4F-B29A-DD90704493E6}">
      <dgm:prSet phldrT="[文本]"/>
      <dgm:spPr/>
      <dgm:t>
        <a:bodyPr/>
        <a:lstStyle/>
        <a:p>
          <a:pPr algn="ctr"/>
          <a:r>
            <a:rPr lang="en-US" altLang="zh-CN"/>
            <a:t>remind and message</a:t>
          </a:r>
          <a:endParaRPr lang="zh-CN" altLang="en-US"/>
        </a:p>
      </dgm:t>
    </dgm:pt>
    <dgm:pt modelId="{37092B36-3C60-4906-B14D-6F2CFDAA40F0}" type="parTrans" cxnId="{DEAAF20A-DD1C-48FC-8AFC-EE4A7BD1ED01}">
      <dgm:prSet/>
      <dgm:spPr/>
      <dgm:t>
        <a:bodyPr/>
        <a:lstStyle/>
        <a:p>
          <a:pPr algn="ctr"/>
          <a:endParaRPr lang="zh-CN" altLang="en-US"/>
        </a:p>
      </dgm:t>
    </dgm:pt>
    <dgm:pt modelId="{30FC1DD4-4C74-4785-8C0E-9CEBA6D32611}" type="sibTrans" cxnId="{DEAAF20A-DD1C-48FC-8AFC-EE4A7BD1ED01}">
      <dgm:prSet/>
      <dgm:spPr/>
      <dgm:t>
        <a:bodyPr/>
        <a:lstStyle/>
        <a:p>
          <a:pPr algn="ctr"/>
          <a:endParaRPr lang="zh-CN" altLang="en-US"/>
        </a:p>
      </dgm:t>
    </dgm:pt>
    <dgm:pt modelId="{C8F8BD17-CEC0-4165-AEFD-987980D940DE}">
      <dgm:prSet phldrT="[文本]"/>
      <dgm:spPr/>
      <dgm:t>
        <a:bodyPr/>
        <a:lstStyle/>
        <a:p>
          <a:pPr algn="ctr"/>
          <a:r>
            <a:rPr lang="en-US" altLang="zh-CN"/>
            <a:t>friend list</a:t>
          </a:r>
          <a:endParaRPr lang="zh-CN" altLang="en-US"/>
        </a:p>
      </dgm:t>
    </dgm:pt>
    <dgm:pt modelId="{CCF6C282-AEF1-4523-99EF-7DEF3DB7E086}" type="parTrans" cxnId="{A9C42234-F24D-425B-A931-0119DCD9A86D}">
      <dgm:prSet/>
      <dgm:spPr/>
      <dgm:t>
        <a:bodyPr/>
        <a:lstStyle/>
        <a:p>
          <a:pPr algn="ctr"/>
          <a:endParaRPr lang="zh-CN" altLang="en-US"/>
        </a:p>
      </dgm:t>
    </dgm:pt>
    <dgm:pt modelId="{0BC3994C-47A5-4084-8E12-724862999BA7}" type="sibTrans" cxnId="{A9C42234-F24D-425B-A931-0119DCD9A86D}">
      <dgm:prSet/>
      <dgm:spPr/>
      <dgm:t>
        <a:bodyPr/>
        <a:lstStyle/>
        <a:p>
          <a:pPr algn="ctr"/>
          <a:endParaRPr lang="zh-CN" altLang="en-US"/>
        </a:p>
      </dgm:t>
    </dgm:pt>
    <dgm:pt modelId="{98BBBAF6-304F-4FF9-BFA7-26916E118C0F}">
      <dgm:prSet phldrT="[文本]"/>
      <dgm:spPr/>
      <dgm:t>
        <a:bodyPr/>
        <a:lstStyle/>
        <a:p>
          <a:pPr algn="ctr"/>
          <a:r>
            <a:rPr lang="en-US" altLang="zh-CN"/>
            <a:t>discussion groups</a:t>
          </a:r>
          <a:endParaRPr lang="zh-CN" altLang="en-US"/>
        </a:p>
      </dgm:t>
    </dgm:pt>
    <dgm:pt modelId="{F3F292EA-DEB6-48E9-A5E0-6CA390C0EAED}" type="parTrans" cxnId="{AEEECBD8-03EF-4F7A-8FFB-C021850E3F47}">
      <dgm:prSet/>
      <dgm:spPr/>
      <dgm:t>
        <a:bodyPr/>
        <a:lstStyle/>
        <a:p>
          <a:pPr algn="ctr"/>
          <a:endParaRPr lang="zh-CN" altLang="en-US"/>
        </a:p>
      </dgm:t>
    </dgm:pt>
    <dgm:pt modelId="{D686DC6F-2542-42A6-9B3B-7C9C767FC7F7}" type="sibTrans" cxnId="{AEEECBD8-03EF-4F7A-8FFB-C021850E3F47}">
      <dgm:prSet/>
      <dgm:spPr/>
      <dgm:t>
        <a:bodyPr/>
        <a:lstStyle/>
        <a:p>
          <a:pPr algn="ctr"/>
          <a:endParaRPr lang="zh-CN" altLang="en-US"/>
        </a:p>
      </dgm:t>
    </dgm:pt>
    <dgm:pt modelId="{C44A8D28-5D92-4544-8B10-391C7C0116B9}">
      <dgm:prSet phldrT="[文本]"/>
      <dgm:spPr/>
      <dgm:t>
        <a:bodyPr/>
        <a:lstStyle/>
        <a:p>
          <a:pPr algn="ctr"/>
          <a:r>
            <a:rPr lang="en-US" altLang="zh-CN"/>
            <a:t>search bar on every page</a:t>
          </a:r>
          <a:endParaRPr lang="zh-CN" altLang="en-US"/>
        </a:p>
      </dgm:t>
    </dgm:pt>
    <dgm:pt modelId="{038BA3D9-09E0-4D86-9998-4917717322D6}" type="parTrans" cxnId="{9CF47266-C797-4980-993D-3171FD483880}">
      <dgm:prSet/>
      <dgm:spPr/>
      <dgm:t>
        <a:bodyPr/>
        <a:lstStyle/>
        <a:p>
          <a:pPr algn="ctr"/>
          <a:endParaRPr lang="zh-CN" altLang="en-US"/>
        </a:p>
      </dgm:t>
    </dgm:pt>
    <dgm:pt modelId="{141B3F9F-0BEB-4D42-9E89-AA1473041D62}" type="sibTrans" cxnId="{9CF47266-C797-4980-993D-3171FD483880}">
      <dgm:prSet/>
      <dgm:spPr/>
      <dgm:t>
        <a:bodyPr/>
        <a:lstStyle/>
        <a:p>
          <a:pPr algn="ctr"/>
          <a:endParaRPr lang="zh-CN" altLang="en-US"/>
        </a:p>
      </dgm:t>
    </dgm:pt>
    <dgm:pt modelId="{172C904E-CEBE-48E1-ADA1-5D7A78FD168D}">
      <dgm:prSet phldrT="[文本]"/>
      <dgm:spPr/>
      <dgm:t>
        <a:bodyPr/>
        <a:lstStyle/>
        <a:p>
          <a:pPr algn="ctr"/>
          <a:r>
            <a:rPr lang="en-US" altLang="zh-CN"/>
            <a:t>results of searching</a:t>
          </a:r>
          <a:endParaRPr lang="zh-CN" altLang="en-US"/>
        </a:p>
      </dgm:t>
    </dgm:pt>
    <dgm:pt modelId="{0564B273-15FB-4173-9A91-ECB1E70F8C1B}" type="parTrans" cxnId="{875EF297-E8C3-486D-A72F-8A3E69235B92}">
      <dgm:prSet/>
      <dgm:spPr/>
      <dgm:t>
        <a:bodyPr/>
        <a:lstStyle/>
        <a:p>
          <a:pPr algn="ctr"/>
          <a:endParaRPr lang="zh-CN" altLang="en-US"/>
        </a:p>
      </dgm:t>
    </dgm:pt>
    <dgm:pt modelId="{FC799476-BB1B-4B99-83D0-61EC70BD532D}" type="sibTrans" cxnId="{875EF297-E8C3-486D-A72F-8A3E69235B92}">
      <dgm:prSet/>
      <dgm:spPr/>
      <dgm:t>
        <a:bodyPr/>
        <a:lstStyle/>
        <a:p>
          <a:pPr algn="ctr"/>
          <a:endParaRPr lang="zh-CN" altLang="en-US"/>
        </a:p>
      </dgm:t>
    </dgm:pt>
    <dgm:pt modelId="{07DDD9E2-27AC-416A-BF49-ADAD4B9017F4}" type="pres">
      <dgm:prSet presAssocID="{B87B1AEA-E5BB-4190-99EE-A1BAACA047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C4A8E71-32A7-4228-A2AA-CEABCF303882}" type="pres">
      <dgm:prSet presAssocID="{C44A8D28-5D92-4544-8B10-391C7C0116B9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9E8C9A4-DAA9-438C-B875-94A0122A21AE}" type="pres">
      <dgm:prSet presAssocID="{C44A8D28-5D92-4544-8B10-391C7C0116B9}" presName="rootComposite1" presStyleCnt="0"/>
      <dgm:spPr/>
      <dgm:t>
        <a:bodyPr/>
        <a:lstStyle/>
        <a:p>
          <a:endParaRPr lang="zh-CN" altLang="en-US"/>
        </a:p>
      </dgm:t>
    </dgm:pt>
    <dgm:pt modelId="{EF2F870C-0FCD-4FA2-BEE8-0DE87DD74F79}" type="pres">
      <dgm:prSet presAssocID="{C44A8D28-5D92-4544-8B10-391C7C0116B9}" presName="rootText1" presStyleLbl="node0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FD86DF-1ADD-4664-9B9F-6929DADCCB55}" type="pres">
      <dgm:prSet presAssocID="{C44A8D28-5D92-4544-8B10-391C7C0116B9}" presName="titleText1" presStyleLbl="fgAcc0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283062DE-0FFC-4BBC-8D97-2F4026C43AD5}" type="pres">
      <dgm:prSet presAssocID="{C44A8D28-5D92-4544-8B10-391C7C0116B9}" presName="rootConnector1" presStyleLbl="node1" presStyleIdx="0" presStyleCnt="16"/>
      <dgm:spPr/>
      <dgm:t>
        <a:bodyPr/>
        <a:lstStyle/>
        <a:p>
          <a:endParaRPr lang="zh-CN" altLang="en-US"/>
        </a:p>
      </dgm:t>
    </dgm:pt>
    <dgm:pt modelId="{FBB5EFD5-DB1B-42A3-915B-0832EEB73BBA}" type="pres">
      <dgm:prSet presAssocID="{C44A8D28-5D92-4544-8B10-391C7C0116B9}" presName="hierChild2" presStyleCnt="0"/>
      <dgm:spPr/>
      <dgm:t>
        <a:bodyPr/>
        <a:lstStyle/>
        <a:p>
          <a:endParaRPr lang="zh-CN" altLang="en-US"/>
        </a:p>
      </dgm:t>
    </dgm:pt>
    <dgm:pt modelId="{E88DFD1A-4F6F-49C7-B973-8C80238C85C4}" type="pres">
      <dgm:prSet presAssocID="{0564B273-15FB-4173-9A91-ECB1E70F8C1B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15C58196-725C-434E-8EB4-7307FC50974B}" type="pres">
      <dgm:prSet presAssocID="{172C904E-CEBE-48E1-ADA1-5D7A78FD1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E7667F7-51DF-4E3E-A303-A08178ED9180}" type="pres">
      <dgm:prSet presAssocID="{172C904E-CEBE-48E1-ADA1-5D7A78FD168D}" presName="rootComposite" presStyleCnt="0"/>
      <dgm:spPr/>
      <dgm:t>
        <a:bodyPr/>
        <a:lstStyle/>
        <a:p>
          <a:endParaRPr lang="zh-CN" altLang="en-US"/>
        </a:p>
      </dgm:t>
    </dgm:pt>
    <dgm:pt modelId="{8AD8EC8F-4E61-4E60-9561-CCEFC309323F}" type="pres">
      <dgm:prSet presAssocID="{172C904E-CEBE-48E1-ADA1-5D7A78FD168D}" presName="rootText" presStyleLbl="node1" presStyleIdx="0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EB8C98-3A27-4B56-BEB4-20220E43BB62}" type="pres">
      <dgm:prSet presAssocID="{172C904E-CEBE-48E1-ADA1-5D7A78FD168D}" presName="titleText2" presStyleLbl="fgAcc1" presStyleIdx="0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1E00989-0E18-4185-9E43-6D18224C19D8}" type="pres">
      <dgm:prSet presAssocID="{172C904E-CEBE-48E1-ADA1-5D7A78FD168D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8167E23E-AF57-4505-919D-59B02831EF26}" type="pres">
      <dgm:prSet presAssocID="{172C904E-CEBE-48E1-ADA1-5D7A78FD168D}" presName="hierChild4" presStyleCnt="0"/>
      <dgm:spPr/>
      <dgm:t>
        <a:bodyPr/>
        <a:lstStyle/>
        <a:p>
          <a:endParaRPr lang="zh-CN" altLang="en-US"/>
        </a:p>
      </dgm:t>
    </dgm:pt>
    <dgm:pt modelId="{70D596D1-39C9-4820-831F-9287030FC3D5}" type="pres">
      <dgm:prSet presAssocID="{172C904E-CEBE-48E1-ADA1-5D7A78FD168D}" presName="hierChild5" presStyleCnt="0"/>
      <dgm:spPr/>
      <dgm:t>
        <a:bodyPr/>
        <a:lstStyle/>
        <a:p>
          <a:endParaRPr lang="zh-CN" altLang="en-US"/>
        </a:p>
      </dgm:t>
    </dgm:pt>
    <dgm:pt modelId="{986CF071-9738-427B-B774-6C4A2C49182D}" type="pres">
      <dgm:prSet presAssocID="{C44A8D28-5D92-4544-8B10-391C7C0116B9}" presName="hierChild3" presStyleCnt="0"/>
      <dgm:spPr/>
      <dgm:t>
        <a:bodyPr/>
        <a:lstStyle/>
        <a:p>
          <a:endParaRPr lang="zh-CN" altLang="en-US"/>
        </a:p>
      </dgm:t>
    </dgm:pt>
    <dgm:pt modelId="{386406FA-4F6F-42D6-9FD6-3E1FC4FC9998}" type="pres">
      <dgm:prSet presAssocID="{271CB239-8830-4091-AC06-050C75B8DCBC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1BEADA-5538-4C4D-B64D-350EFE48CAD2}" type="pres">
      <dgm:prSet presAssocID="{271CB239-8830-4091-AC06-050C75B8DCBC}" presName="rootComposite1" presStyleCnt="0"/>
      <dgm:spPr/>
      <dgm:t>
        <a:bodyPr/>
        <a:lstStyle/>
        <a:p>
          <a:endParaRPr lang="zh-CN" altLang="en-US"/>
        </a:p>
      </dgm:t>
    </dgm:pt>
    <dgm:pt modelId="{14D2B178-33F9-4290-BF27-B00A78039992}" type="pres">
      <dgm:prSet presAssocID="{271CB239-8830-4091-AC06-050C75B8DCBC}" presName="rootText1" presStyleLbl="node0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006CFD-3488-4985-A752-6377A4D68171}" type="pres">
      <dgm:prSet presAssocID="{271CB239-8830-4091-AC06-050C75B8DCBC}" presName="titleText1" presStyleLbl="fgAcc0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B8E7693-305C-4621-83FA-0F772C2A4EAA}" type="pres">
      <dgm:prSet presAssocID="{271CB239-8830-4091-AC06-050C75B8DCBC}" presName="rootConnector1" presStyleLbl="node1" presStyleIdx="0" presStyleCnt="16"/>
      <dgm:spPr/>
      <dgm:t>
        <a:bodyPr/>
        <a:lstStyle/>
        <a:p>
          <a:endParaRPr lang="zh-CN" altLang="en-US"/>
        </a:p>
      </dgm:t>
    </dgm:pt>
    <dgm:pt modelId="{1F95D8B8-CB1B-43FE-9C5F-4CCAFCA6B61C}" type="pres">
      <dgm:prSet presAssocID="{271CB239-8830-4091-AC06-050C75B8DCBC}" presName="hierChild2" presStyleCnt="0"/>
      <dgm:spPr/>
      <dgm:t>
        <a:bodyPr/>
        <a:lstStyle/>
        <a:p>
          <a:endParaRPr lang="zh-CN" altLang="en-US"/>
        </a:p>
      </dgm:t>
    </dgm:pt>
    <dgm:pt modelId="{2B076537-9469-4962-B63C-57204F2FD002}" type="pres">
      <dgm:prSet presAssocID="{F225779F-8D2D-4F92-9317-474A8854B6A9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1F69E985-250D-4D37-8EF0-194909148FCE}" type="pres">
      <dgm:prSet presAssocID="{3131DC23-3D86-4D80-AE7B-25E5B0A67D4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1D64ED1-3435-408C-B119-CFD90775075E}" type="pres">
      <dgm:prSet presAssocID="{3131DC23-3D86-4D80-AE7B-25E5B0A67D46}" presName="rootComposite" presStyleCnt="0"/>
      <dgm:spPr/>
      <dgm:t>
        <a:bodyPr/>
        <a:lstStyle/>
        <a:p>
          <a:endParaRPr lang="zh-CN" altLang="en-US"/>
        </a:p>
      </dgm:t>
    </dgm:pt>
    <dgm:pt modelId="{2956B682-8BFC-40B5-8C56-ED7798059B08}" type="pres">
      <dgm:prSet presAssocID="{3131DC23-3D86-4D80-AE7B-25E5B0A67D46}" presName="rootText" presStyleLbl="node1" presStyleIdx="1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85A4B9-46F1-465D-AEA3-6FED1DC5AFFD}" type="pres">
      <dgm:prSet presAssocID="{3131DC23-3D86-4D80-AE7B-25E5B0A67D46}" presName="titleText2" presStyleLbl="fgAcc1" presStyleIdx="1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4FB6D5-540D-4227-95D9-ACC59E268E6C}" type="pres">
      <dgm:prSet presAssocID="{3131DC23-3D86-4D80-AE7B-25E5B0A67D46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460B99C-C22C-4944-A075-477B2B363A79}" type="pres">
      <dgm:prSet presAssocID="{3131DC23-3D86-4D80-AE7B-25E5B0A67D46}" presName="hierChild4" presStyleCnt="0"/>
      <dgm:spPr/>
      <dgm:t>
        <a:bodyPr/>
        <a:lstStyle/>
        <a:p>
          <a:endParaRPr lang="zh-CN" altLang="en-US"/>
        </a:p>
      </dgm:t>
    </dgm:pt>
    <dgm:pt modelId="{7886389A-943E-467E-ACF9-951A6EF23329}" type="pres">
      <dgm:prSet presAssocID="{E7EE0D51-EC61-4506-ACA5-48C51F206663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2792213E-2D34-46B9-B5BD-E3FD2411A681}" type="pres">
      <dgm:prSet presAssocID="{6B68CBA1-7EA8-4091-AAC6-E3351E8E051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175650B-93E8-48EA-AA47-D83E1271FB2F}" type="pres">
      <dgm:prSet presAssocID="{6B68CBA1-7EA8-4091-AAC6-E3351E8E0517}" presName="rootComposite" presStyleCnt="0"/>
      <dgm:spPr/>
      <dgm:t>
        <a:bodyPr/>
        <a:lstStyle/>
        <a:p>
          <a:endParaRPr lang="zh-CN" altLang="en-US"/>
        </a:p>
      </dgm:t>
    </dgm:pt>
    <dgm:pt modelId="{6DE4DF74-D784-4E0E-9C72-502182D4C1C8}" type="pres">
      <dgm:prSet presAssocID="{6B68CBA1-7EA8-4091-AAC6-E3351E8E0517}" presName="rootText" presStyleLbl="node1" presStyleIdx="2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45E53-CD3B-48CA-BB3B-F79E4726F59D}" type="pres">
      <dgm:prSet presAssocID="{6B68CBA1-7EA8-4091-AAC6-E3351E8E0517}" presName="titleText2" presStyleLbl="fgAcc1" presStyleIdx="2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E622F24-087E-47B0-AF0A-56E5CE335237}" type="pres">
      <dgm:prSet presAssocID="{6B68CBA1-7EA8-4091-AAC6-E3351E8E0517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E01B24E3-FA52-4280-B81A-BC8EA905A49F}" type="pres">
      <dgm:prSet presAssocID="{6B68CBA1-7EA8-4091-AAC6-E3351E8E0517}" presName="hierChild4" presStyleCnt="0"/>
      <dgm:spPr/>
      <dgm:t>
        <a:bodyPr/>
        <a:lstStyle/>
        <a:p>
          <a:endParaRPr lang="zh-CN" altLang="en-US"/>
        </a:p>
      </dgm:t>
    </dgm:pt>
    <dgm:pt modelId="{7AC66BBB-FCA8-421C-9E7A-2CCA53407D39}" type="pres">
      <dgm:prSet presAssocID="{B1A6DEAC-DA4C-49CF-A2BE-BBB58DAD7C3B}" presName="Name37" presStyleLbl="parChTrans1D4" presStyleIdx="0" presStyleCnt="10"/>
      <dgm:spPr/>
      <dgm:t>
        <a:bodyPr/>
        <a:lstStyle/>
        <a:p>
          <a:endParaRPr lang="zh-CN" altLang="en-US"/>
        </a:p>
      </dgm:t>
    </dgm:pt>
    <dgm:pt modelId="{8BC76089-D72D-447F-B2AA-C56EB1B85A79}" type="pres">
      <dgm:prSet presAssocID="{3848067E-8A81-450B-A47D-4E7623BBFAD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0FBE7E3-1346-4896-B9E2-A248BC78EED5}" type="pres">
      <dgm:prSet presAssocID="{3848067E-8A81-450B-A47D-4E7623BBFADB}" presName="rootComposite" presStyleCnt="0"/>
      <dgm:spPr/>
      <dgm:t>
        <a:bodyPr/>
        <a:lstStyle/>
        <a:p>
          <a:endParaRPr lang="zh-CN" altLang="en-US"/>
        </a:p>
      </dgm:t>
    </dgm:pt>
    <dgm:pt modelId="{B8ADA630-104E-449E-9456-9DB9B2BC54AC}" type="pres">
      <dgm:prSet presAssocID="{3848067E-8A81-450B-A47D-4E7623BBFADB}" presName="rootText" presStyleLbl="node1" presStyleIdx="3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2BB96F-270D-416B-B3A0-1F46DD408CD4}" type="pres">
      <dgm:prSet presAssocID="{3848067E-8A81-450B-A47D-4E7623BBFADB}" presName="titleText2" presStyleLbl="fgAcc1" presStyleIdx="3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C7EE6DC-BEE5-4C7B-A30D-656FC8D21608}" type="pres">
      <dgm:prSet presAssocID="{3848067E-8A81-450B-A47D-4E7623BBFADB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37D7D765-D239-40D9-84DF-EB77E491214F}" type="pres">
      <dgm:prSet presAssocID="{3848067E-8A81-450B-A47D-4E7623BBFADB}" presName="hierChild4" presStyleCnt="0"/>
      <dgm:spPr/>
      <dgm:t>
        <a:bodyPr/>
        <a:lstStyle/>
        <a:p>
          <a:endParaRPr lang="zh-CN" altLang="en-US"/>
        </a:p>
      </dgm:t>
    </dgm:pt>
    <dgm:pt modelId="{B06013C9-15C3-4C52-9A43-CC3D91515CE1}" type="pres">
      <dgm:prSet presAssocID="{77071B51-34DD-4DE3-AA23-26E74C3EB5EA}" presName="Name37" presStyleLbl="parChTrans1D4" presStyleIdx="1" presStyleCnt="10"/>
      <dgm:spPr/>
      <dgm:t>
        <a:bodyPr/>
        <a:lstStyle/>
        <a:p>
          <a:endParaRPr lang="zh-CN" altLang="en-US"/>
        </a:p>
      </dgm:t>
    </dgm:pt>
    <dgm:pt modelId="{691DF4CA-8913-4E23-BDB3-942E3A558BDF}" type="pres">
      <dgm:prSet presAssocID="{0EB37783-D4E1-4B17-B753-8B824CA110D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A1EFE94-C5F1-4BE8-B982-483BD2BD8C53}" type="pres">
      <dgm:prSet presAssocID="{0EB37783-D4E1-4B17-B753-8B824CA110D6}" presName="rootComposite" presStyleCnt="0"/>
      <dgm:spPr/>
      <dgm:t>
        <a:bodyPr/>
        <a:lstStyle/>
        <a:p>
          <a:endParaRPr lang="zh-CN" altLang="en-US"/>
        </a:p>
      </dgm:t>
    </dgm:pt>
    <dgm:pt modelId="{7BE4ECAD-E7BD-4E31-91F9-D7C6ABC8A1F0}" type="pres">
      <dgm:prSet presAssocID="{0EB37783-D4E1-4B17-B753-8B824CA110D6}" presName="rootText" presStyleLbl="node1" presStyleIdx="4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018F22-B043-4A01-8509-33D9263840ED}" type="pres">
      <dgm:prSet presAssocID="{0EB37783-D4E1-4B17-B753-8B824CA110D6}" presName="titleText2" presStyleLbl="fgAcc1" presStyleIdx="4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3ECF3AF-F4BC-4ED1-8F2B-47525D7CA7DB}" type="pres">
      <dgm:prSet presAssocID="{0EB37783-D4E1-4B17-B753-8B824CA110D6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9648EE1C-780E-410F-9F12-74941CD91E94}" type="pres">
      <dgm:prSet presAssocID="{0EB37783-D4E1-4B17-B753-8B824CA110D6}" presName="hierChild4" presStyleCnt="0"/>
      <dgm:spPr/>
      <dgm:t>
        <a:bodyPr/>
        <a:lstStyle/>
        <a:p>
          <a:endParaRPr lang="zh-CN" altLang="en-US"/>
        </a:p>
      </dgm:t>
    </dgm:pt>
    <dgm:pt modelId="{77EE1E2A-265F-4D6B-9203-5C0D949E3DA1}" type="pres">
      <dgm:prSet presAssocID="{0EB37783-D4E1-4B17-B753-8B824CA110D6}" presName="hierChild5" presStyleCnt="0"/>
      <dgm:spPr/>
      <dgm:t>
        <a:bodyPr/>
        <a:lstStyle/>
        <a:p>
          <a:endParaRPr lang="zh-CN" altLang="en-US"/>
        </a:p>
      </dgm:t>
    </dgm:pt>
    <dgm:pt modelId="{305DA285-8C7C-4AA6-98B4-CBF4021F9ED9}" type="pres">
      <dgm:prSet presAssocID="{31763CD7-87FE-4060-867B-484C96877FB2}" presName="Name37" presStyleLbl="parChTrans1D4" presStyleIdx="2" presStyleCnt="10"/>
      <dgm:spPr/>
      <dgm:t>
        <a:bodyPr/>
        <a:lstStyle/>
        <a:p>
          <a:endParaRPr lang="zh-CN" altLang="en-US"/>
        </a:p>
      </dgm:t>
    </dgm:pt>
    <dgm:pt modelId="{484D1424-3721-440B-AE89-6DCA087AB2CC}" type="pres">
      <dgm:prSet presAssocID="{2EFC2522-F8A2-491B-B943-BD94BDF7C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D52BB23-E1F9-435C-AA8F-B81DA06E40E7}" type="pres">
      <dgm:prSet presAssocID="{2EFC2522-F8A2-491B-B943-BD94BDF7C7EF}" presName="rootComposite" presStyleCnt="0"/>
      <dgm:spPr/>
      <dgm:t>
        <a:bodyPr/>
        <a:lstStyle/>
        <a:p>
          <a:endParaRPr lang="zh-CN" altLang="en-US"/>
        </a:p>
      </dgm:t>
    </dgm:pt>
    <dgm:pt modelId="{E2171EEA-80E0-4340-9327-43B7D6F2E490}" type="pres">
      <dgm:prSet presAssocID="{2EFC2522-F8A2-491B-B943-BD94BDF7C7EF}" presName="rootText" presStyleLbl="node1" presStyleIdx="5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F32816-0E37-4B89-B36C-18128269A7D5}" type="pres">
      <dgm:prSet presAssocID="{2EFC2522-F8A2-491B-B943-BD94BDF7C7EF}" presName="titleText2" presStyleLbl="fgAcc1" presStyleIdx="5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C2620B39-8C02-4476-9852-0AA24F1D28E3}" type="pres">
      <dgm:prSet presAssocID="{2EFC2522-F8A2-491B-B943-BD94BDF7C7E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2F40403F-4C2A-42D2-A16C-763699C88407}" type="pres">
      <dgm:prSet presAssocID="{2EFC2522-F8A2-491B-B943-BD94BDF7C7EF}" presName="hierChild4" presStyleCnt="0"/>
      <dgm:spPr/>
      <dgm:t>
        <a:bodyPr/>
        <a:lstStyle/>
        <a:p>
          <a:endParaRPr lang="zh-CN" altLang="en-US"/>
        </a:p>
      </dgm:t>
    </dgm:pt>
    <dgm:pt modelId="{E11BD2FB-1EB1-4FF1-9B34-22797B7A9238}" type="pres">
      <dgm:prSet presAssocID="{2EFC2522-F8A2-491B-B943-BD94BDF7C7EF}" presName="hierChild5" presStyleCnt="0"/>
      <dgm:spPr/>
      <dgm:t>
        <a:bodyPr/>
        <a:lstStyle/>
        <a:p>
          <a:endParaRPr lang="zh-CN" altLang="en-US"/>
        </a:p>
      </dgm:t>
    </dgm:pt>
    <dgm:pt modelId="{DAF3A583-7416-461E-B3A6-52BB7D7770DB}" type="pres">
      <dgm:prSet presAssocID="{859A23D0-3744-47A2-8487-DF92CD2E890A}" presName="Name37" presStyleLbl="parChTrans1D4" presStyleIdx="3" presStyleCnt="10"/>
      <dgm:spPr/>
      <dgm:t>
        <a:bodyPr/>
        <a:lstStyle/>
        <a:p>
          <a:endParaRPr lang="zh-CN" altLang="en-US"/>
        </a:p>
      </dgm:t>
    </dgm:pt>
    <dgm:pt modelId="{E9388307-A1F3-4D38-A969-E5530B3DBD86}" type="pres">
      <dgm:prSet presAssocID="{16CF2F11-4536-42CC-A973-0B105747D40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3F370-54D5-493B-86FA-978681C8B740}" type="pres">
      <dgm:prSet presAssocID="{16CF2F11-4536-42CC-A973-0B105747D40F}" presName="rootComposite" presStyleCnt="0"/>
      <dgm:spPr/>
      <dgm:t>
        <a:bodyPr/>
        <a:lstStyle/>
        <a:p>
          <a:endParaRPr lang="zh-CN" altLang="en-US"/>
        </a:p>
      </dgm:t>
    </dgm:pt>
    <dgm:pt modelId="{50314ACA-BF3D-446D-A69C-581E3D5EA2CF}" type="pres">
      <dgm:prSet presAssocID="{16CF2F11-4536-42CC-A973-0B105747D40F}" presName="rootText" presStyleLbl="node1" presStyleIdx="6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51E94D-E6EE-40A5-B241-3B6E165E609E}" type="pres">
      <dgm:prSet presAssocID="{16CF2F11-4536-42CC-A973-0B105747D40F}" presName="titleText2" presStyleLbl="fgAcc1" presStyleIdx="6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90F497B-EA27-4501-BB20-0D9C00D19D46}" type="pres">
      <dgm:prSet presAssocID="{16CF2F11-4536-42CC-A973-0B105747D40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525A4F70-0921-4D8F-9D34-354414157D43}" type="pres">
      <dgm:prSet presAssocID="{16CF2F11-4536-42CC-A973-0B105747D40F}" presName="hierChild4" presStyleCnt="0"/>
      <dgm:spPr/>
      <dgm:t>
        <a:bodyPr/>
        <a:lstStyle/>
        <a:p>
          <a:endParaRPr lang="zh-CN" altLang="en-US"/>
        </a:p>
      </dgm:t>
    </dgm:pt>
    <dgm:pt modelId="{6CEEC653-7B8C-44A5-85B5-22E51532E5EF}" type="pres">
      <dgm:prSet presAssocID="{16CF2F11-4536-42CC-A973-0B105747D40F}" presName="hierChild5" presStyleCnt="0"/>
      <dgm:spPr/>
      <dgm:t>
        <a:bodyPr/>
        <a:lstStyle/>
        <a:p>
          <a:endParaRPr lang="zh-CN" altLang="en-US"/>
        </a:p>
      </dgm:t>
    </dgm:pt>
    <dgm:pt modelId="{51FA3EC4-B16B-49F1-A6F8-9D7CCD791F0E}" type="pres">
      <dgm:prSet presAssocID="{3848067E-8A81-450B-A47D-4E7623BBFADB}" presName="hierChild5" presStyleCnt="0"/>
      <dgm:spPr/>
      <dgm:t>
        <a:bodyPr/>
        <a:lstStyle/>
        <a:p>
          <a:endParaRPr lang="zh-CN" altLang="en-US"/>
        </a:p>
      </dgm:t>
    </dgm:pt>
    <dgm:pt modelId="{04FF99AB-CA63-4257-9C65-E93849C5B5EE}" type="pres">
      <dgm:prSet presAssocID="{6B68CBA1-7EA8-4091-AAC6-E3351E8E0517}" presName="hierChild5" presStyleCnt="0"/>
      <dgm:spPr/>
      <dgm:t>
        <a:bodyPr/>
        <a:lstStyle/>
        <a:p>
          <a:endParaRPr lang="zh-CN" altLang="en-US"/>
        </a:p>
      </dgm:t>
    </dgm:pt>
    <dgm:pt modelId="{1E0FEC1C-3DA4-472C-BF8B-C83C8EB43640}" type="pres">
      <dgm:prSet presAssocID="{EC4CE6F4-4461-46B2-A110-89B93C4F13B7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6D456663-1DEE-4877-B6D0-A60953346B5B}" type="pres">
      <dgm:prSet presAssocID="{C829235E-9B5A-4D76-BBA9-39C4627D4A6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CC20AE4-6367-4538-A119-71EF47B4613B}" type="pres">
      <dgm:prSet presAssocID="{C829235E-9B5A-4D76-BBA9-39C4627D4A69}" presName="rootComposite" presStyleCnt="0"/>
      <dgm:spPr/>
      <dgm:t>
        <a:bodyPr/>
        <a:lstStyle/>
        <a:p>
          <a:endParaRPr lang="zh-CN" altLang="en-US"/>
        </a:p>
      </dgm:t>
    </dgm:pt>
    <dgm:pt modelId="{FB1DCB93-6413-4190-842B-132D2B1193E5}" type="pres">
      <dgm:prSet presAssocID="{C829235E-9B5A-4D76-BBA9-39C4627D4A69}" presName="rootText" presStyleLbl="node1" presStyleIdx="7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03B7B7-5DC7-4BC8-A349-10D9DC382B08}" type="pres">
      <dgm:prSet presAssocID="{C829235E-9B5A-4D76-BBA9-39C4627D4A69}" presName="titleText2" presStyleLbl="fgAcc1" presStyleIdx="7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C30EEC36-73A3-49CE-8F05-773E16777BF6}" type="pres">
      <dgm:prSet presAssocID="{C829235E-9B5A-4D76-BBA9-39C4627D4A69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11BD8ED0-D0BC-45AD-A7A1-D8FD01EC837A}" type="pres">
      <dgm:prSet presAssocID="{C829235E-9B5A-4D76-BBA9-39C4627D4A69}" presName="hierChild4" presStyleCnt="0"/>
      <dgm:spPr/>
      <dgm:t>
        <a:bodyPr/>
        <a:lstStyle/>
        <a:p>
          <a:endParaRPr lang="zh-CN" altLang="en-US"/>
        </a:p>
      </dgm:t>
    </dgm:pt>
    <dgm:pt modelId="{838ED5DE-7A12-430D-902B-6438DB2DE5A1}" type="pres">
      <dgm:prSet presAssocID="{C829235E-9B5A-4D76-BBA9-39C4627D4A69}" presName="hierChild5" presStyleCnt="0"/>
      <dgm:spPr/>
      <dgm:t>
        <a:bodyPr/>
        <a:lstStyle/>
        <a:p>
          <a:endParaRPr lang="zh-CN" altLang="en-US"/>
        </a:p>
      </dgm:t>
    </dgm:pt>
    <dgm:pt modelId="{685D2981-AF5F-47CD-9AB5-5485359C8EFC}" type="pres">
      <dgm:prSet presAssocID="{83E77865-5285-4D6F-AE7D-150022C2896B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63910BC4-280F-4220-B25F-951DE383AF23}" type="pres">
      <dgm:prSet presAssocID="{21487646-6A97-487C-9CEA-9D6DCCC88D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F2F0E43-C5AF-4527-8879-59FC682224F0}" type="pres">
      <dgm:prSet presAssocID="{21487646-6A97-487C-9CEA-9D6DCCC88D41}" presName="rootComposite" presStyleCnt="0"/>
      <dgm:spPr/>
      <dgm:t>
        <a:bodyPr/>
        <a:lstStyle/>
        <a:p>
          <a:endParaRPr lang="zh-CN" altLang="en-US"/>
        </a:p>
      </dgm:t>
    </dgm:pt>
    <dgm:pt modelId="{85A5F8B6-4AA1-4EC3-889A-1B76727B194C}" type="pres">
      <dgm:prSet presAssocID="{21487646-6A97-487C-9CEA-9D6DCCC88D41}" presName="rootText" presStyleLbl="node1" presStyleIdx="8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6C14E7-0C48-4248-8DCD-EA357466C3FF}" type="pres">
      <dgm:prSet presAssocID="{21487646-6A97-487C-9CEA-9D6DCCC88D41}" presName="titleText2" presStyleLbl="fgAcc1" presStyleIdx="8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E6242E7-D666-4A5C-BE0A-05EEF5443B47}" type="pres">
      <dgm:prSet presAssocID="{21487646-6A97-487C-9CEA-9D6DCCC88D41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0CBF886E-83C8-40D3-BDC7-AE62D4EC733A}" type="pres">
      <dgm:prSet presAssocID="{21487646-6A97-487C-9CEA-9D6DCCC88D41}" presName="hierChild4" presStyleCnt="0"/>
      <dgm:spPr/>
      <dgm:t>
        <a:bodyPr/>
        <a:lstStyle/>
        <a:p>
          <a:endParaRPr lang="zh-CN" altLang="en-US"/>
        </a:p>
      </dgm:t>
    </dgm:pt>
    <dgm:pt modelId="{E9219F54-CA8C-4FF2-9AAF-50B724216806}" type="pres">
      <dgm:prSet presAssocID="{90FA967C-2D7B-4A05-9396-2FC6E45117F5}" presName="Name37" presStyleLbl="parChTrans1D4" presStyleIdx="4" presStyleCnt="10"/>
      <dgm:spPr/>
      <dgm:t>
        <a:bodyPr/>
        <a:lstStyle/>
        <a:p>
          <a:endParaRPr lang="zh-CN" altLang="en-US"/>
        </a:p>
      </dgm:t>
    </dgm:pt>
    <dgm:pt modelId="{73EB2C7C-A614-4879-8A06-E5EAF180672F}" type="pres">
      <dgm:prSet presAssocID="{CA01374B-C83E-4A33-9E5B-3BCEA2AB1C7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B674D18-988B-4C25-B524-1745C6E4A56D}" type="pres">
      <dgm:prSet presAssocID="{CA01374B-C83E-4A33-9E5B-3BCEA2AB1C75}" presName="rootComposite" presStyleCnt="0"/>
      <dgm:spPr/>
      <dgm:t>
        <a:bodyPr/>
        <a:lstStyle/>
        <a:p>
          <a:endParaRPr lang="zh-CN" altLang="en-US"/>
        </a:p>
      </dgm:t>
    </dgm:pt>
    <dgm:pt modelId="{932E808B-F6C5-4B69-9665-100EA0468407}" type="pres">
      <dgm:prSet presAssocID="{CA01374B-C83E-4A33-9E5B-3BCEA2AB1C75}" presName="rootText" presStyleLbl="node1" presStyleIdx="9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EF83E2-5762-4820-9B5A-71EDA06A3A69}" type="pres">
      <dgm:prSet presAssocID="{CA01374B-C83E-4A33-9E5B-3BCEA2AB1C75}" presName="titleText2" presStyleLbl="fgAcc1" presStyleIdx="9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3A44219-0EB9-4713-9CDA-EE320736FE3D}" type="pres">
      <dgm:prSet presAssocID="{CA01374B-C83E-4A33-9E5B-3BCEA2AB1C75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811798A7-C2E6-4C46-BDEC-61848B2C8B87}" type="pres">
      <dgm:prSet presAssocID="{CA01374B-C83E-4A33-9E5B-3BCEA2AB1C75}" presName="hierChild4" presStyleCnt="0"/>
      <dgm:spPr/>
      <dgm:t>
        <a:bodyPr/>
        <a:lstStyle/>
        <a:p>
          <a:endParaRPr lang="zh-CN" altLang="en-US"/>
        </a:p>
      </dgm:t>
    </dgm:pt>
    <dgm:pt modelId="{AF5A2B24-262E-47A4-A327-17C63A10CC51}" type="pres">
      <dgm:prSet presAssocID="{CA01374B-C83E-4A33-9E5B-3BCEA2AB1C75}" presName="hierChild5" presStyleCnt="0"/>
      <dgm:spPr/>
      <dgm:t>
        <a:bodyPr/>
        <a:lstStyle/>
        <a:p>
          <a:endParaRPr lang="zh-CN" altLang="en-US"/>
        </a:p>
      </dgm:t>
    </dgm:pt>
    <dgm:pt modelId="{8654CFBB-81FF-4A11-812A-BC1077C2A14E}" type="pres">
      <dgm:prSet presAssocID="{ECA35F6C-2A65-4B67-879E-F2777013CC06}" presName="Name37" presStyleLbl="parChTrans1D4" presStyleIdx="5" presStyleCnt="10"/>
      <dgm:spPr/>
      <dgm:t>
        <a:bodyPr/>
        <a:lstStyle/>
        <a:p>
          <a:endParaRPr lang="zh-CN" altLang="en-US"/>
        </a:p>
      </dgm:t>
    </dgm:pt>
    <dgm:pt modelId="{3C0B13C4-2A37-475A-8B47-3AC0AA05E5A4}" type="pres">
      <dgm:prSet presAssocID="{B6497F5C-78E8-46EC-953C-D14321A8A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14CE3-ECA7-4477-8173-8D09272EC151}" type="pres">
      <dgm:prSet presAssocID="{B6497F5C-78E8-46EC-953C-D14321A8A654}" presName="rootComposite" presStyleCnt="0"/>
      <dgm:spPr/>
      <dgm:t>
        <a:bodyPr/>
        <a:lstStyle/>
        <a:p>
          <a:endParaRPr lang="zh-CN" altLang="en-US"/>
        </a:p>
      </dgm:t>
    </dgm:pt>
    <dgm:pt modelId="{B7C5B440-F379-4296-9AEF-C0D6F38BE995}" type="pres">
      <dgm:prSet presAssocID="{B6497F5C-78E8-46EC-953C-D14321A8A654}" presName="rootText" presStyleLbl="node1" presStyleIdx="10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62454C-A9D2-4EBD-8377-037CD92FB90C}" type="pres">
      <dgm:prSet presAssocID="{B6497F5C-78E8-46EC-953C-D14321A8A654}" presName="titleText2" presStyleLbl="fgAcc1" presStyleIdx="10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B324252A-3580-4238-B0F3-3384C1636505}" type="pres">
      <dgm:prSet presAssocID="{B6497F5C-78E8-46EC-953C-D14321A8A654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86BEEB08-31D5-4881-9E9F-CE97494D67F0}" type="pres">
      <dgm:prSet presAssocID="{B6497F5C-78E8-46EC-953C-D14321A8A654}" presName="hierChild4" presStyleCnt="0"/>
      <dgm:spPr/>
      <dgm:t>
        <a:bodyPr/>
        <a:lstStyle/>
        <a:p>
          <a:endParaRPr lang="zh-CN" altLang="en-US"/>
        </a:p>
      </dgm:t>
    </dgm:pt>
    <dgm:pt modelId="{81EA3601-EEAF-48A5-A414-CE16D063B5E1}" type="pres">
      <dgm:prSet presAssocID="{B6497F5C-78E8-46EC-953C-D14321A8A654}" presName="hierChild5" presStyleCnt="0"/>
      <dgm:spPr/>
      <dgm:t>
        <a:bodyPr/>
        <a:lstStyle/>
        <a:p>
          <a:endParaRPr lang="zh-CN" altLang="en-US"/>
        </a:p>
      </dgm:t>
    </dgm:pt>
    <dgm:pt modelId="{E552113C-B5A8-414A-9B92-DC112316E807}" type="pres">
      <dgm:prSet presAssocID="{F3F292EA-DEB6-48E9-A5E0-6CA390C0EAED}" presName="Name37" presStyleLbl="parChTrans1D4" presStyleIdx="6" presStyleCnt="10"/>
      <dgm:spPr/>
      <dgm:t>
        <a:bodyPr/>
        <a:lstStyle/>
        <a:p>
          <a:endParaRPr lang="zh-CN" altLang="en-US"/>
        </a:p>
      </dgm:t>
    </dgm:pt>
    <dgm:pt modelId="{3CDA6FB7-11C0-4C5E-AC77-A940F3F3E3BA}" type="pres">
      <dgm:prSet presAssocID="{98BBBAF6-304F-4FF9-BFA7-26916E118C0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4C2870B-F240-4844-9465-2D5491BE2F01}" type="pres">
      <dgm:prSet presAssocID="{98BBBAF6-304F-4FF9-BFA7-26916E118C0F}" presName="rootComposite" presStyleCnt="0"/>
      <dgm:spPr/>
      <dgm:t>
        <a:bodyPr/>
        <a:lstStyle/>
        <a:p>
          <a:endParaRPr lang="zh-CN" altLang="en-US"/>
        </a:p>
      </dgm:t>
    </dgm:pt>
    <dgm:pt modelId="{EF220ED0-3119-4337-B810-D4FE7347D754}" type="pres">
      <dgm:prSet presAssocID="{98BBBAF6-304F-4FF9-BFA7-26916E118C0F}" presName="rootText" presStyleLbl="node1" presStyleIdx="11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0B4E2C-7BA6-476C-B087-8322272C36AC}" type="pres">
      <dgm:prSet presAssocID="{98BBBAF6-304F-4FF9-BFA7-26916E118C0F}" presName="titleText2" presStyleLbl="fgAcc1" presStyleIdx="11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C93F48A-6578-4205-AC74-843F2AB9EFBE}" type="pres">
      <dgm:prSet presAssocID="{98BBBAF6-304F-4FF9-BFA7-26916E118C0F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68432830-4830-46BB-B474-3F3ED5E9E522}" type="pres">
      <dgm:prSet presAssocID="{98BBBAF6-304F-4FF9-BFA7-26916E118C0F}" presName="hierChild4" presStyleCnt="0"/>
      <dgm:spPr/>
      <dgm:t>
        <a:bodyPr/>
        <a:lstStyle/>
        <a:p>
          <a:endParaRPr lang="zh-CN" altLang="en-US"/>
        </a:p>
      </dgm:t>
    </dgm:pt>
    <dgm:pt modelId="{A9F8C4F7-93B4-4EAB-8768-383199E4CE5D}" type="pres">
      <dgm:prSet presAssocID="{98BBBAF6-304F-4FF9-BFA7-26916E118C0F}" presName="hierChild5" presStyleCnt="0"/>
      <dgm:spPr/>
      <dgm:t>
        <a:bodyPr/>
        <a:lstStyle/>
        <a:p>
          <a:endParaRPr lang="zh-CN" altLang="en-US"/>
        </a:p>
      </dgm:t>
    </dgm:pt>
    <dgm:pt modelId="{9AF0ED7E-95C1-4104-A9E9-F4D32091DC58}" type="pres">
      <dgm:prSet presAssocID="{1F7CC99A-974E-44F6-A9FE-ACB6A8D25B8E}" presName="Name37" presStyleLbl="parChTrans1D4" presStyleIdx="7" presStyleCnt="10"/>
      <dgm:spPr/>
      <dgm:t>
        <a:bodyPr/>
        <a:lstStyle/>
        <a:p>
          <a:endParaRPr lang="zh-CN" altLang="en-US"/>
        </a:p>
      </dgm:t>
    </dgm:pt>
    <dgm:pt modelId="{8C14A862-D9D4-42C9-8FFA-0552BEE25C75}" type="pres">
      <dgm:prSet presAssocID="{4967BB7C-FBC0-47BB-824E-D7E97293F97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B2ED4B2-4F36-40A2-9F39-91D5470C50FD}" type="pres">
      <dgm:prSet presAssocID="{4967BB7C-FBC0-47BB-824E-D7E97293F974}" presName="rootComposite" presStyleCnt="0"/>
      <dgm:spPr/>
      <dgm:t>
        <a:bodyPr/>
        <a:lstStyle/>
        <a:p>
          <a:endParaRPr lang="zh-CN" altLang="en-US"/>
        </a:p>
      </dgm:t>
    </dgm:pt>
    <dgm:pt modelId="{9306D055-6DE5-4C2D-9F2D-AD58F93DA99A}" type="pres">
      <dgm:prSet presAssocID="{4967BB7C-FBC0-47BB-824E-D7E97293F974}" presName="rootText" presStyleLbl="node1" presStyleIdx="12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AD06BC-9E6B-4FB4-8200-1002F3A235E3}" type="pres">
      <dgm:prSet presAssocID="{4967BB7C-FBC0-47BB-824E-D7E97293F974}" presName="titleText2" presStyleLbl="fgAcc1" presStyleIdx="12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4F9E598-7691-461E-9862-1578AD3CF022}" type="pres">
      <dgm:prSet presAssocID="{4967BB7C-FBC0-47BB-824E-D7E97293F974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D9A91A7-659B-4A85-A8CE-D1BF0470F2C1}" type="pres">
      <dgm:prSet presAssocID="{4967BB7C-FBC0-47BB-824E-D7E97293F974}" presName="hierChild4" presStyleCnt="0"/>
      <dgm:spPr/>
      <dgm:t>
        <a:bodyPr/>
        <a:lstStyle/>
        <a:p>
          <a:endParaRPr lang="zh-CN" altLang="en-US"/>
        </a:p>
      </dgm:t>
    </dgm:pt>
    <dgm:pt modelId="{93F4C969-8063-45A8-A395-87D1C1CEBA59}" type="pres">
      <dgm:prSet presAssocID="{4967BB7C-FBC0-47BB-824E-D7E97293F974}" presName="hierChild5" presStyleCnt="0"/>
      <dgm:spPr/>
      <dgm:t>
        <a:bodyPr/>
        <a:lstStyle/>
        <a:p>
          <a:endParaRPr lang="zh-CN" altLang="en-US"/>
        </a:p>
      </dgm:t>
    </dgm:pt>
    <dgm:pt modelId="{16C6B459-D03F-44CC-8455-337E661AE772}" type="pres">
      <dgm:prSet presAssocID="{37092B36-3C60-4906-B14D-6F2CFDAA40F0}" presName="Name37" presStyleLbl="parChTrans1D4" presStyleIdx="8" presStyleCnt="10"/>
      <dgm:spPr/>
      <dgm:t>
        <a:bodyPr/>
        <a:lstStyle/>
        <a:p>
          <a:endParaRPr lang="zh-CN" altLang="en-US"/>
        </a:p>
      </dgm:t>
    </dgm:pt>
    <dgm:pt modelId="{5D667A87-6EA0-40C8-B39A-491308384593}" type="pres">
      <dgm:prSet presAssocID="{9C63EB3A-CAE1-4B4F-B29A-DD90704493E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7BCBD4C-C173-422B-BBA0-66425A20510B}" type="pres">
      <dgm:prSet presAssocID="{9C63EB3A-CAE1-4B4F-B29A-DD90704493E6}" presName="rootComposite" presStyleCnt="0"/>
      <dgm:spPr/>
      <dgm:t>
        <a:bodyPr/>
        <a:lstStyle/>
        <a:p>
          <a:endParaRPr lang="zh-CN" altLang="en-US"/>
        </a:p>
      </dgm:t>
    </dgm:pt>
    <dgm:pt modelId="{3F5EB46D-2073-4A54-BF47-131014D7C191}" type="pres">
      <dgm:prSet presAssocID="{9C63EB3A-CAE1-4B4F-B29A-DD90704493E6}" presName="rootText" presStyleLbl="node1" presStyleIdx="13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7232CB-87A8-46E2-9BEB-E666AAFA8303}" type="pres">
      <dgm:prSet presAssocID="{9C63EB3A-CAE1-4B4F-B29A-DD90704493E6}" presName="titleText2" presStyleLbl="fgAcc1" presStyleIdx="13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9C6C09-2234-4DB5-85CE-BFC82FE31D21}" type="pres">
      <dgm:prSet presAssocID="{9C63EB3A-CAE1-4B4F-B29A-DD90704493E6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3B5DB9A-6FD9-4072-82A2-3B8E46B5094C}" type="pres">
      <dgm:prSet presAssocID="{9C63EB3A-CAE1-4B4F-B29A-DD90704493E6}" presName="hierChild4" presStyleCnt="0"/>
      <dgm:spPr/>
      <dgm:t>
        <a:bodyPr/>
        <a:lstStyle/>
        <a:p>
          <a:endParaRPr lang="zh-CN" altLang="en-US"/>
        </a:p>
      </dgm:t>
    </dgm:pt>
    <dgm:pt modelId="{9637631E-C216-4233-99A6-1B349D99A001}" type="pres">
      <dgm:prSet presAssocID="{9C63EB3A-CAE1-4B4F-B29A-DD90704493E6}" presName="hierChild5" presStyleCnt="0"/>
      <dgm:spPr/>
      <dgm:t>
        <a:bodyPr/>
        <a:lstStyle/>
        <a:p>
          <a:endParaRPr lang="zh-CN" altLang="en-US"/>
        </a:p>
      </dgm:t>
    </dgm:pt>
    <dgm:pt modelId="{3B8E55A4-1ADF-4EA4-A1D0-E5B325AD6977}" type="pres">
      <dgm:prSet presAssocID="{CCF6C282-AEF1-4523-99EF-7DEF3DB7E086}" presName="Name37" presStyleLbl="parChTrans1D4" presStyleIdx="9" presStyleCnt="10"/>
      <dgm:spPr/>
      <dgm:t>
        <a:bodyPr/>
        <a:lstStyle/>
        <a:p>
          <a:endParaRPr lang="zh-CN" altLang="en-US"/>
        </a:p>
      </dgm:t>
    </dgm:pt>
    <dgm:pt modelId="{3A767EDC-331D-46FC-B67C-D5DF703080A4}" type="pres">
      <dgm:prSet presAssocID="{C8F8BD17-CEC0-4165-AEFD-987980D940D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C019769-A89A-4C9B-9D9D-7A64FB27FA58}" type="pres">
      <dgm:prSet presAssocID="{C8F8BD17-CEC0-4165-AEFD-987980D940DE}" presName="rootComposite" presStyleCnt="0"/>
      <dgm:spPr/>
      <dgm:t>
        <a:bodyPr/>
        <a:lstStyle/>
        <a:p>
          <a:endParaRPr lang="zh-CN" altLang="en-US"/>
        </a:p>
      </dgm:t>
    </dgm:pt>
    <dgm:pt modelId="{E35426B0-46BA-4537-AB33-D700F6668397}" type="pres">
      <dgm:prSet presAssocID="{C8F8BD17-CEC0-4165-AEFD-987980D940DE}" presName="rootText" presStyleLbl="node1" presStyleIdx="14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2B29B6-7832-45BE-86B1-8642EB32F7E1}" type="pres">
      <dgm:prSet presAssocID="{C8F8BD17-CEC0-4165-AEFD-987980D940DE}" presName="titleText2" presStyleLbl="fgAcc1" presStyleIdx="14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E4B20B5F-EBB0-4791-B5B8-933583DEC3F7}" type="pres">
      <dgm:prSet presAssocID="{C8F8BD17-CEC0-4165-AEFD-987980D940DE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A135FA69-9EF7-45FD-BA30-497115CDCF02}" type="pres">
      <dgm:prSet presAssocID="{C8F8BD17-CEC0-4165-AEFD-987980D940DE}" presName="hierChild4" presStyleCnt="0"/>
      <dgm:spPr/>
      <dgm:t>
        <a:bodyPr/>
        <a:lstStyle/>
        <a:p>
          <a:endParaRPr lang="zh-CN" altLang="en-US"/>
        </a:p>
      </dgm:t>
    </dgm:pt>
    <dgm:pt modelId="{9D53E761-2FF0-4CF6-B917-A2A31FBFFB82}" type="pres">
      <dgm:prSet presAssocID="{C8F8BD17-CEC0-4165-AEFD-987980D940DE}" presName="hierChild5" presStyleCnt="0"/>
      <dgm:spPr/>
      <dgm:t>
        <a:bodyPr/>
        <a:lstStyle/>
        <a:p>
          <a:endParaRPr lang="zh-CN" altLang="en-US"/>
        </a:p>
      </dgm:t>
    </dgm:pt>
    <dgm:pt modelId="{905C725A-3A71-47B0-976B-BE0D5F1133B7}" type="pres">
      <dgm:prSet presAssocID="{21487646-6A97-487C-9CEA-9D6DCCC88D41}" presName="hierChild5" presStyleCnt="0"/>
      <dgm:spPr/>
      <dgm:t>
        <a:bodyPr/>
        <a:lstStyle/>
        <a:p>
          <a:endParaRPr lang="zh-CN" altLang="en-US"/>
        </a:p>
      </dgm:t>
    </dgm:pt>
    <dgm:pt modelId="{624E7B54-0C46-4AFC-9DB0-0FCC599265CD}" type="pres">
      <dgm:prSet presAssocID="{60812FC3-A7D4-4FE9-82DA-89F71CBC3944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CF8CDBA4-A40F-4BF0-A743-20025CBA1FA2}" type="pres">
      <dgm:prSet presAssocID="{A8DF462A-13F6-49F4-97DD-1059DCA9A5A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9C82B7D-7C8B-4736-AD00-9EB6F26D573A}" type="pres">
      <dgm:prSet presAssocID="{A8DF462A-13F6-49F4-97DD-1059DCA9A5AE}" presName="rootComposite" presStyleCnt="0"/>
      <dgm:spPr/>
      <dgm:t>
        <a:bodyPr/>
        <a:lstStyle/>
        <a:p>
          <a:endParaRPr lang="zh-CN" altLang="en-US"/>
        </a:p>
      </dgm:t>
    </dgm:pt>
    <dgm:pt modelId="{0ACE7C4D-2E11-4ED8-9622-AEF75EFAE2A8}" type="pres">
      <dgm:prSet presAssocID="{A8DF462A-13F6-49F4-97DD-1059DCA9A5AE}" presName="rootText" presStyleLbl="node1" presStyleIdx="15" presStyleCnt="16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F9D73-CB3D-4CB0-ADD5-D3B20D496E41}" type="pres">
      <dgm:prSet presAssocID="{A8DF462A-13F6-49F4-97DD-1059DCA9A5AE}" presName="titleText2" presStyleLbl="fgAcc1" presStyleIdx="15" presStyleCnt="16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62A934E4-7B5A-490F-B002-9F7A86E90C55}" type="pres">
      <dgm:prSet presAssocID="{A8DF462A-13F6-49F4-97DD-1059DCA9A5AE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B2A736F7-A38E-430D-879B-249163A97506}" type="pres">
      <dgm:prSet presAssocID="{A8DF462A-13F6-49F4-97DD-1059DCA9A5AE}" presName="hierChild4" presStyleCnt="0"/>
      <dgm:spPr/>
      <dgm:t>
        <a:bodyPr/>
        <a:lstStyle/>
        <a:p>
          <a:endParaRPr lang="zh-CN" altLang="en-US"/>
        </a:p>
      </dgm:t>
    </dgm:pt>
    <dgm:pt modelId="{9860DC16-2BD8-4C62-9142-CEA47FD1AC1B}" type="pres">
      <dgm:prSet presAssocID="{A8DF462A-13F6-49F4-97DD-1059DCA9A5AE}" presName="hierChild5" presStyleCnt="0"/>
      <dgm:spPr/>
      <dgm:t>
        <a:bodyPr/>
        <a:lstStyle/>
        <a:p>
          <a:endParaRPr lang="zh-CN" altLang="en-US"/>
        </a:p>
      </dgm:t>
    </dgm:pt>
    <dgm:pt modelId="{2EEB425F-188F-40B2-8684-77E1AA7AF9F5}" type="pres">
      <dgm:prSet presAssocID="{3131DC23-3D86-4D80-AE7B-25E5B0A67D46}" presName="hierChild5" presStyleCnt="0"/>
      <dgm:spPr/>
      <dgm:t>
        <a:bodyPr/>
        <a:lstStyle/>
        <a:p>
          <a:endParaRPr lang="zh-CN" altLang="en-US"/>
        </a:p>
      </dgm:t>
    </dgm:pt>
    <dgm:pt modelId="{CDAC5871-4DE4-4663-BAD3-EC7E6E2E6779}" type="pres">
      <dgm:prSet presAssocID="{271CB239-8830-4091-AC06-050C75B8DCBC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72D635E8-6864-4FE1-9F71-1D7C14A68BBD}" srcId="{3848067E-8A81-450B-A47D-4E7623BBFADB}" destId="{16CF2F11-4536-42CC-A973-0B105747D40F}" srcOrd="2" destOrd="0" parTransId="{859A23D0-3744-47A2-8487-DF92CD2E890A}" sibTransId="{CE59AA91-DC49-4158-98B5-E6A0C92CAB21}"/>
    <dgm:cxn modelId="{A2854746-5822-4713-9379-F50ACBA63C40}" type="presOf" srcId="{C829235E-9B5A-4D76-BBA9-39C4627D4A69}" destId="{C30EEC36-73A3-49CE-8F05-773E16777BF6}" srcOrd="1" destOrd="0" presId="urn:microsoft.com/office/officeart/2008/layout/NameandTitleOrganizationalChart"/>
    <dgm:cxn modelId="{0A7246CE-B7C7-461B-AF74-1AF90C8F44C0}" type="presOf" srcId="{3131DC23-3D86-4D80-AE7B-25E5B0A67D46}" destId="{2956B682-8BFC-40B5-8C56-ED7798059B08}" srcOrd="0" destOrd="0" presId="urn:microsoft.com/office/officeart/2008/layout/NameandTitleOrganizationalChart"/>
    <dgm:cxn modelId="{366EB00D-A4C9-4941-A03F-2CB8F1D97568}" type="presOf" srcId="{EC4CE6F4-4461-46B2-A110-89B93C4F13B7}" destId="{1E0FEC1C-3DA4-472C-BF8B-C83C8EB43640}" srcOrd="0" destOrd="0" presId="urn:microsoft.com/office/officeart/2008/layout/NameandTitleOrganizationalChart"/>
    <dgm:cxn modelId="{EFAD63ED-3D8F-45BA-8394-D8FF09379D38}" type="presOf" srcId="{9C63EB3A-CAE1-4B4F-B29A-DD90704493E6}" destId="{3F5EB46D-2073-4A54-BF47-131014D7C191}" srcOrd="0" destOrd="0" presId="urn:microsoft.com/office/officeart/2008/layout/NameandTitleOrganizationalChart"/>
    <dgm:cxn modelId="{220AD369-19B9-499A-B95E-4B90FF8C3D0C}" type="presOf" srcId="{C44A8D28-5D92-4544-8B10-391C7C0116B9}" destId="{283062DE-0FFC-4BBC-8D97-2F4026C43AD5}" srcOrd="1" destOrd="0" presId="urn:microsoft.com/office/officeart/2008/layout/NameandTitleOrganizationalChart"/>
    <dgm:cxn modelId="{04B5FBB4-6758-4370-B114-BBCE3BBA7040}" type="presOf" srcId="{B6497F5C-78E8-46EC-953C-D14321A8A654}" destId="{B7C5B440-F379-4296-9AEF-C0D6F38BE995}" srcOrd="0" destOrd="0" presId="urn:microsoft.com/office/officeart/2008/layout/NameandTitleOrganizationalChart"/>
    <dgm:cxn modelId="{089EACD3-B77F-4FF3-865E-9D097937EABE}" type="presOf" srcId="{60812FC3-A7D4-4FE9-82DA-89F71CBC3944}" destId="{624E7B54-0C46-4AFC-9DB0-0FCC599265CD}" srcOrd="0" destOrd="0" presId="urn:microsoft.com/office/officeart/2008/layout/NameandTitleOrganizationalChart"/>
    <dgm:cxn modelId="{C30C6EFA-6C1B-40EA-8D63-DE49C3EF4CAB}" type="presOf" srcId="{172C904E-CEBE-48E1-ADA1-5D7A78FD168D}" destId="{31E00989-0E18-4185-9E43-6D18224C19D8}" srcOrd="1" destOrd="0" presId="urn:microsoft.com/office/officeart/2008/layout/NameandTitleOrganizationalChart"/>
    <dgm:cxn modelId="{CA166EDA-CB28-431E-B9B6-DD5772D10182}" type="presOf" srcId="{21487646-6A97-487C-9CEA-9D6DCCC88D41}" destId="{85A5F8B6-4AA1-4EC3-889A-1B76727B194C}" srcOrd="0" destOrd="0" presId="urn:microsoft.com/office/officeart/2008/layout/NameandTitleOrganizationalChart"/>
    <dgm:cxn modelId="{9AF0D82C-8D70-4CE2-8254-145E9EC22167}" type="presOf" srcId="{B1A6DEAC-DA4C-49CF-A2BE-BBB58DAD7C3B}" destId="{7AC66BBB-FCA8-421C-9E7A-2CCA53407D39}" srcOrd="0" destOrd="0" presId="urn:microsoft.com/office/officeart/2008/layout/NameandTitleOrganizationalChart"/>
    <dgm:cxn modelId="{9306029C-C783-4CD6-AB0B-2D09AB6164DF}" type="presOf" srcId="{8D66AC80-E705-438F-9B45-0A65FB305D23}" destId="{B4018F22-B043-4A01-8509-33D9263840ED}" srcOrd="0" destOrd="0" presId="urn:microsoft.com/office/officeart/2008/layout/NameandTitleOrganizationalChart"/>
    <dgm:cxn modelId="{AEEECBD8-03EF-4F7A-8FFB-C021850E3F47}" srcId="{21487646-6A97-487C-9CEA-9D6DCCC88D41}" destId="{98BBBAF6-304F-4FF9-BFA7-26916E118C0F}" srcOrd="2" destOrd="0" parTransId="{F3F292EA-DEB6-48E9-A5E0-6CA390C0EAED}" sibTransId="{D686DC6F-2542-42A6-9B3B-7C9C767FC7F7}"/>
    <dgm:cxn modelId="{D1D60B44-127F-4D23-9E62-9EB68D7BE9F7}" srcId="{3131DC23-3D86-4D80-AE7B-25E5B0A67D46}" destId="{A8DF462A-13F6-49F4-97DD-1059DCA9A5AE}" srcOrd="3" destOrd="0" parTransId="{60812FC3-A7D4-4FE9-82DA-89F71CBC3944}" sibTransId="{23D83AFB-972A-4FBE-830A-AEED7D9194CB}"/>
    <dgm:cxn modelId="{49612C04-6213-487C-8ED2-8A4258B47805}" type="presOf" srcId="{0564B273-15FB-4173-9A91-ECB1E70F8C1B}" destId="{E88DFD1A-4F6F-49C7-B973-8C80238C85C4}" srcOrd="0" destOrd="0" presId="urn:microsoft.com/office/officeart/2008/layout/NameandTitleOrganizationalChart"/>
    <dgm:cxn modelId="{7BFEDC9B-0258-489D-B22C-1C56C080C03F}" type="presOf" srcId="{CE59AA91-DC49-4158-98B5-E6A0C92CAB21}" destId="{1451E94D-E6EE-40A5-B241-3B6E165E609E}" srcOrd="0" destOrd="0" presId="urn:microsoft.com/office/officeart/2008/layout/NameandTitleOrganizationalChart"/>
    <dgm:cxn modelId="{957CA777-BA39-45AB-A877-8116B9A2A9C3}" type="presOf" srcId="{C8F8BD17-CEC0-4165-AEFD-987980D940DE}" destId="{E4B20B5F-EBB0-4791-B5B8-933583DEC3F7}" srcOrd="1" destOrd="0" presId="urn:microsoft.com/office/officeart/2008/layout/NameandTitleOrganizationalChart"/>
    <dgm:cxn modelId="{EB70756D-EE89-4D28-AC1E-CAA38057943F}" srcId="{3131DC23-3D86-4D80-AE7B-25E5B0A67D46}" destId="{6B68CBA1-7EA8-4091-AAC6-E3351E8E0517}" srcOrd="0" destOrd="0" parTransId="{E7EE0D51-EC61-4506-ACA5-48C51F206663}" sibTransId="{82B0FA36-97B9-4370-871D-6DE82659B2E2}"/>
    <dgm:cxn modelId="{C09F83DB-1CED-4D98-A58F-00FD7A469203}" type="presOf" srcId="{BF9E1A9B-DECB-4884-9197-36EB84897D6A}" destId="{8685A4B9-46F1-465D-AEA3-6FED1DC5AFFD}" srcOrd="0" destOrd="0" presId="urn:microsoft.com/office/officeart/2008/layout/NameandTitleOrganizationalChart"/>
    <dgm:cxn modelId="{028205EE-77A7-4373-B6B1-A1677D296D6A}" type="presOf" srcId="{3848067E-8A81-450B-A47D-4E7623BBFADB}" destId="{B8ADA630-104E-449E-9456-9DB9B2BC54AC}" srcOrd="0" destOrd="0" presId="urn:microsoft.com/office/officeart/2008/layout/NameandTitleOrganizationalChart"/>
    <dgm:cxn modelId="{32AA7AB6-51B6-473A-90C2-D1EA4D5CDD68}" type="presOf" srcId="{3848067E-8A81-450B-A47D-4E7623BBFADB}" destId="{4C7EE6DC-BEE5-4C7B-A30D-656FC8D21608}" srcOrd="1" destOrd="0" presId="urn:microsoft.com/office/officeart/2008/layout/NameandTitleOrganizationalChart"/>
    <dgm:cxn modelId="{F4D370C2-EA54-4F39-84DE-B695F9D12B09}" type="presOf" srcId="{141B3F9F-0BEB-4D42-9E89-AA1473041D62}" destId="{6FFD86DF-1ADD-4664-9B9F-6929DADCCB55}" srcOrd="0" destOrd="0" presId="urn:microsoft.com/office/officeart/2008/layout/NameandTitleOrganizationalChart"/>
    <dgm:cxn modelId="{A9C42234-F24D-425B-A931-0119DCD9A86D}" srcId="{21487646-6A97-487C-9CEA-9D6DCCC88D41}" destId="{C8F8BD17-CEC0-4165-AEFD-987980D940DE}" srcOrd="5" destOrd="0" parTransId="{CCF6C282-AEF1-4523-99EF-7DEF3DB7E086}" sibTransId="{0BC3994C-47A5-4084-8E12-724862999BA7}"/>
    <dgm:cxn modelId="{613DD0A0-8F41-4E1D-9F4D-35F95D1957C3}" srcId="{B87B1AEA-E5BB-4190-99EE-A1BAACA047B2}" destId="{271CB239-8830-4091-AC06-050C75B8DCBC}" srcOrd="1" destOrd="0" parTransId="{94089FAF-92DA-45B1-B42D-7FA2A4A18E1E}" sibTransId="{077BB4B7-B2BF-44C5-9D6E-2139A0517CB9}"/>
    <dgm:cxn modelId="{C5EA7464-AB9E-4389-9457-79F83FA13CFC}" type="presOf" srcId="{CA01374B-C83E-4A33-9E5B-3BCEA2AB1C75}" destId="{932E808B-F6C5-4B69-9665-100EA0468407}" srcOrd="0" destOrd="0" presId="urn:microsoft.com/office/officeart/2008/layout/NameandTitleOrganizationalChart"/>
    <dgm:cxn modelId="{6A19F0C3-5892-467A-886B-1337106AF1CD}" type="presOf" srcId="{543D3E66-BCE7-4614-83C2-174CA91361CC}" destId="{6E6C14E7-0C48-4248-8DCD-EA357466C3FF}" srcOrd="0" destOrd="0" presId="urn:microsoft.com/office/officeart/2008/layout/NameandTitleOrganizationalChart"/>
    <dgm:cxn modelId="{BE700D46-12D5-41FF-8754-E27E43F32729}" srcId="{21487646-6A97-487C-9CEA-9D6DCCC88D41}" destId="{CA01374B-C83E-4A33-9E5B-3BCEA2AB1C75}" srcOrd="0" destOrd="0" parTransId="{90FA967C-2D7B-4A05-9396-2FC6E45117F5}" sibTransId="{5B0ED857-773C-42F0-81C7-D9A951FD7375}"/>
    <dgm:cxn modelId="{4C47A396-0EA0-4F02-8144-4C94A70E4BB1}" type="presOf" srcId="{FC799476-BB1B-4B99-83D0-61EC70BD532D}" destId="{61EB8C98-3A27-4B56-BEB4-20220E43BB62}" srcOrd="0" destOrd="0" presId="urn:microsoft.com/office/officeart/2008/layout/NameandTitleOrganizationalChart"/>
    <dgm:cxn modelId="{7FB1FCD5-0155-4FB4-A565-533D82A45773}" type="presOf" srcId="{077BB4B7-B2BF-44C5-9D6E-2139A0517CB9}" destId="{41006CFD-3488-4985-A752-6377A4D68171}" srcOrd="0" destOrd="0" presId="urn:microsoft.com/office/officeart/2008/layout/NameandTitleOrganizationalChart"/>
    <dgm:cxn modelId="{39079F7A-9D51-4788-A2CC-53B7CC77862C}" type="presOf" srcId="{859A23D0-3744-47A2-8487-DF92CD2E890A}" destId="{DAF3A583-7416-461E-B3A6-52BB7D7770DB}" srcOrd="0" destOrd="0" presId="urn:microsoft.com/office/officeart/2008/layout/NameandTitleOrganizationalChart"/>
    <dgm:cxn modelId="{20DF5FAA-5F4A-43C6-997E-EF6CE74EBE86}" type="presOf" srcId="{16CF2F11-4536-42CC-A973-0B105747D40F}" destId="{090F497B-EA27-4501-BB20-0D9C00D19D46}" srcOrd="1" destOrd="0" presId="urn:microsoft.com/office/officeart/2008/layout/NameandTitleOrganizationalChart"/>
    <dgm:cxn modelId="{FFC772CC-0BC3-4A56-B8EE-BD5C88E2FE48}" type="presOf" srcId="{271CB239-8830-4091-AC06-050C75B8DCBC}" destId="{7B8E7693-305C-4621-83FA-0F772C2A4EAA}" srcOrd="1" destOrd="0" presId="urn:microsoft.com/office/officeart/2008/layout/NameandTitleOrganizationalChart"/>
    <dgm:cxn modelId="{391FFCA3-FDA3-4FC5-B7DB-2394864EB1F9}" type="presOf" srcId="{6B68CBA1-7EA8-4091-AAC6-E3351E8E0517}" destId="{6DE4DF74-D784-4E0E-9C72-502182D4C1C8}" srcOrd="0" destOrd="0" presId="urn:microsoft.com/office/officeart/2008/layout/NameandTitleOrganizationalChart"/>
    <dgm:cxn modelId="{227FA37C-71F3-47A9-AABF-6D2615C6E57A}" srcId="{21487646-6A97-487C-9CEA-9D6DCCC88D41}" destId="{4967BB7C-FBC0-47BB-824E-D7E97293F974}" srcOrd="3" destOrd="0" parTransId="{1F7CC99A-974E-44F6-A9FE-ACB6A8D25B8E}" sibTransId="{8CADFE23-8C7B-4275-9061-0876CD37F0F5}"/>
    <dgm:cxn modelId="{E4BAA286-40B4-433A-9DDA-823818C6DDA4}" type="presOf" srcId="{77071B51-34DD-4DE3-AA23-26E74C3EB5EA}" destId="{B06013C9-15C3-4C52-9A43-CC3D91515CE1}" srcOrd="0" destOrd="0" presId="urn:microsoft.com/office/officeart/2008/layout/NameandTitleOrganizationalChart"/>
    <dgm:cxn modelId="{C8CBFD16-87E3-41A6-8C49-87B5AFEF5CD1}" type="presOf" srcId="{A8DF462A-13F6-49F4-97DD-1059DCA9A5AE}" destId="{62A934E4-7B5A-490F-B002-9F7A86E90C55}" srcOrd="1" destOrd="0" presId="urn:microsoft.com/office/officeart/2008/layout/NameandTitleOrganizationalChart"/>
    <dgm:cxn modelId="{943C7A5E-F172-4F65-87B5-4DCF13858943}" type="presOf" srcId="{5B0ED857-773C-42F0-81C7-D9A951FD7375}" destId="{2DEF83E2-5762-4820-9B5A-71EDA06A3A69}" srcOrd="0" destOrd="0" presId="urn:microsoft.com/office/officeart/2008/layout/NameandTitleOrganizationalChart"/>
    <dgm:cxn modelId="{F700FAC4-2D8A-4EA9-B196-00989F559F4B}" type="presOf" srcId="{98BBBAF6-304F-4FF9-BFA7-26916E118C0F}" destId="{7C93F48A-6578-4205-AC74-843F2AB9EFBE}" srcOrd="1" destOrd="0" presId="urn:microsoft.com/office/officeart/2008/layout/NameandTitleOrganizationalChart"/>
    <dgm:cxn modelId="{711E21C5-F372-43BF-8140-1EA0306739AD}" type="presOf" srcId="{21487646-6A97-487C-9CEA-9D6DCCC88D41}" destId="{5E6242E7-D666-4A5C-BE0A-05EEF5443B47}" srcOrd="1" destOrd="0" presId="urn:microsoft.com/office/officeart/2008/layout/NameandTitleOrganizationalChart"/>
    <dgm:cxn modelId="{E15EF7FC-6445-41AC-940A-F611D9CF2BE0}" type="presOf" srcId="{F4B2B8C7-18E5-4898-AC32-0580E8924BAF}" destId="{D462454C-A9D2-4EBD-8377-037CD92FB90C}" srcOrd="0" destOrd="0" presId="urn:microsoft.com/office/officeart/2008/layout/NameandTitleOrganizationalChart"/>
    <dgm:cxn modelId="{00C64437-E65B-4E2B-8FC8-5FA1704756CC}" type="presOf" srcId="{2EFC2522-F8A2-491B-B943-BD94BDF7C7EF}" destId="{C2620B39-8C02-4476-9852-0AA24F1D28E3}" srcOrd="1" destOrd="0" presId="urn:microsoft.com/office/officeart/2008/layout/NameandTitleOrganizationalChart"/>
    <dgm:cxn modelId="{45101DE0-6B42-4F11-A048-80703DF34BCE}" srcId="{3131DC23-3D86-4D80-AE7B-25E5B0A67D46}" destId="{C829235E-9B5A-4D76-BBA9-39C4627D4A69}" srcOrd="1" destOrd="0" parTransId="{EC4CE6F4-4461-46B2-A110-89B93C4F13B7}" sibTransId="{394CAC2F-BD1F-4082-904E-97FDAD720625}"/>
    <dgm:cxn modelId="{76E31D76-49CC-4E31-A375-7036E54D517F}" type="presOf" srcId="{2EFC2522-F8A2-491B-B943-BD94BDF7C7EF}" destId="{E2171EEA-80E0-4340-9327-43B7D6F2E490}" srcOrd="0" destOrd="0" presId="urn:microsoft.com/office/officeart/2008/layout/NameandTitleOrganizationalChart"/>
    <dgm:cxn modelId="{3AA876EC-1872-4FE7-9B3D-F78D6EBA2689}" type="presOf" srcId="{3131DC23-3D86-4D80-AE7B-25E5B0A67D46}" destId="{004FB6D5-540D-4227-95D9-ACC59E268E6C}" srcOrd="1" destOrd="0" presId="urn:microsoft.com/office/officeart/2008/layout/NameandTitleOrganizationalChart"/>
    <dgm:cxn modelId="{C30C5171-0D12-4645-99E3-E620C90DF070}" type="presOf" srcId="{90FA967C-2D7B-4A05-9396-2FC6E45117F5}" destId="{E9219F54-CA8C-4FF2-9AAF-50B724216806}" srcOrd="0" destOrd="0" presId="urn:microsoft.com/office/officeart/2008/layout/NameandTitleOrganizationalChart"/>
    <dgm:cxn modelId="{4C9705C2-F81B-4A4A-BE6B-436734D501BB}" type="presOf" srcId="{0BC3994C-47A5-4084-8E12-724862999BA7}" destId="{092B29B6-7832-45BE-86B1-8642EB32F7E1}" srcOrd="0" destOrd="0" presId="urn:microsoft.com/office/officeart/2008/layout/NameandTitleOrganizationalChart"/>
    <dgm:cxn modelId="{F9A24A2A-1389-4809-8667-A2E31588DC51}" srcId="{3848067E-8A81-450B-A47D-4E7623BBFADB}" destId="{2EFC2522-F8A2-491B-B943-BD94BDF7C7EF}" srcOrd="1" destOrd="0" parTransId="{31763CD7-87FE-4060-867B-484C96877FB2}" sibTransId="{2B1DE419-CBB2-4B88-B291-9BEF314A5476}"/>
    <dgm:cxn modelId="{10AFC158-E3CB-4D5D-9E00-8E7818AE1D2B}" type="presOf" srcId="{B6497F5C-78E8-46EC-953C-D14321A8A654}" destId="{B324252A-3580-4238-B0F3-3384C1636505}" srcOrd="1" destOrd="0" presId="urn:microsoft.com/office/officeart/2008/layout/NameandTitleOrganizationalChart"/>
    <dgm:cxn modelId="{74AC3EE3-599A-4114-A7DF-85EDBAA7E570}" type="presOf" srcId="{C829235E-9B5A-4D76-BBA9-39C4627D4A69}" destId="{FB1DCB93-6413-4190-842B-132D2B1193E5}" srcOrd="0" destOrd="0" presId="urn:microsoft.com/office/officeart/2008/layout/NameandTitleOrganizationalChart"/>
    <dgm:cxn modelId="{8AE0B276-8A31-4379-BFF2-661B47F0B54B}" srcId="{6B68CBA1-7EA8-4091-AAC6-E3351E8E0517}" destId="{3848067E-8A81-450B-A47D-4E7623BBFADB}" srcOrd="0" destOrd="0" parTransId="{B1A6DEAC-DA4C-49CF-A2BE-BBB58DAD7C3B}" sibTransId="{671BCD54-99B7-4A3D-9882-4124D4B72B8F}"/>
    <dgm:cxn modelId="{DC22454A-0126-46AA-AEE6-453C34D03D96}" type="presOf" srcId="{6B68CBA1-7EA8-4091-AAC6-E3351E8E0517}" destId="{3E622F24-087E-47B0-AF0A-56E5CE335237}" srcOrd="1" destOrd="0" presId="urn:microsoft.com/office/officeart/2008/layout/NameandTitleOrganizationalChart"/>
    <dgm:cxn modelId="{29DD5F98-2FDD-49DD-80D2-89A63ED647B2}" type="presOf" srcId="{ECA35F6C-2A65-4B67-879E-F2777013CC06}" destId="{8654CFBB-81FF-4A11-812A-BC1077C2A14E}" srcOrd="0" destOrd="0" presId="urn:microsoft.com/office/officeart/2008/layout/NameandTitleOrganizationalChart"/>
    <dgm:cxn modelId="{9BA8A53A-1AA3-4442-8658-13E0E85BF61A}" type="presOf" srcId="{98BBBAF6-304F-4FF9-BFA7-26916E118C0F}" destId="{EF220ED0-3119-4337-B810-D4FE7347D754}" srcOrd="0" destOrd="0" presId="urn:microsoft.com/office/officeart/2008/layout/NameandTitleOrganizationalChart"/>
    <dgm:cxn modelId="{69E49129-AAA4-4374-9529-4D0CF310F427}" type="presOf" srcId="{C44A8D28-5D92-4544-8B10-391C7C0116B9}" destId="{EF2F870C-0FCD-4FA2-BEE8-0DE87DD74F79}" srcOrd="0" destOrd="0" presId="urn:microsoft.com/office/officeart/2008/layout/NameandTitleOrganizationalChart"/>
    <dgm:cxn modelId="{82DCB527-54B9-4157-A18D-03078E2B3248}" type="presOf" srcId="{271CB239-8830-4091-AC06-050C75B8DCBC}" destId="{14D2B178-33F9-4290-BF27-B00A78039992}" srcOrd="0" destOrd="0" presId="urn:microsoft.com/office/officeart/2008/layout/NameandTitleOrganizationalChart"/>
    <dgm:cxn modelId="{4DC7B44E-B2A4-4C11-9DFA-3033430CF8F1}" type="presOf" srcId="{F225779F-8D2D-4F92-9317-474A8854B6A9}" destId="{2B076537-9469-4962-B63C-57204F2FD002}" srcOrd="0" destOrd="0" presId="urn:microsoft.com/office/officeart/2008/layout/NameandTitleOrganizationalChart"/>
    <dgm:cxn modelId="{0B7B3555-4A96-4BAD-964C-78361034E1DD}" srcId="{271CB239-8830-4091-AC06-050C75B8DCBC}" destId="{3131DC23-3D86-4D80-AE7B-25E5B0A67D46}" srcOrd="0" destOrd="0" parTransId="{F225779F-8D2D-4F92-9317-474A8854B6A9}" sibTransId="{BF9E1A9B-DECB-4884-9197-36EB84897D6A}"/>
    <dgm:cxn modelId="{DEAAF20A-DD1C-48FC-8AFC-EE4A7BD1ED01}" srcId="{21487646-6A97-487C-9CEA-9D6DCCC88D41}" destId="{9C63EB3A-CAE1-4B4F-B29A-DD90704493E6}" srcOrd="4" destOrd="0" parTransId="{37092B36-3C60-4906-B14D-6F2CFDAA40F0}" sibTransId="{30FC1DD4-4C74-4785-8C0E-9CEBA6D32611}"/>
    <dgm:cxn modelId="{6E879C89-0A3F-42A7-B78F-75B0BD854F7B}" type="presOf" srcId="{23D83AFB-972A-4FBE-830A-AEED7D9194CB}" destId="{666F9D73-CB3D-4CB0-ADD5-D3B20D496E41}" srcOrd="0" destOrd="0" presId="urn:microsoft.com/office/officeart/2008/layout/NameandTitleOrganizationalChart"/>
    <dgm:cxn modelId="{0C3C9C51-DD60-41D7-852F-291F4525D9E8}" srcId="{3848067E-8A81-450B-A47D-4E7623BBFADB}" destId="{0EB37783-D4E1-4B17-B753-8B824CA110D6}" srcOrd="0" destOrd="0" parTransId="{77071B51-34DD-4DE3-AA23-26E74C3EB5EA}" sibTransId="{8D66AC80-E705-438F-9B45-0A65FB305D23}"/>
    <dgm:cxn modelId="{21183E9F-7178-4D72-BBEE-9283F7887B6E}" type="presOf" srcId="{671BCD54-99B7-4A3D-9882-4124D4B72B8F}" destId="{B32BB96F-270D-416B-B3A0-1F46DD408CD4}" srcOrd="0" destOrd="0" presId="urn:microsoft.com/office/officeart/2008/layout/NameandTitleOrganizationalChart"/>
    <dgm:cxn modelId="{BB57F84A-B07B-4467-BABB-587DB0831896}" type="presOf" srcId="{4967BB7C-FBC0-47BB-824E-D7E97293F974}" destId="{9306D055-6DE5-4C2D-9F2D-AD58F93DA99A}" srcOrd="0" destOrd="0" presId="urn:microsoft.com/office/officeart/2008/layout/NameandTitleOrganizationalChart"/>
    <dgm:cxn modelId="{65715A36-C329-44E1-AB77-BBF91BD579FA}" type="presOf" srcId="{2B1DE419-CBB2-4B88-B291-9BEF314A5476}" destId="{C5F32816-0E37-4B89-B36C-18128269A7D5}" srcOrd="0" destOrd="0" presId="urn:microsoft.com/office/officeart/2008/layout/NameandTitleOrganizationalChart"/>
    <dgm:cxn modelId="{45ADDF28-FF4F-4DFB-B709-828B37E8AA4D}" type="presOf" srcId="{30FC1DD4-4C74-4785-8C0E-9CEBA6D32611}" destId="{D07232CB-87A8-46E2-9BEB-E666AAFA8303}" srcOrd="0" destOrd="0" presId="urn:microsoft.com/office/officeart/2008/layout/NameandTitleOrganizationalChart"/>
    <dgm:cxn modelId="{E4BF3910-F1AA-4711-B29D-D18D89858A2C}" type="presOf" srcId="{9C63EB3A-CAE1-4B4F-B29A-DD90704493E6}" destId="{009C6C09-2234-4DB5-85CE-BFC82FE31D21}" srcOrd="1" destOrd="0" presId="urn:microsoft.com/office/officeart/2008/layout/NameandTitleOrganizationalChart"/>
    <dgm:cxn modelId="{F3019CB4-1D08-43D7-AFCF-ADB8B14F8586}" type="presOf" srcId="{83E77865-5285-4D6F-AE7D-150022C2896B}" destId="{685D2981-AF5F-47CD-9AB5-5485359C8EFC}" srcOrd="0" destOrd="0" presId="urn:microsoft.com/office/officeart/2008/layout/NameandTitleOrganizationalChart"/>
    <dgm:cxn modelId="{6223A423-B1E6-47C7-A54D-3B859691C294}" type="presOf" srcId="{172C904E-CEBE-48E1-ADA1-5D7A78FD168D}" destId="{8AD8EC8F-4E61-4E60-9561-CCEFC309323F}" srcOrd="0" destOrd="0" presId="urn:microsoft.com/office/officeart/2008/layout/NameandTitleOrganizationalChart"/>
    <dgm:cxn modelId="{D3DDB63D-6D21-4866-9B0D-80B6E3614E77}" type="presOf" srcId="{D686DC6F-2542-42A6-9B3B-7C9C767FC7F7}" destId="{BF0B4E2C-7BA6-476C-B087-8322272C36AC}" srcOrd="0" destOrd="0" presId="urn:microsoft.com/office/officeart/2008/layout/NameandTitleOrganizationalChart"/>
    <dgm:cxn modelId="{5DEA32EC-02AA-4655-BE10-B28C05062E70}" type="presOf" srcId="{0EB37783-D4E1-4B17-B753-8B824CA110D6}" destId="{53ECF3AF-F4BC-4ED1-8F2B-47525D7CA7DB}" srcOrd="1" destOrd="0" presId="urn:microsoft.com/office/officeart/2008/layout/NameandTitleOrganizationalChart"/>
    <dgm:cxn modelId="{875EF297-E8C3-486D-A72F-8A3E69235B92}" srcId="{C44A8D28-5D92-4544-8B10-391C7C0116B9}" destId="{172C904E-CEBE-48E1-ADA1-5D7A78FD168D}" srcOrd="0" destOrd="0" parTransId="{0564B273-15FB-4173-9A91-ECB1E70F8C1B}" sibTransId="{FC799476-BB1B-4B99-83D0-61EC70BD532D}"/>
    <dgm:cxn modelId="{2587E305-A684-4849-8227-82549EBFC213}" type="presOf" srcId="{F3F292EA-DEB6-48E9-A5E0-6CA390C0EAED}" destId="{E552113C-B5A8-414A-9B92-DC112316E807}" srcOrd="0" destOrd="0" presId="urn:microsoft.com/office/officeart/2008/layout/NameandTitleOrganizationalChart"/>
    <dgm:cxn modelId="{E0849C21-2C39-4D4B-836F-456F8E6DD67F}" srcId="{21487646-6A97-487C-9CEA-9D6DCCC88D41}" destId="{B6497F5C-78E8-46EC-953C-D14321A8A654}" srcOrd="1" destOrd="0" parTransId="{ECA35F6C-2A65-4B67-879E-F2777013CC06}" sibTransId="{F4B2B8C7-18E5-4898-AC32-0580E8924BAF}"/>
    <dgm:cxn modelId="{795FFDCB-CC03-4D76-8796-9497A442EED0}" type="presOf" srcId="{8CADFE23-8C7B-4275-9061-0876CD37F0F5}" destId="{1DAD06BC-9E6B-4FB4-8200-1002F3A235E3}" srcOrd="0" destOrd="0" presId="urn:microsoft.com/office/officeart/2008/layout/NameandTitleOrganizationalChart"/>
    <dgm:cxn modelId="{24DE4F5E-2F9C-4F62-B0D1-DDE23C11FFB4}" type="presOf" srcId="{0EB37783-D4E1-4B17-B753-8B824CA110D6}" destId="{7BE4ECAD-E7BD-4E31-91F9-D7C6ABC8A1F0}" srcOrd="0" destOrd="0" presId="urn:microsoft.com/office/officeart/2008/layout/NameandTitleOrganizationalChart"/>
    <dgm:cxn modelId="{0AAF8C6D-C6D9-4F42-83E6-59ADCC5942EA}" type="presOf" srcId="{A8DF462A-13F6-49F4-97DD-1059DCA9A5AE}" destId="{0ACE7C4D-2E11-4ED8-9622-AEF75EFAE2A8}" srcOrd="0" destOrd="0" presId="urn:microsoft.com/office/officeart/2008/layout/NameandTitleOrganizationalChart"/>
    <dgm:cxn modelId="{0B022B0E-26F2-4F18-947F-424A7A539CE7}" type="presOf" srcId="{394CAC2F-BD1F-4082-904E-97FDAD720625}" destId="{8203B7B7-5DC7-4BC8-A349-10D9DC382B08}" srcOrd="0" destOrd="0" presId="urn:microsoft.com/office/officeart/2008/layout/NameandTitleOrganizationalChart"/>
    <dgm:cxn modelId="{D232D3F2-E116-4577-A0B5-AE72604B9EF4}" srcId="{3131DC23-3D86-4D80-AE7B-25E5B0A67D46}" destId="{21487646-6A97-487C-9CEA-9D6DCCC88D41}" srcOrd="2" destOrd="0" parTransId="{83E77865-5285-4D6F-AE7D-150022C2896B}" sibTransId="{543D3E66-BCE7-4614-83C2-174CA91361CC}"/>
    <dgm:cxn modelId="{16DFE6D7-5134-4744-880E-8EB33BBAE886}" type="presOf" srcId="{C8F8BD17-CEC0-4165-AEFD-987980D940DE}" destId="{E35426B0-46BA-4537-AB33-D700F6668397}" srcOrd="0" destOrd="0" presId="urn:microsoft.com/office/officeart/2008/layout/NameandTitleOrganizationalChart"/>
    <dgm:cxn modelId="{F4034CAD-7C23-4BBF-BCA0-4DD54C2C6495}" type="presOf" srcId="{E7EE0D51-EC61-4506-ACA5-48C51F206663}" destId="{7886389A-943E-467E-ACF9-951A6EF23329}" srcOrd="0" destOrd="0" presId="urn:microsoft.com/office/officeart/2008/layout/NameandTitleOrganizationalChart"/>
    <dgm:cxn modelId="{9CF47266-C797-4980-993D-3171FD483880}" srcId="{B87B1AEA-E5BB-4190-99EE-A1BAACA047B2}" destId="{C44A8D28-5D92-4544-8B10-391C7C0116B9}" srcOrd="0" destOrd="0" parTransId="{038BA3D9-09E0-4D86-9998-4917717322D6}" sibTransId="{141B3F9F-0BEB-4D42-9E89-AA1473041D62}"/>
    <dgm:cxn modelId="{7D03EE0A-4565-452F-9863-F94A4ADCA8E1}" type="presOf" srcId="{37092B36-3C60-4906-B14D-6F2CFDAA40F0}" destId="{16C6B459-D03F-44CC-8455-337E661AE772}" srcOrd="0" destOrd="0" presId="urn:microsoft.com/office/officeart/2008/layout/NameandTitleOrganizationalChart"/>
    <dgm:cxn modelId="{E7B60D8B-36E7-4396-8B92-274D8E70FB2A}" type="presOf" srcId="{16CF2F11-4536-42CC-A973-0B105747D40F}" destId="{50314ACA-BF3D-446D-A69C-581E3D5EA2CF}" srcOrd="0" destOrd="0" presId="urn:microsoft.com/office/officeart/2008/layout/NameandTitleOrganizationalChart"/>
    <dgm:cxn modelId="{C971DA8F-0DB4-41D3-B02C-9E6A53FC1E73}" type="presOf" srcId="{CCF6C282-AEF1-4523-99EF-7DEF3DB7E086}" destId="{3B8E55A4-1ADF-4EA4-A1D0-E5B325AD6977}" srcOrd="0" destOrd="0" presId="urn:microsoft.com/office/officeart/2008/layout/NameandTitleOrganizationalChart"/>
    <dgm:cxn modelId="{E3292D09-1175-4B8F-BF22-02EB5300E2B7}" type="presOf" srcId="{CA01374B-C83E-4A33-9E5B-3BCEA2AB1C75}" destId="{43A44219-0EB9-4713-9CDA-EE320736FE3D}" srcOrd="1" destOrd="0" presId="urn:microsoft.com/office/officeart/2008/layout/NameandTitleOrganizationalChart"/>
    <dgm:cxn modelId="{55909407-A995-4F4C-8006-07933693DCC9}" type="presOf" srcId="{1F7CC99A-974E-44F6-A9FE-ACB6A8D25B8E}" destId="{9AF0ED7E-95C1-4104-A9E9-F4D32091DC58}" srcOrd="0" destOrd="0" presId="urn:microsoft.com/office/officeart/2008/layout/NameandTitleOrganizationalChart"/>
    <dgm:cxn modelId="{DFC17AD6-B06E-46F5-B3DB-ECD1DD205517}" type="presOf" srcId="{31763CD7-87FE-4060-867B-484C96877FB2}" destId="{305DA285-8C7C-4AA6-98B4-CBF4021F9ED9}" srcOrd="0" destOrd="0" presId="urn:microsoft.com/office/officeart/2008/layout/NameandTitleOrganizationalChart"/>
    <dgm:cxn modelId="{B811D6D2-25E3-4846-B8BC-B1B7911131B9}" type="presOf" srcId="{4967BB7C-FBC0-47BB-824E-D7E97293F974}" destId="{14F9E598-7691-461E-9862-1578AD3CF022}" srcOrd="1" destOrd="0" presId="urn:microsoft.com/office/officeart/2008/layout/NameandTitleOrganizationalChart"/>
    <dgm:cxn modelId="{DDA3D993-FBC5-40DC-8B15-A102B6EF7276}" type="presOf" srcId="{B87B1AEA-E5BB-4190-99EE-A1BAACA047B2}" destId="{07DDD9E2-27AC-416A-BF49-ADAD4B9017F4}" srcOrd="0" destOrd="0" presId="urn:microsoft.com/office/officeart/2008/layout/NameandTitleOrganizationalChart"/>
    <dgm:cxn modelId="{9DC899E8-455A-4B95-818C-D641DFBF7180}" type="presOf" srcId="{82B0FA36-97B9-4370-871D-6DE82659B2E2}" destId="{46245E53-CD3B-48CA-BB3B-F79E4726F59D}" srcOrd="0" destOrd="0" presId="urn:microsoft.com/office/officeart/2008/layout/NameandTitleOrganizationalChart"/>
    <dgm:cxn modelId="{5FBF46D9-C840-48D7-95EC-C58DB86E9125}" type="presParOf" srcId="{07DDD9E2-27AC-416A-BF49-ADAD4B9017F4}" destId="{7C4A8E71-32A7-4228-A2AA-CEABCF303882}" srcOrd="0" destOrd="0" presId="urn:microsoft.com/office/officeart/2008/layout/NameandTitleOrganizationalChart"/>
    <dgm:cxn modelId="{36F539AA-B20E-435B-87D5-F73BE273F812}" type="presParOf" srcId="{7C4A8E71-32A7-4228-A2AA-CEABCF303882}" destId="{C9E8C9A4-DAA9-438C-B875-94A0122A21AE}" srcOrd="0" destOrd="0" presId="urn:microsoft.com/office/officeart/2008/layout/NameandTitleOrganizationalChart"/>
    <dgm:cxn modelId="{B0BE8910-6105-43F4-B429-5CAF29E3DA0B}" type="presParOf" srcId="{C9E8C9A4-DAA9-438C-B875-94A0122A21AE}" destId="{EF2F870C-0FCD-4FA2-BEE8-0DE87DD74F79}" srcOrd="0" destOrd="0" presId="urn:microsoft.com/office/officeart/2008/layout/NameandTitleOrganizationalChart"/>
    <dgm:cxn modelId="{AB6DFAE2-6C9C-4A00-87FA-58BAFBF370B5}" type="presParOf" srcId="{C9E8C9A4-DAA9-438C-B875-94A0122A21AE}" destId="{6FFD86DF-1ADD-4664-9B9F-6929DADCCB55}" srcOrd="1" destOrd="0" presId="urn:microsoft.com/office/officeart/2008/layout/NameandTitleOrganizationalChart"/>
    <dgm:cxn modelId="{D980C5CD-90A6-4622-B7DA-3B587A2D434B}" type="presParOf" srcId="{C9E8C9A4-DAA9-438C-B875-94A0122A21AE}" destId="{283062DE-0FFC-4BBC-8D97-2F4026C43AD5}" srcOrd="2" destOrd="0" presId="urn:microsoft.com/office/officeart/2008/layout/NameandTitleOrganizationalChart"/>
    <dgm:cxn modelId="{1B80B712-8FC5-432A-A570-07748F5F2F51}" type="presParOf" srcId="{7C4A8E71-32A7-4228-A2AA-CEABCF303882}" destId="{FBB5EFD5-DB1B-42A3-915B-0832EEB73BBA}" srcOrd="1" destOrd="0" presId="urn:microsoft.com/office/officeart/2008/layout/NameandTitleOrganizationalChart"/>
    <dgm:cxn modelId="{63536752-64BE-48B3-937E-F45D2FE85758}" type="presParOf" srcId="{FBB5EFD5-DB1B-42A3-915B-0832EEB73BBA}" destId="{E88DFD1A-4F6F-49C7-B973-8C80238C85C4}" srcOrd="0" destOrd="0" presId="urn:microsoft.com/office/officeart/2008/layout/NameandTitleOrganizationalChart"/>
    <dgm:cxn modelId="{B45CA8FC-300C-40C2-B6C4-4A32E2087838}" type="presParOf" srcId="{FBB5EFD5-DB1B-42A3-915B-0832EEB73BBA}" destId="{15C58196-725C-434E-8EB4-7307FC50974B}" srcOrd="1" destOrd="0" presId="urn:microsoft.com/office/officeart/2008/layout/NameandTitleOrganizationalChart"/>
    <dgm:cxn modelId="{767D0789-531F-4504-B281-45FC708769CF}" type="presParOf" srcId="{15C58196-725C-434E-8EB4-7307FC50974B}" destId="{5E7667F7-51DF-4E3E-A303-A08178ED9180}" srcOrd="0" destOrd="0" presId="urn:microsoft.com/office/officeart/2008/layout/NameandTitleOrganizationalChart"/>
    <dgm:cxn modelId="{227B1ACB-C7BA-4B9D-9C9D-A5A5A3B60813}" type="presParOf" srcId="{5E7667F7-51DF-4E3E-A303-A08178ED9180}" destId="{8AD8EC8F-4E61-4E60-9561-CCEFC309323F}" srcOrd="0" destOrd="0" presId="urn:microsoft.com/office/officeart/2008/layout/NameandTitleOrganizationalChart"/>
    <dgm:cxn modelId="{7E281943-B1F1-4EB7-94BF-906165EFF736}" type="presParOf" srcId="{5E7667F7-51DF-4E3E-A303-A08178ED9180}" destId="{61EB8C98-3A27-4B56-BEB4-20220E43BB62}" srcOrd="1" destOrd="0" presId="urn:microsoft.com/office/officeart/2008/layout/NameandTitleOrganizationalChart"/>
    <dgm:cxn modelId="{FE252E0A-88C4-45EF-ABC4-D74313EC7E35}" type="presParOf" srcId="{5E7667F7-51DF-4E3E-A303-A08178ED9180}" destId="{31E00989-0E18-4185-9E43-6D18224C19D8}" srcOrd="2" destOrd="0" presId="urn:microsoft.com/office/officeart/2008/layout/NameandTitleOrganizationalChart"/>
    <dgm:cxn modelId="{9D8A2906-DBA6-4C8F-AD0A-5A6838ADE8A5}" type="presParOf" srcId="{15C58196-725C-434E-8EB4-7307FC50974B}" destId="{8167E23E-AF57-4505-919D-59B02831EF26}" srcOrd="1" destOrd="0" presId="urn:microsoft.com/office/officeart/2008/layout/NameandTitleOrganizationalChart"/>
    <dgm:cxn modelId="{94D4BC2B-86D6-4336-8D22-18F374CEB789}" type="presParOf" srcId="{15C58196-725C-434E-8EB4-7307FC50974B}" destId="{70D596D1-39C9-4820-831F-9287030FC3D5}" srcOrd="2" destOrd="0" presId="urn:microsoft.com/office/officeart/2008/layout/NameandTitleOrganizationalChart"/>
    <dgm:cxn modelId="{06D5CA5D-4948-445A-AEE6-5FA01969A2E7}" type="presParOf" srcId="{7C4A8E71-32A7-4228-A2AA-CEABCF303882}" destId="{986CF071-9738-427B-B774-6C4A2C49182D}" srcOrd="2" destOrd="0" presId="urn:microsoft.com/office/officeart/2008/layout/NameandTitleOrganizationalChart"/>
    <dgm:cxn modelId="{F3ACBCE1-542D-4B25-8FD9-9F345B149AA4}" type="presParOf" srcId="{07DDD9E2-27AC-416A-BF49-ADAD4B9017F4}" destId="{386406FA-4F6F-42D6-9FD6-3E1FC4FC9998}" srcOrd="1" destOrd="0" presId="urn:microsoft.com/office/officeart/2008/layout/NameandTitleOrganizationalChart"/>
    <dgm:cxn modelId="{F69A12CD-68F3-4D64-BD76-5104285CE839}" type="presParOf" srcId="{386406FA-4F6F-42D6-9FD6-3E1FC4FC9998}" destId="{4D1BEADA-5538-4C4D-B64D-350EFE48CAD2}" srcOrd="0" destOrd="0" presId="urn:microsoft.com/office/officeart/2008/layout/NameandTitleOrganizationalChart"/>
    <dgm:cxn modelId="{6C8971CD-405D-4115-A9A5-14D48070FCE7}" type="presParOf" srcId="{4D1BEADA-5538-4C4D-B64D-350EFE48CAD2}" destId="{14D2B178-33F9-4290-BF27-B00A78039992}" srcOrd="0" destOrd="0" presId="urn:microsoft.com/office/officeart/2008/layout/NameandTitleOrganizationalChart"/>
    <dgm:cxn modelId="{2CDF1321-DB53-451F-A6EA-11EE339601E5}" type="presParOf" srcId="{4D1BEADA-5538-4C4D-B64D-350EFE48CAD2}" destId="{41006CFD-3488-4985-A752-6377A4D68171}" srcOrd="1" destOrd="0" presId="urn:microsoft.com/office/officeart/2008/layout/NameandTitleOrganizationalChart"/>
    <dgm:cxn modelId="{60D2E951-6551-4102-A2F7-AA31B5319BE4}" type="presParOf" srcId="{4D1BEADA-5538-4C4D-B64D-350EFE48CAD2}" destId="{7B8E7693-305C-4621-83FA-0F772C2A4EAA}" srcOrd="2" destOrd="0" presId="urn:microsoft.com/office/officeart/2008/layout/NameandTitleOrganizationalChart"/>
    <dgm:cxn modelId="{D4C9BA86-8163-4CD5-A251-B729DBDA1BF3}" type="presParOf" srcId="{386406FA-4F6F-42D6-9FD6-3E1FC4FC9998}" destId="{1F95D8B8-CB1B-43FE-9C5F-4CCAFCA6B61C}" srcOrd="1" destOrd="0" presId="urn:microsoft.com/office/officeart/2008/layout/NameandTitleOrganizationalChart"/>
    <dgm:cxn modelId="{31668521-C139-413C-BF37-CB4005A6251A}" type="presParOf" srcId="{1F95D8B8-CB1B-43FE-9C5F-4CCAFCA6B61C}" destId="{2B076537-9469-4962-B63C-57204F2FD002}" srcOrd="0" destOrd="0" presId="urn:microsoft.com/office/officeart/2008/layout/NameandTitleOrganizationalChart"/>
    <dgm:cxn modelId="{AF1CE6F7-41B3-4E8A-9B3F-86C1BF4C8679}" type="presParOf" srcId="{1F95D8B8-CB1B-43FE-9C5F-4CCAFCA6B61C}" destId="{1F69E985-250D-4D37-8EF0-194909148FCE}" srcOrd="1" destOrd="0" presId="urn:microsoft.com/office/officeart/2008/layout/NameandTitleOrganizationalChart"/>
    <dgm:cxn modelId="{A4296F8F-98FB-4313-AA7A-3E9C63251015}" type="presParOf" srcId="{1F69E985-250D-4D37-8EF0-194909148FCE}" destId="{E1D64ED1-3435-408C-B119-CFD90775075E}" srcOrd="0" destOrd="0" presId="urn:microsoft.com/office/officeart/2008/layout/NameandTitleOrganizationalChart"/>
    <dgm:cxn modelId="{BF0322CA-F8D6-46F9-AB16-9417C896AB35}" type="presParOf" srcId="{E1D64ED1-3435-408C-B119-CFD90775075E}" destId="{2956B682-8BFC-40B5-8C56-ED7798059B08}" srcOrd="0" destOrd="0" presId="urn:microsoft.com/office/officeart/2008/layout/NameandTitleOrganizationalChart"/>
    <dgm:cxn modelId="{94FF239D-ADEA-433C-B457-631EBC2FD624}" type="presParOf" srcId="{E1D64ED1-3435-408C-B119-CFD90775075E}" destId="{8685A4B9-46F1-465D-AEA3-6FED1DC5AFFD}" srcOrd="1" destOrd="0" presId="urn:microsoft.com/office/officeart/2008/layout/NameandTitleOrganizationalChart"/>
    <dgm:cxn modelId="{4D58E905-D860-4851-B126-987EA18A9EEC}" type="presParOf" srcId="{E1D64ED1-3435-408C-B119-CFD90775075E}" destId="{004FB6D5-540D-4227-95D9-ACC59E268E6C}" srcOrd="2" destOrd="0" presId="urn:microsoft.com/office/officeart/2008/layout/NameandTitleOrganizationalChart"/>
    <dgm:cxn modelId="{91765D3E-76E0-4526-9969-46AB67C60591}" type="presParOf" srcId="{1F69E985-250D-4D37-8EF0-194909148FCE}" destId="{2460B99C-C22C-4944-A075-477B2B363A79}" srcOrd="1" destOrd="0" presId="urn:microsoft.com/office/officeart/2008/layout/NameandTitleOrganizationalChart"/>
    <dgm:cxn modelId="{FF0A0902-8FB2-4D12-9ED5-0860FF188CDE}" type="presParOf" srcId="{2460B99C-C22C-4944-A075-477B2B363A79}" destId="{7886389A-943E-467E-ACF9-951A6EF23329}" srcOrd="0" destOrd="0" presId="urn:microsoft.com/office/officeart/2008/layout/NameandTitleOrganizationalChart"/>
    <dgm:cxn modelId="{5011FA1E-3006-4A77-A954-ED3F59522F87}" type="presParOf" srcId="{2460B99C-C22C-4944-A075-477B2B363A79}" destId="{2792213E-2D34-46B9-B5BD-E3FD2411A681}" srcOrd="1" destOrd="0" presId="urn:microsoft.com/office/officeart/2008/layout/NameandTitleOrganizationalChart"/>
    <dgm:cxn modelId="{A6484AA6-1051-447A-871C-4B8E199D8380}" type="presParOf" srcId="{2792213E-2D34-46B9-B5BD-E3FD2411A681}" destId="{B175650B-93E8-48EA-AA47-D83E1271FB2F}" srcOrd="0" destOrd="0" presId="urn:microsoft.com/office/officeart/2008/layout/NameandTitleOrganizationalChart"/>
    <dgm:cxn modelId="{B41597CF-D6FC-4187-BB9F-CB91E85368AC}" type="presParOf" srcId="{B175650B-93E8-48EA-AA47-D83E1271FB2F}" destId="{6DE4DF74-D784-4E0E-9C72-502182D4C1C8}" srcOrd="0" destOrd="0" presId="urn:microsoft.com/office/officeart/2008/layout/NameandTitleOrganizationalChart"/>
    <dgm:cxn modelId="{F2532055-BA8F-4158-A0E4-9EBC317B3D63}" type="presParOf" srcId="{B175650B-93E8-48EA-AA47-D83E1271FB2F}" destId="{46245E53-CD3B-48CA-BB3B-F79E4726F59D}" srcOrd="1" destOrd="0" presId="urn:microsoft.com/office/officeart/2008/layout/NameandTitleOrganizationalChart"/>
    <dgm:cxn modelId="{2B6195BF-E7D0-4FB7-97A4-AC6AE8D5485B}" type="presParOf" srcId="{B175650B-93E8-48EA-AA47-D83E1271FB2F}" destId="{3E622F24-087E-47B0-AF0A-56E5CE335237}" srcOrd="2" destOrd="0" presId="urn:microsoft.com/office/officeart/2008/layout/NameandTitleOrganizationalChart"/>
    <dgm:cxn modelId="{62A909C3-A79B-40F5-91F8-08EC86FFB0F6}" type="presParOf" srcId="{2792213E-2D34-46B9-B5BD-E3FD2411A681}" destId="{E01B24E3-FA52-4280-B81A-BC8EA905A49F}" srcOrd="1" destOrd="0" presId="urn:microsoft.com/office/officeart/2008/layout/NameandTitleOrganizationalChart"/>
    <dgm:cxn modelId="{4F65396D-5802-463D-8D95-D10AC7C35BCE}" type="presParOf" srcId="{E01B24E3-FA52-4280-B81A-BC8EA905A49F}" destId="{7AC66BBB-FCA8-421C-9E7A-2CCA53407D39}" srcOrd="0" destOrd="0" presId="urn:microsoft.com/office/officeart/2008/layout/NameandTitleOrganizationalChart"/>
    <dgm:cxn modelId="{B9B59164-7DB4-4A5D-8BDC-0E47DAE6FF42}" type="presParOf" srcId="{E01B24E3-FA52-4280-B81A-BC8EA905A49F}" destId="{8BC76089-D72D-447F-B2AA-C56EB1B85A79}" srcOrd="1" destOrd="0" presId="urn:microsoft.com/office/officeart/2008/layout/NameandTitleOrganizationalChart"/>
    <dgm:cxn modelId="{6593982E-2F35-4744-934C-8C2C61B80EB1}" type="presParOf" srcId="{8BC76089-D72D-447F-B2AA-C56EB1B85A79}" destId="{C0FBE7E3-1346-4896-B9E2-A248BC78EED5}" srcOrd="0" destOrd="0" presId="urn:microsoft.com/office/officeart/2008/layout/NameandTitleOrganizationalChart"/>
    <dgm:cxn modelId="{E560DA7F-EFD8-4006-9837-C7E50F0A769C}" type="presParOf" srcId="{C0FBE7E3-1346-4896-B9E2-A248BC78EED5}" destId="{B8ADA630-104E-449E-9456-9DB9B2BC54AC}" srcOrd="0" destOrd="0" presId="urn:microsoft.com/office/officeart/2008/layout/NameandTitleOrganizationalChart"/>
    <dgm:cxn modelId="{BDE3EBA6-9000-43D2-B2D8-C06EF87124F1}" type="presParOf" srcId="{C0FBE7E3-1346-4896-B9E2-A248BC78EED5}" destId="{B32BB96F-270D-416B-B3A0-1F46DD408CD4}" srcOrd="1" destOrd="0" presId="urn:microsoft.com/office/officeart/2008/layout/NameandTitleOrganizationalChart"/>
    <dgm:cxn modelId="{850131C0-7E1D-49F1-A528-C98DB78408D0}" type="presParOf" srcId="{C0FBE7E3-1346-4896-B9E2-A248BC78EED5}" destId="{4C7EE6DC-BEE5-4C7B-A30D-656FC8D21608}" srcOrd="2" destOrd="0" presId="urn:microsoft.com/office/officeart/2008/layout/NameandTitleOrganizationalChart"/>
    <dgm:cxn modelId="{50B52F6B-EDAE-4F08-8DB8-AB075889837E}" type="presParOf" srcId="{8BC76089-D72D-447F-B2AA-C56EB1B85A79}" destId="{37D7D765-D239-40D9-84DF-EB77E491214F}" srcOrd="1" destOrd="0" presId="urn:microsoft.com/office/officeart/2008/layout/NameandTitleOrganizationalChart"/>
    <dgm:cxn modelId="{FF334471-E878-4ADC-81C9-3BAF43A206CF}" type="presParOf" srcId="{37D7D765-D239-40D9-84DF-EB77E491214F}" destId="{B06013C9-15C3-4C52-9A43-CC3D91515CE1}" srcOrd="0" destOrd="0" presId="urn:microsoft.com/office/officeart/2008/layout/NameandTitleOrganizationalChart"/>
    <dgm:cxn modelId="{C07FD674-4825-48A5-8F3D-72FF4BE80C0C}" type="presParOf" srcId="{37D7D765-D239-40D9-84DF-EB77E491214F}" destId="{691DF4CA-8913-4E23-BDB3-942E3A558BDF}" srcOrd="1" destOrd="0" presId="urn:microsoft.com/office/officeart/2008/layout/NameandTitleOrganizationalChart"/>
    <dgm:cxn modelId="{586A743C-6335-4C4D-A48C-E490CC27259F}" type="presParOf" srcId="{691DF4CA-8913-4E23-BDB3-942E3A558BDF}" destId="{AA1EFE94-C5F1-4BE8-B982-483BD2BD8C53}" srcOrd="0" destOrd="0" presId="urn:microsoft.com/office/officeart/2008/layout/NameandTitleOrganizationalChart"/>
    <dgm:cxn modelId="{8BB43EDD-8932-4ED2-953E-9DC8018FDB3A}" type="presParOf" srcId="{AA1EFE94-C5F1-4BE8-B982-483BD2BD8C53}" destId="{7BE4ECAD-E7BD-4E31-91F9-D7C6ABC8A1F0}" srcOrd="0" destOrd="0" presId="urn:microsoft.com/office/officeart/2008/layout/NameandTitleOrganizationalChart"/>
    <dgm:cxn modelId="{04966DCC-6FB1-486A-B93A-7E39AFDF676D}" type="presParOf" srcId="{AA1EFE94-C5F1-4BE8-B982-483BD2BD8C53}" destId="{B4018F22-B043-4A01-8509-33D9263840ED}" srcOrd="1" destOrd="0" presId="urn:microsoft.com/office/officeart/2008/layout/NameandTitleOrganizationalChart"/>
    <dgm:cxn modelId="{A562392A-3725-4A60-A5F5-A5AA63ADD387}" type="presParOf" srcId="{AA1EFE94-C5F1-4BE8-B982-483BD2BD8C53}" destId="{53ECF3AF-F4BC-4ED1-8F2B-47525D7CA7DB}" srcOrd="2" destOrd="0" presId="urn:microsoft.com/office/officeart/2008/layout/NameandTitleOrganizationalChart"/>
    <dgm:cxn modelId="{928DD22F-412F-4C17-BE45-099E59DCBC54}" type="presParOf" srcId="{691DF4CA-8913-4E23-BDB3-942E3A558BDF}" destId="{9648EE1C-780E-410F-9F12-74941CD91E94}" srcOrd="1" destOrd="0" presId="urn:microsoft.com/office/officeart/2008/layout/NameandTitleOrganizationalChart"/>
    <dgm:cxn modelId="{2E07D16D-65FD-4BE4-8DAA-A67801532DD2}" type="presParOf" srcId="{691DF4CA-8913-4E23-BDB3-942E3A558BDF}" destId="{77EE1E2A-265F-4D6B-9203-5C0D949E3DA1}" srcOrd="2" destOrd="0" presId="urn:microsoft.com/office/officeart/2008/layout/NameandTitleOrganizationalChart"/>
    <dgm:cxn modelId="{BDCE9B43-CB68-4F9A-8AF6-5BCD0E031E85}" type="presParOf" srcId="{37D7D765-D239-40D9-84DF-EB77E491214F}" destId="{305DA285-8C7C-4AA6-98B4-CBF4021F9ED9}" srcOrd="2" destOrd="0" presId="urn:microsoft.com/office/officeart/2008/layout/NameandTitleOrganizationalChart"/>
    <dgm:cxn modelId="{574FC0B8-6FB2-42D4-9829-8C3404504381}" type="presParOf" srcId="{37D7D765-D239-40D9-84DF-EB77E491214F}" destId="{484D1424-3721-440B-AE89-6DCA087AB2CC}" srcOrd="3" destOrd="0" presId="urn:microsoft.com/office/officeart/2008/layout/NameandTitleOrganizationalChart"/>
    <dgm:cxn modelId="{61256A49-2577-4AEC-9B25-B503B800B9A8}" type="presParOf" srcId="{484D1424-3721-440B-AE89-6DCA087AB2CC}" destId="{5D52BB23-E1F9-435C-AA8F-B81DA06E40E7}" srcOrd="0" destOrd="0" presId="urn:microsoft.com/office/officeart/2008/layout/NameandTitleOrganizationalChart"/>
    <dgm:cxn modelId="{77765262-D54C-465E-A29A-8588E0305CD6}" type="presParOf" srcId="{5D52BB23-E1F9-435C-AA8F-B81DA06E40E7}" destId="{E2171EEA-80E0-4340-9327-43B7D6F2E490}" srcOrd="0" destOrd="0" presId="urn:microsoft.com/office/officeart/2008/layout/NameandTitleOrganizationalChart"/>
    <dgm:cxn modelId="{189E8EE5-2B09-4715-9994-C0D9A8467539}" type="presParOf" srcId="{5D52BB23-E1F9-435C-AA8F-B81DA06E40E7}" destId="{C5F32816-0E37-4B89-B36C-18128269A7D5}" srcOrd="1" destOrd="0" presId="urn:microsoft.com/office/officeart/2008/layout/NameandTitleOrganizationalChart"/>
    <dgm:cxn modelId="{2B4509CE-5FB9-4005-8864-670D7433E610}" type="presParOf" srcId="{5D52BB23-E1F9-435C-AA8F-B81DA06E40E7}" destId="{C2620B39-8C02-4476-9852-0AA24F1D28E3}" srcOrd="2" destOrd="0" presId="urn:microsoft.com/office/officeart/2008/layout/NameandTitleOrganizationalChart"/>
    <dgm:cxn modelId="{B9E45E1B-487B-45B8-A18B-D4C75ED34EA6}" type="presParOf" srcId="{484D1424-3721-440B-AE89-6DCA087AB2CC}" destId="{2F40403F-4C2A-42D2-A16C-763699C88407}" srcOrd="1" destOrd="0" presId="urn:microsoft.com/office/officeart/2008/layout/NameandTitleOrganizationalChart"/>
    <dgm:cxn modelId="{E1D88801-6163-462F-BDB2-90FD7B4E2E63}" type="presParOf" srcId="{484D1424-3721-440B-AE89-6DCA087AB2CC}" destId="{E11BD2FB-1EB1-4FF1-9B34-22797B7A9238}" srcOrd="2" destOrd="0" presId="urn:microsoft.com/office/officeart/2008/layout/NameandTitleOrganizationalChart"/>
    <dgm:cxn modelId="{8F367092-7E35-417C-86EB-4FA8D4B6910D}" type="presParOf" srcId="{37D7D765-D239-40D9-84DF-EB77E491214F}" destId="{DAF3A583-7416-461E-B3A6-52BB7D7770DB}" srcOrd="4" destOrd="0" presId="urn:microsoft.com/office/officeart/2008/layout/NameandTitleOrganizationalChart"/>
    <dgm:cxn modelId="{351F08CD-D511-436E-A387-45E569510F16}" type="presParOf" srcId="{37D7D765-D239-40D9-84DF-EB77E491214F}" destId="{E9388307-A1F3-4D38-A969-E5530B3DBD86}" srcOrd="5" destOrd="0" presId="urn:microsoft.com/office/officeart/2008/layout/NameandTitleOrganizationalChart"/>
    <dgm:cxn modelId="{68B7B083-E183-4F82-B9F8-DCB4D7D8921F}" type="presParOf" srcId="{E9388307-A1F3-4D38-A969-E5530B3DBD86}" destId="{5AB3F370-54D5-493B-86FA-978681C8B740}" srcOrd="0" destOrd="0" presId="urn:microsoft.com/office/officeart/2008/layout/NameandTitleOrganizationalChart"/>
    <dgm:cxn modelId="{FA52D921-229E-43DD-A374-8B2E60B7D74C}" type="presParOf" srcId="{5AB3F370-54D5-493B-86FA-978681C8B740}" destId="{50314ACA-BF3D-446D-A69C-581E3D5EA2CF}" srcOrd="0" destOrd="0" presId="urn:microsoft.com/office/officeart/2008/layout/NameandTitleOrganizationalChart"/>
    <dgm:cxn modelId="{1FB7CEF2-A63D-48D3-91B6-F948D39C744C}" type="presParOf" srcId="{5AB3F370-54D5-493B-86FA-978681C8B740}" destId="{1451E94D-E6EE-40A5-B241-3B6E165E609E}" srcOrd="1" destOrd="0" presId="urn:microsoft.com/office/officeart/2008/layout/NameandTitleOrganizationalChart"/>
    <dgm:cxn modelId="{C0A9D1DA-B2C2-4CAC-9438-AC5B094BBAAA}" type="presParOf" srcId="{5AB3F370-54D5-493B-86FA-978681C8B740}" destId="{090F497B-EA27-4501-BB20-0D9C00D19D46}" srcOrd="2" destOrd="0" presId="urn:microsoft.com/office/officeart/2008/layout/NameandTitleOrganizationalChart"/>
    <dgm:cxn modelId="{F5D8EF70-8257-4557-9146-4C42D92B8CD0}" type="presParOf" srcId="{E9388307-A1F3-4D38-A969-E5530B3DBD86}" destId="{525A4F70-0921-4D8F-9D34-354414157D43}" srcOrd="1" destOrd="0" presId="urn:microsoft.com/office/officeart/2008/layout/NameandTitleOrganizationalChart"/>
    <dgm:cxn modelId="{97CAAAF2-1240-4585-AA31-DFB054A9C113}" type="presParOf" srcId="{E9388307-A1F3-4D38-A969-E5530B3DBD86}" destId="{6CEEC653-7B8C-44A5-85B5-22E51532E5EF}" srcOrd="2" destOrd="0" presId="urn:microsoft.com/office/officeart/2008/layout/NameandTitleOrganizationalChart"/>
    <dgm:cxn modelId="{F7091E43-25C6-4896-A0A2-6509BE261FFB}" type="presParOf" srcId="{8BC76089-D72D-447F-B2AA-C56EB1B85A79}" destId="{51FA3EC4-B16B-49F1-A6F8-9D7CCD791F0E}" srcOrd="2" destOrd="0" presId="urn:microsoft.com/office/officeart/2008/layout/NameandTitleOrganizationalChart"/>
    <dgm:cxn modelId="{98720D10-D832-4BF0-A390-469B6334BAC8}" type="presParOf" srcId="{2792213E-2D34-46B9-B5BD-E3FD2411A681}" destId="{04FF99AB-CA63-4257-9C65-E93849C5B5EE}" srcOrd="2" destOrd="0" presId="urn:microsoft.com/office/officeart/2008/layout/NameandTitleOrganizationalChart"/>
    <dgm:cxn modelId="{A6447488-15F5-4618-B805-17F6874DD14A}" type="presParOf" srcId="{2460B99C-C22C-4944-A075-477B2B363A79}" destId="{1E0FEC1C-3DA4-472C-BF8B-C83C8EB43640}" srcOrd="2" destOrd="0" presId="urn:microsoft.com/office/officeart/2008/layout/NameandTitleOrganizationalChart"/>
    <dgm:cxn modelId="{567D6E37-6117-47B8-9994-CDE5D3665240}" type="presParOf" srcId="{2460B99C-C22C-4944-A075-477B2B363A79}" destId="{6D456663-1DEE-4877-B6D0-A60953346B5B}" srcOrd="3" destOrd="0" presId="urn:microsoft.com/office/officeart/2008/layout/NameandTitleOrganizationalChart"/>
    <dgm:cxn modelId="{9CBDAA45-D832-4260-A204-D2625AA03389}" type="presParOf" srcId="{6D456663-1DEE-4877-B6D0-A60953346B5B}" destId="{2CC20AE4-6367-4538-A119-71EF47B4613B}" srcOrd="0" destOrd="0" presId="urn:microsoft.com/office/officeart/2008/layout/NameandTitleOrganizationalChart"/>
    <dgm:cxn modelId="{B330FC37-2F27-439B-AD7D-0E89BA971A77}" type="presParOf" srcId="{2CC20AE4-6367-4538-A119-71EF47B4613B}" destId="{FB1DCB93-6413-4190-842B-132D2B1193E5}" srcOrd="0" destOrd="0" presId="urn:microsoft.com/office/officeart/2008/layout/NameandTitleOrganizationalChart"/>
    <dgm:cxn modelId="{451F414C-F7F5-4AB0-A589-F9040CBB7B6C}" type="presParOf" srcId="{2CC20AE4-6367-4538-A119-71EF47B4613B}" destId="{8203B7B7-5DC7-4BC8-A349-10D9DC382B08}" srcOrd="1" destOrd="0" presId="urn:microsoft.com/office/officeart/2008/layout/NameandTitleOrganizationalChart"/>
    <dgm:cxn modelId="{85AF63D2-1C58-4F89-AC02-CDA3B23E2D3B}" type="presParOf" srcId="{2CC20AE4-6367-4538-A119-71EF47B4613B}" destId="{C30EEC36-73A3-49CE-8F05-773E16777BF6}" srcOrd="2" destOrd="0" presId="urn:microsoft.com/office/officeart/2008/layout/NameandTitleOrganizationalChart"/>
    <dgm:cxn modelId="{14A34C0F-6295-40E3-AC99-7C0CBA3E76C5}" type="presParOf" srcId="{6D456663-1DEE-4877-B6D0-A60953346B5B}" destId="{11BD8ED0-D0BC-45AD-A7A1-D8FD01EC837A}" srcOrd="1" destOrd="0" presId="urn:microsoft.com/office/officeart/2008/layout/NameandTitleOrganizationalChart"/>
    <dgm:cxn modelId="{A50ED089-D313-4ED7-80EA-D1B198965BC8}" type="presParOf" srcId="{6D456663-1DEE-4877-B6D0-A60953346B5B}" destId="{838ED5DE-7A12-430D-902B-6438DB2DE5A1}" srcOrd="2" destOrd="0" presId="urn:microsoft.com/office/officeart/2008/layout/NameandTitleOrganizationalChart"/>
    <dgm:cxn modelId="{FC1404B9-7CD1-48D2-BD9E-2F9D90AF8792}" type="presParOf" srcId="{2460B99C-C22C-4944-A075-477B2B363A79}" destId="{685D2981-AF5F-47CD-9AB5-5485359C8EFC}" srcOrd="4" destOrd="0" presId="urn:microsoft.com/office/officeart/2008/layout/NameandTitleOrganizationalChart"/>
    <dgm:cxn modelId="{FB844CC2-0AA8-42F4-9804-8D50D3856ECD}" type="presParOf" srcId="{2460B99C-C22C-4944-A075-477B2B363A79}" destId="{63910BC4-280F-4220-B25F-951DE383AF23}" srcOrd="5" destOrd="0" presId="urn:microsoft.com/office/officeart/2008/layout/NameandTitleOrganizationalChart"/>
    <dgm:cxn modelId="{7DEEA9F6-29BD-4D99-A981-AAB438C9842F}" type="presParOf" srcId="{63910BC4-280F-4220-B25F-951DE383AF23}" destId="{6F2F0E43-C5AF-4527-8879-59FC682224F0}" srcOrd="0" destOrd="0" presId="urn:microsoft.com/office/officeart/2008/layout/NameandTitleOrganizationalChart"/>
    <dgm:cxn modelId="{21B1C315-8FF3-4FAF-B83E-8BEF3CCBBDF1}" type="presParOf" srcId="{6F2F0E43-C5AF-4527-8879-59FC682224F0}" destId="{85A5F8B6-4AA1-4EC3-889A-1B76727B194C}" srcOrd="0" destOrd="0" presId="urn:microsoft.com/office/officeart/2008/layout/NameandTitleOrganizationalChart"/>
    <dgm:cxn modelId="{23C67589-3019-4E53-BF77-80588B19CEF6}" type="presParOf" srcId="{6F2F0E43-C5AF-4527-8879-59FC682224F0}" destId="{6E6C14E7-0C48-4248-8DCD-EA357466C3FF}" srcOrd="1" destOrd="0" presId="urn:microsoft.com/office/officeart/2008/layout/NameandTitleOrganizationalChart"/>
    <dgm:cxn modelId="{6A917C13-5497-45B5-BDE6-0C87020E5160}" type="presParOf" srcId="{6F2F0E43-C5AF-4527-8879-59FC682224F0}" destId="{5E6242E7-D666-4A5C-BE0A-05EEF5443B47}" srcOrd="2" destOrd="0" presId="urn:microsoft.com/office/officeart/2008/layout/NameandTitleOrganizationalChart"/>
    <dgm:cxn modelId="{7CCDA2BE-AFB8-467A-9810-B61154691A2A}" type="presParOf" srcId="{63910BC4-280F-4220-B25F-951DE383AF23}" destId="{0CBF886E-83C8-40D3-BDC7-AE62D4EC733A}" srcOrd="1" destOrd="0" presId="urn:microsoft.com/office/officeart/2008/layout/NameandTitleOrganizationalChart"/>
    <dgm:cxn modelId="{C2804D6B-980C-4833-B5A3-DDBF71DBA3E3}" type="presParOf" srcId="{0CBF886E-83C8-40D3-BDC7-AE62D4EC733A}" destId="{E9219F54-CA8C-4FF2-9AAF-50B724216806}" srcOrd="0" destOrd="0" presId="urn:microsoft.com/office/officeart/2008/layout/NameandTitleOrganizationalChart"/>
    <dgm:cxn modelId="{73150ED5-C538-414D-BA4F-42992B3BF432}" type="presParOf" srcId="{0CBF886E-83C8-40D3-BDC7-AE62D4EC733A}" destId="{73EB2C7C-A614-4879-8A06-E5EAF180672F}" srcOrd="1" destOrd="0" presId="urn:microsoft.com/office/officeart/2008/layout/NameandTitleOrganizationalChart"/>
    <dgm:cxn modelId="{E3760673-22F5-49B7-B1CE-F37DB1261353}" type="presParOf" srcId="{73EB2C7C-A614-4879-8A06-E5EAF180672F}" destId="{FB674D18-988B-4C25-B524-1745C6E4A56D}" srcOrd="0" destOrd="0" presId="urn:microsoft.com/office/officeart/2008/layout/NameandTitleOrganizationalChart"/>
    <dgm:cxn modelId="{4728516A-1A1A-4719-80FC-C8A04610224B}" type="presParOf" srcId="{FB674D18-988B-4C25-B524-1745C6E4A56D}" destId="{932E808B-F6C5-4B69-9665-100EA0468407}" srcOrd="0" destOrd="0" presId="urn:microsoft.com/office/officeart/2008/layout/NameandTitleOrganizationalChart"/>
    <dgm:cxn modelId="{4C73F840-6D9D-426D-A679-E3462E8FE772}" type="presParOf" srcId="{FB674D18-988B-4C25-B524-1745C6E4A56D}" destId="{2DEF83E2-5762-4820-9B5A-71EDA06A3A69}" srcOrd="1" destOrd="0" presId="urn:microsoft.com/office/officeart/2008/layout/NameandTitleOrganizationalChart"/>
    <dgm:cxn modelId="{EB822BD4-AAF0-4A74-9BFC-96C24BE198ED}" type="presParOf" srcId="{FB674D18-988B-4C25-B524-1745C6E4A56D}" destId="{43A44219-0EB9-4713-9CDA-EE320736FE3D}" srcOrd="2" destOrd="0" presId="urn:microsoft.com/office/officeart/2008/layout/NameandTitleOrganizationalChart"/>
    <dgm:cxn modelId="{A22A3E97-6BA4-481B-93F5-4720D11E9A9D}" type="presParOf" srcId="{73EB2C7C-A614-4879-8A06-E5EAF180672F}" destId="{811798A7-C2E6-4C46-BDEC-61848B2C8B87}" srcOrd="1" destOrd="0" presId="urn:microsoft.com/office/officeart/2008/layout/NameandTitleOrganizationalChart"/>
    <dgm:cxn modelId="{86FF9585-3253-4581-BDC2-60610E3964DC}" type="presParOf" srcId="{73EB2C7C-A614-4879-8A06-E5EAF180672F}" destId="{AF5A2B24-262E-47A4-A327-17C63A10CC51}" srcOrd="2" destOrd="0" presId="urn:microsoft.com/office/officeart/2008/layout/NameandTitleOrganizationalChart"/>
    <dgm:cxn modelId="{E53D15B8-0914-4FD2-A735-70EC61F82C47}" type="presParOf" srcId="{0CBF886E-83C8-40D3-BDC7-AE62D4EC733A}" destId="{8654CFBB-81FF-4A11-812A-BC1077C2A14E}" srcOrd="2" destOrd="0" presId="urn:microsoft.com/office/officeart/2008/layout/NameandTitleOrganizationalChart"/>
    <dgm:cxn modelId="{F9C2BA66-2518-409A-97BF-269DA7C93974}" type="presParOf" srcId="{0CBF886E-83C8-40D3-BDC7-AE62D4EC733A}" destId="{3C0B13C4-2A37-475A-8B47-3AC0AA05E5A4}" srcOrd="3" destOrd="0" presId="urn:microsoft.com/office/officeart/2008/layout/NameandTitleOrganizationalChart"/>
    <dgm:cxn modelId="{4697DEEC-2C9A-4DF1-A69E-CE33C0033A98}" type="presParOf" srcId="{3C0B13C4-2A37-475A-8B47-3AC0AA05E5A4}" destId="{8FE14CE3-ECA7-4477-8173-8D09272EC151}" srcOrd="0" destOrd="0" presId="urn:microsoft.com/office/officeart/2008/layout/NameandTitleOrganizationalChart"/>
    <dgm:cxn modelId="{6187034E-EA8B-4A98-AC64-667214A218AA}" type="presParOf" srcId="{8FE14CE3-ECA7-4477-8173-8D09272EC151}" destId="{B7C5B440-F379-4296-9AEF-C0D6F38BE995}" srcOrd="0" destOrd="0" presId="urn:microsoft.com/office/officeart/2008/layout/NameandTitleOrganizationalChart"/>
    <dgm:cxn modelId="{C5018354-60C9-4509-A2A7-1D1260C2B7A4}" type="presParOf" srcId="{8FE14CE3-ECA7-4477-8173-8D09272EC151}" destId="{D462454C-A9D2-4EBD-8377-037CD92FB90C}" srcOrd="1" destOrd="0" presId="urn:microsoft.com/office/officeart/2008/layout/NameandTitleOrganizationalChart"/>
    <dgm:cxn modelId="{BBE08190-3D48-479E-B259-BDF42F6D2CA9}" type="presParOf" srcId="{8FE14CE3-ECA7-4477-8173-8D09272EC151}" destId="{B324252A-3580-4238-B0F3-3384C1636505}" srcOrd="2" destOrd="0" presId="urn:microsoft.com/office/officeart/2008/layout/NameandTitleOrganizationalChart"/>
    <dgm:cxn modelId="{2442167E-DD9C-4A89-89D8-67526D271909}" type="presParOf" srcId="{3C0B13C4-2A37-475A-8B47-3AC0AA05E5A4}" destId="{86BEEB08-31D5-4881-9E9F-CE97494D67F0}" srcOrd="1" destOrd="0" presId="urn:microsoft.com/office/officeart/2008/layout/NameandTitleOrganizationalChart"/>
    <dgm:cxn modelId="{4ECDA8B1-0CB6-4053-BE7E-23DC08F5E4E2}" type="presParOf" srcId="{3C0B13C4-2A37-475A-8B47-3AC0AA05E5A4}" destId="{81EA3601-EEAF-48A5-A414-CE16D063B5E1}" srcOrd="2" destOrd="0" presId="urn:microsoft.com/office/officeart/2008/layout/NameandTitleOrganizationalChart"/>
    <dgm:cxn modelId="{15424E44-E262-4E3C-924E-EE7FFC4C50FE}" type="presParOf" srcId="{0CBF886E-83C8-40D3-BDC7-AE62D4EC733A}" destId="{E552113C-B5A8-414A-9B92-DC112316E807}" srcOrd="4" destOrd="0" presId="urn:microsoft.com/office/officeart/2008/layout/NameandTitleOrganizationalChart"/>
    <dgm:cxn modelId="{2F4CCEE4-FEA1-4056-94DF-B02DD071492E}" type="presParOf" srcId="{0CBF886E-83C8-40D3-BDC7-AE62D4EC733A}" destId="{3CDA6FB7-11C0-4C5E-AC77-A940F3F3E3BA}" srcOrd="5" destOrd="0" presId="urn:microsoft.com/office/officeart/2008/layout/NameandTitleOrganizationalChart"/>
    <dgm:cxn modelId="{F0300ACA-C3C2-4FB8-8328-2226A3A9F821}" type="presParOf" srcId="{3CDA6FB7-11C0-4C5E-AC77-A940F3F3E3BA}" destId="{94C2870B-F240-4844-9465-2D5491BE2F01}" srcOrd="0" destOrd="0" presId="urn:microsoft.com/office/officeart/2008/layout/NameandTitleOrganizationalChart"/>
    <dgm:cxn modelId="{458AE85F-BA1F-4BC6-82B5-4C9576330B55}" type="presParOf" srcId="{94C2870B-F240-4844-9465-2D5491BE2F01}" destId="{EF220ED0-3119-4337-B810-D4FE7347D754}" srcOrd="0" destOrd="0" presId="urn:microsoft.com/office/officeart/2008/layout/NameandTitleOrganizationalChart"/>
    <dgm:cxn modelId="{37D96158-20DD-4833-89D0-EA8891421618}" type="presParOf" srcId="{94C2870B-F240-4844-9465-2D5491BE2F01}" destId="{BF0B4E2C-7BA6-476C-B087-8322272C36AC}" srcOrd="1" destOrd="0" presId="urn:microsoft.com/office/officeart/2008/layout/NameandTitleOrganizationalChart"/>
    <dgm:cxn modelId="{7EF501D6-0AB5-43CA-9575-F90705F9F1D5}" type="presParOf" srcId="{94C2870B-F240-4844-9465-2D5491BE2F01}" destId="{7C93F48A-6578-4205-AC74-843F2AB9EFBE}" srcOrd="2" destOrd="0" presId="urn:microsoft.com/office/officeart/2008/layout/NameandTitleOrganizationalChart"/>
    <dgm:cxn modelId="{769569A9-C315-430D-B046-2AF4059F55DB}" type="presParOf" srcId="{3CDA6FB7-11C0-4C5E-AC77-A940F3F3E3BA}" destId="{68432830-4830-46BB-B474-3F3ED5E9E522}" srcOrd="1" destOrd="0" presId="urn:microsoft.com/office/officeart/2008/layout/NameandTitleOrganizationalChart"/>
    <dgm:cxn modelId="{3A8896A7-5194-402C-B98F-23DE68E38FC4}" type="presParOf" srcId="{3CDA6FB7-11C0-4C5E-AC77-A940F3F3E3BA}" destId="{A9F8C4F7-93B4-4EAB-8768-383199E4CE5D}" srcOrd="2" destOrd="0" presId="urn:microsoft.com/office/officeart/2008/layout/NameandTitleOrganizationalChart"/>
    <dgm:cxn modelId="{36DB565D-0679-4A6C-82BA-1F5D9F357627}" type="presParOf" srcId="{0CBF886E-83C8-40D3-BDC7-AE62D4EC733A}" destId="{9AF0ED7E-95C1-4104-A9E9-F4D32091DC58}" srcOrd="6" destOrd="0" presId="urn:microsoft.com/office/officeart/2008/layout/NameandTitleOrganizationalChart"/>
    <dgm:cxn modelId="{B96A1108-7367-4BF5-BE36-741B0007CFB6}" type="presParOf" srcId="{0CBF886E-83C8-40D3-BDC7-AE62D4EC733A}" destId="{8C14A862-D9D4-42C9-8FFA-0552BEE25C75}" srcOrd="7" destOrd="0" presId="urn:microsoft.com/office/officeart/2008/layout/NameandTitleOrganizationalChart"/>
    <dgm:cxn modelId="{D77363D5-C6EA-403A-A6C4-CD78BE0EB5C3}" type="presParOf" srcId="{8C14A862-D9D4-42C9-8FFA-0552BEE25C75}" destId="{1B2ED4B2-4F36-40A2-9F39-91D5470C50FD}" srcOrd="0" destOrd="0" presId="urn:microsoft.com/office/officeart/2008/layout/NameandTitleOrganizationalChart"/>
    <dgm:cxn modelId="{E08C8267-634F-47B8-8D7E-3B6B346CD82C}" type="presParOf" srcId="{1B2ED4B2-4F36-40A2-9F39-91D5470C50FD}" destId="{9306D055-6DE5-4C2D-9F2D-AD58F93DA99A}" srcOrd="0" destOrd="0" presId="urn:microsoft.com/office/officeart/2008/layout/NameandTitleOrganizationalChart"/>
    <dgm:cxn modelId="{F91731AC-62E2-4FB9-A819-F42BF687C540}" type="presParOf" srcId="{1B2ED4B2-4F36-40A2-9F39-91D5470C50FD}" destId="{1DAD06BC-9E6B-4FB4-8200-1002F3A235E3}" srcOrd="1" destOrd="0" presId="urn:microsoft.com/office/officeart/2008/layout/NameandTitleOrganizationalChart"/>
    <dgm:cxn modelId="{528CFE89-5DED-4778-B9AA-D95E0B38FD09}" type="presParOf" srcId="{1B2ED4B2-4F36-40A2-9F39-91D5470C50FD}" destId="{14F9E598-7691-461E-9862-1578AD3CF022}" srcOrd="2" destOrd="0" presId="urn:microsoft.com/office/officeart/2008/layout/NameandTitleOrganizationalChart"/>
    <dgm:cxn modelId="{0516E240-FF51-41D3-A6FD-8D30F90187CC}" type="presParOf" srcId="{8C14A862-D9D4-42C9-8FFA-0552BEE25C75}" destId="{AD9A91A7-659B-4A85-A8CE-D1BF0470F2C1}" srcOrd="1" destOrd="0" presId="urn:microsoft.com/office/officeart/2008/layout/NameandTitleOrganizationalChart"/>
    <dgm:cxn modelId="{A3A372AD-2D1B-485E-BDA6-7A2E5966160D}" type="presParOf" srcId="{8C14A862-D9D4-42C9-8FFA-0552BEE25C75}" destId="{93F4C969-8063-45A8-A395-87D1C1CEBA59}" srcOrd="2" destOrd="0" presId="urn:microsoft.com/office/officeart/2008/layout/NameandTitleOrganizationalChart"/>
    <dgm:cxn modelId="{59CBFECD-6462-45D2-BD82-61A6D4887E3E}" type="presParOf" srcId="{0CBF886E-83C8-40D3-BDC7-AE62D4EC733A}" destId="{16C6B459-D03F-44CC-8455-337E661AE772}" srcOrd="8" destOrd="0" presId="urn:microsoft.com/office/officeart/2008/layout/NameandTitleOrganizationalChart"/>
    <dgm:cxn modelId="{4EE51EAF-B455-4AF3-A15E-EE11E4A15EFD}" type="presParOf" srcId="{0CBF886E-83C8-40D3-BDC7-AE62D4EC733A}" destId="{5D667A87-6EA0-40C8-B39A-491308384593}" srcOrd="9" destOrd="0" presId="urn:microsoft.com/office/officeart/2008/layout/NameandTitleOrganizationalChart"/>
    <dgm:cxn modelId="{3537B7CB-F035-4690-9B30-5C1D0109B79D}" type="presParOf" srcId="{5D667A87-6EA0-40C8-B39A-491308384593}" destId="{47BCBD4C-C173-422B-BBA0-66425A20510B}" srcOrd="0" destOrd="0" presId="urn:microsoft.com/office/officeart/2008/layout/NameandTitleOrganizationalChart"/>
    <dgm:cxn modelId="{414046A3-9356-439F-980D-93A2A4AA59E0}" type="presParOf" srcId="{47BCBD4C-C173-422B-BBA0-66425A20510B}" destId="{3F5EB46D-2073-4A54-BF47-131014D7C191}" srcOrd="0" destOrd="0" presId="urn:microsoft.com/office/officeart/2008/layout/NameandTitleOrganizationalChart"/>
    <dgm:cxn modelId="{AE87BCF9-BB90-48E9-87C3-4C602BCAF26B}" type="presParOf" srcId="{47BCBD4C-C173-422B-BBA0-66425A20510B}" destId="{D07232CB-87A8-46E2-9BEB-E666AAFA8303}" srcOrd="1" destOrd="0" presId="urn:microsoft.com/office/officeart/2008/layout/NameandTitleOrganizationalChart"/>
    <dgm:cxn modelId="{2CDD668D-8EC8-4C4C-894F-3DCFAB7203BD}" type="presParOf" srcId="{47BCBD4C-C173-422B-BBA0-66425A20510B}" destId="{009C6C09-2234-4DB5-85CE-BFC82FE31D21}" srcOrd="2" destOrd="0" presId="urn:microsoft.com/office/officeart/2008/layout/NameandTitleOrganizationalChart"/>
    <dgm:cxn modelId="{E75C1658-5839-4F91-BEF3-55646FF37A93}" type="presParOf" srcId="{5D667A87-6EA0-40C8-B39A-491308384593}" destId="{A3B5DB9A-6FD9-4072-82A2-3B8E46B5094C}" srcOrd="1" destOrd="0" presId="urn:microsoft.com/office/officeart/2008/layout/NameandTitleOrganizationalChart"/>
    <dgm:cxn modelId="{C6EF171D-CD98-4683-A534-0B5CEF0590EC}" type="presParOf" srcId="{5D667A87-6EA0-40C8-B39A-491308384593}" destId="{9637631E-C216-4233-99A6-1B349D99A001}" srcOrd="2" destOrd="0" presId="urn:microsoft.com/office/officeart/2008/layout/NameandTitleOrganizationalChart"/>
    <dgm:cxn modelId="{E5BB8B7E-FF7E-43CC-A931-84A4A73D41F5}" type="presParOf" srcId="{0CBF886E-83C8-40D3-BDC7-AE62D4EC733A}" destId="{3B8E55A4-1ADF-4EA4-A1D0-E5B325AD6977}" srcOrd="10" destOrd="0" presId="urn:microsoft.com/office/officeart/2008/layout/NameandTitleOrganizationalChart"/>
    <dgm:cxn modelId="{333F318D-598C-458C-B148-D0F19A2A590A}" type="presParOf" srcId="{0CBF886E-83C8-40D3-BDC7-AE62D4EC733A}" destId="{3A767EDC-331D-46FC-B67C-D5DF703080A4}" srcOrd="11" destOrd="0" presId="urn:microsoft.com/office/officeart/2008/layout/NameandTitleOrganizationalChart"/>
    <dgm:cxn modelId="{B5496674-EA4E-4AA1-8847-AD3D0BCEA908}" type="presParOf" srcId="{3A767EDC-331D-46FC-B67C-D5DF703080A4}" destId="{6C019769-A89A-4C9B-9D9D-7A64FB27FA58}" srcOrd="0" destOrd="0" presId="urn:microsoft.com/office/officeart/2008/layout/NameandTitleOrganizationalChart"/>
    <dgm:cxn modelId="{287087BD-5A51-4792-97D5-1FABB1C56AC5}" type="presParOf" srcId="{6C019769-A89A-4C9B-9D9D-7A64FB27FA58}" destId="{E35426B0-46BA-4537-AB33-D700F6668397}" srcOrd="0" destOrd="0" presId="urn:microsoft.com/office/officeart/2008/layout/NameandTitleOrganizationalChart"/>
    <dgm:cxn modelId="{07952DF4-005D-4462-845B-657E933F2FC1}" type="presParOf" srcId="{6C019769-A89A-4C9B-9D9D-7A64FB27FA58}" destId="{092B29B6-7832-45BE-86B1-8642EB32F7E1}" srcOrd="1" destOrd="0" presId="urn:microsoft.com/office/officeart/2008/layout/NameandTitleOrganizationalChart"/>
    <dgm:cxn modelId="{B3502289-602F-490C-9516-48D3A3E9C5A8}" type="presParOf" srcId="{6C019769-A89A-4C9B-9D9D-7A64FB27FA58}" destId="{E4B20B5F-EBB0-4791-B5B8-933583DEC3F7}" srcOrd="2" destOrd="0" presId="urn:microsoft.com/office/officeart/2008/layout/NameandTitleOrganizationalChart"/>
    <dgm:cxn modelId="{0EE6488A-4F87-4BB1-970B-7BDEE43DAF7D}" type="presParOf" srcId="{3A767EDC-331D-46FC-B67C-D5DF703080A4}" destId="{A135FA69-9EF7-45FD-BA30-497115CDCF02}" srcOrd="1" destOrd="0" presId="urn:microsoft.com/office/officeart/2008/layout/NameandTitleOrganizationalChart"/>
    <dgm:cxn modelId="{E29634C3-BB97-4B2B-9F81-869899D6EAB4}" type="presParOf" srcId="{3A767EDC-331D-46FC-B67C-D5DF703080A4}" destId="{9D53E761-2FF0-4CF6-B917-A2A31FBFFB82}" srcOrd="2" destOrd="0" presId="urn:microsoft.com/office/officeart/2008/layout/NameandTitleOrganizationalChart"/>
    <dgm:cxn modelId="{E2633143-3DFB-43FF-A30E-2960B58D5597}" type="presParOf" srcId="{63910BC4-280F-4220-B25F-951DE383AF23}" destId="{905C725A-3A71-47B0-976B-BE0D5F1133B7}" srcOrd="2" destOrd="0" presId="urn:microsoft.com/office/officeart/2008/layout/NameandTitleOrganizationalChart"/>
    <dgm:cxn modelId="{725421E3-2D1B-47F5-AF1D-A6F27FD83CBC}" type="presParOf" srcId="{2460B99C-C22C-4944-A075-477B2B363A79}" destId="{624E7B54-0C46-4AFC-9DB0-0FCC599265CD}" srcOrd="6" destOrd="0" presId="urn:microsoft.com/office/officeart/2008/layout/NameandTitleOrganizationalChart"/>
    <dgm:cxn modelId="{8F09CD7C-6814-4586-B830-0ED2D55FBD00}" type="presParOf" srcId="{2460B99C-C22C-4944-A075-477B2B363A79}" destId="{CF8CDBA4-A40F-4BF0-A743-20025CBA1FA2}" srcOrd="7" destOrd="0" presId="urn:microsoft.com/office/officeart/2008/layout/NameandTitleOrganizationalChart"/>
    <dgm:cxn modelId="{0A7ECF66-4B5C-4231-A749-7FB466E4E895}" type="presParOf" srcId="{CF8CDBA4-A40F-4BF0-A743-20025CBA1FA2}" destId="{79C82B7D-7C8B-4736-AD00-9EB6F26D573A}" srcOrd="0" destOrd="0" presId="urn:microsoft.com/office/officeart/2008/layout/NameandTitleOrganizationalChart"/>
    <dgm:cxn modelId="{03D82197-5AB2-45CC-90D2-E74B2E2715AD}" type="presParOf" srcId="{79C82B7D-7C8B-4736-AD00-9EB6F26D573A}" destId="{0ACE7C4D-2E11-4ED8-9622-AEF75EFAE2A8}" srcOrd="0" destOrd="0" presId="urn:microsoft.com/office/officeart/2008/layout/NameandTitleOrganizationalChart"/>
    <dgm:cxn modelId="{C8F6C0F3-579A-4D02-B9CA-DA85DE45EDF6}" type="presParOf" srcId="{79C82B7D-7C8B-4736-AD00-9EB6F26D573A}" destId="{666F9D73-CB3D-4CB0-ADD5-D3B20D496E41}" srcOrd="1" destOrd="0" presId="urn:microsoft.com/office/officeart/2008/layout/NameandTitleOrganizationalChart"/>
    <dgm:cxn modelId="{FC9F9F2A-2E25-4E67-BC40-281AC243972F}" type="presParOf" srcId="{79C82B7D-7C8B-4736-AD00-9EB6F26D573A}" destId="{62A934E4-7B5A-490F-B002-9F7A86E90C55}" srcOrd="2" destOrd="0" presId="urn:microsoft.com/office/officeart/2008/layout/NameandTitleOrganizationalChart"/>
    <dgm:cxn modelId="{AAB77BAD-7F6D-4067-994C-DDCDC79FACB4}" type="presParOf" srcId="{CF8CDBA4-A40F-4BF0-A743-20025CBA1FA2}" destId="{B2A736F7-A38E-430D-879B-249163A97506}" srcOrd="1" destOrd="0" presId="urn:microsoft.com/office/officeart/2008/layout/NameandTitleOrganizationalChart"/>
    <dgm:cxn modelId="{A730F8AC-E273-4FF8-A40F-B2C79575B32B}" type="presParOf" srcId="{CF8CDBA4-A40F-4BF0-A743-20025CBA1FA2}" destId="{9860DC16-2BD8-4C62-9142-CEA47FD1AC1B}" srcOrd="2" destOrd="0" presId="urn:microsoft.com/office/officeart/2008/layout/NameandTitleOrganizationalChart"/>
    <dgm:cxn modelId="{73AD938E-7F07-4E63-A9E8-986793EFCB67}" type="presParOf" srcId="{1F69E985-250D-4D37-8EF0-194909148FCE}" destId="{2EEB425F-188F-40B2-8684-77E1AA7AF9F5}" srcOrd="2" destOrd="0" presId="urn:microsoft.com/office/officeart/2008/layout/NameandTitleOrganizationalChart"/>
    <dgm:cxn modelId="{6A72A6BD-CDE1-480B-B6F9-AD5FFE70BB3B}" type="presParOf" srcId="{386406FA-4F6F-42D6-9FD6-3E1FC4FC9998}" destId="{CDAC5871-4DE4-4663-BAD3-EC7E6E2E67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E7B54-0C46-4AFC-9DB0-0FCC599265CD}">
      <dsp:nvSpPr>
        <dsp:cNvPr id="0" name=""/>
        <dsp:cNvSpPr/>
      </dsp:nvSpPr>
      <dsp:spPr>
        <a:xfrm>
          <a:off x="3469130" y="1768754"/>
          <a:ext cx="2110295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2110295" y="124673"/>
              </a:lnTo>
              <a:lnTo>
                <a:pt x="2110295" y="20913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E55A4-1ADF-4EA4-A1D0-E5B325AD6977}">
      <dsp:nvSpPr>
        <dsp:cNvPr id="0" name=""/>
        <dsp:cNvSpPr/>
      </dsp:nvSpPr>
      <dsp:spPr>
        <a:xfrm>
          <a:off x="4641517" y="2339841"/>
          <a:ext cx="2344772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2344772" y="124673"/>
              </a:lnTo>
              <a:lnTo>
                <a:pt x="2344772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6B459-D03F-44CC-8455-337E661AE772}">
      <dsp:nvSpPr>
        <dsp:cNvPr id="0" name=""/>
        <dsp:cNvSpPr/>
      </dsp:nvSpPr>
      <dsp:spPr>
        <a:xfrm>
          <a:off x="4641517" y="2339841"/>
          <a:ext cx="1406863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1406863" y="124673"/>
              </a:lnTo>
              <a:lnTo>
                <a:pt x="1406863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0ED7E-95C1-4104-A9E9-F4D32091DC58}">
      <dsp:nvSpPr>
        <dsp:cNvPr id="0" name=""/>
        <dsp:cNvSpPr/>
      </dsp:nvSpPr>
      <dsp:spPr>
        <a:xfrm>
          <a:off x="4641517" y="2339841"/>
          <a:ext cx="468954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468954" y="124673"/>
              </a:lnTo>
              <a:lnTo>
                <a:pt x="468954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2113C-B5A8-414A-9B92-DC112316E807}">
      <dsp:nvSpPr>
        <dsp:cNvPr id="0" name=""/>
        <dsp:cNvSpPr/>
      </dsp:nvSpPr>
      <dsp:spPr>
        <a:xfrm>
          <a:off x="4172562" y="2339841"/>
          <a:ext cx="468954" cy="209130"/>
        </a:xfrm>
        <a:custGeom>
          <a:avLst/>
          <a:gdLst/>
          <a:ahLst/>
          <a:cxnLst/>
          <a:rect l="0" t="0" r="0" b="0"/>
          <a:pathLst>
            <a:path>
              <a:moveTo>
                <a:pt x="468954" y="0"/>
              </a:moveTo>
              <a:lnTo>
                <a:pt x="468954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4CFBB-81FF-4A11-812A-BC1077C2A14E}">
      <dsp:nvSpPr>
        <dsp:cNvPr id="0" name=""/>
        <dsp:cNvSpPr/>
      </dsp:nvSpPr>
      <dsp:spPr>
        <a:xfrm>
          <a:off x="3234653" y="2339841"/>
          <a:ext cx="1406863" cy="209130"/>
        </a:xfrm>
        <a:custGeom>
          <a:avLst/>
          <a:gdLst/>
          <a:ahLst/>
          <a:cxnLst/>
          <a:rect l="0" t="0" r="0" b="0"/>
          <a:pathLst>
            <a:path>
              <a:moveTo>
                <a:pt x="1406863" y="0"/>
              </a:moveTo>
              <a:lnTo>
                <a:pt x="1406863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19F54-CA8C-4FF2-9AAF-50B724216806}">
      <dsp:nvSpPr>
        <dsp:cNvPr id="0" name=""/>
        <dsp:cNvSpPr/>
      </dsp:nvSpPr>
      <dsp:spPr>
        <a:xfrm>
          <a:off x="2296744" y="2339841"/>
          <a:ext cx="2344772" cy="209130"/>
        </a:xfrm>
        <a:custGeom>
          <a:avLst/>
          <a:gdLst/>
          <a:ahLst/>
          <a:cxnLst/>
          <a:rect l="0" t="0" r="0" b="0"/>
          <a:pathLst>
            <a:path>
              <a:moveTo>
                <a:pt x="2344772" y="0"/>
              </a:moveTo>
              <a:lnTo>
                <a:pt x="2344772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2981-AF5F-47CD-9AB5-5485359C8EFC}">
      <dsp:nvSpPr>
        <dsp:cNvPr id="0" name=""/>
        <dsp:cNvSpPr/>
      </dsp:nvSpPr>
      <dsp:spPr>
        <a:xfrm>
          <a:off x="3469130" y="1768754"/>
          <a:ext cx="1172386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1172386" y="124673"/>
              </a:lnTo>
              <a:lnTo>
                <a:pt x="1172386" y="20913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FEC1C-3DA4-472C-BF8B-C83C8EB43640}">
      <dsp:nvSpPr>
        <dsp:cNvPr id="0" name=""/>
        <dsp:cNvSpPr/>
      </dsp:nvSpPr>
      <dsp:spPr>
        <a:xfrm>
          <a:off x="2296744" y="1768754"/>
          <a:ext cx="1172386" cy="209130"/>
        </a:xfrm>
        <a:custGeom>
          <a:avLst/>
          <a:gdLst/>
          <a:ahLst/>
          <a:cxnLst/>
          <a:rect l="0" t="0" r="0" b="0"/>
          <a:pathLst>
            <a:path>
              <a:moveTo>
                <a:pt x="1172386" y="0"/>
              </a:moveTo>
              <a:lnTo>
                <a:pt x="1172386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3A583-7416-461E-B3A6-52BB7D7770DB}">
      <dsp:nvSpPr>
        <dsp:cNvPr id="0" name=""/>
        <dsp:cNvSpPr/>
      </dsp:nvSpPr>
      <dsp:spPr>
        <a:xfrm>
          <a:off x="1358835" y="2910927"/>
          <a:ext cx="937909" cy="20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3"/>
              </a:lnTo>
              <a:lnTo>
                <a:pt x="937909" y="124673"/>
              </a:lnTo>
              <a:lnTo>
                <a:pt x="937909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DA285-8C7C-4AA6-98B4-CBF4021F9ED9}">
      <dsp:nvSpPr>
        <dsp:cNvPr id="0" name=""/>
        <dsp:cNvSpPr/>
      </dsp:nvSpPr>
      <dsp:spPr>
        <a:xfrm>
          <a:off x="1313115" y="2910927"/>
          <a:ext cx="91440" cy="20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013C9-15C3-4C52-9A43-CC3D91515CE1}">
      <dsp:nvSpPr>
        <dsp:cNvPr id="0" name=""/>
        <dsp:cNvSpPr/>
      </dsp:nvSpPr>
      <dsp:spPr>
        <a:xfrm>
          <a:off x="420926" y="2910927"/>
          <a:ext cx="937909" cy="209130"/>
        </a:xfrm>
        <a:custGeom>
          <a:avLst/>
          <a:gdLst/>
          <a:ahLst/>
          <a:cxnLst/>
          <a:rect l="0" t="0" r="0" b="0"/>
          <a:pathLst>
            <a:path>
              <a:moveTo>
                <a:pt x="937909" y="0"/>
              </a:moveTo>
              <a:lnTo>
                <a:pt x="937909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66BBB-FCA8-421C-9E7A-2CCA53407D39}">
      <dsp:nvSpPr>
        <dsp:cNvPr id="0" name=""/>
        <dsp:cNvSpPr/>
      </dsp:nvSpPr>
      <dsp:spPr>
        <a:xfrm>
          <a:off x="1313115" y="2339841"/>
          <a:ext cx="91440" cy="20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3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6389A-943E-467E-ACF9-951A6EF23329}">
      <dsp:nvSpPr>
        <dsp:cNvPr id="0" name=""/>
        <dsp:cNvSpPr/>
      </dsp:nvSpPr>
      <dsp:spPr>
        <a:xfrm>
          <a:off x="1358835" y="1768754"/>
          <a:ext cx="2110295" cy="209130"/>
        </a:xfrm>
        <a:custGeom>
          <a:avLst/>
          <a:gdLst/>
          <a:ahLst/>
          <a:cxnLst/>
          <a:rect l="0" t="0" r="0" b="0"/>
          <a:pathLst>
            <a:path>
              <a:moveTo>
                <a:pt x="2110295" y="0"/>
              </a:moveTo>
              <a:lnTo>
                <a:pt x="2110295" y="124673"/>
              </a:lnTo>
              <a:lnTo>
                <a:pt x="0" y="124673"/>
              </a:lnTo>
              <a:lnTo>
                <a:pt x="0" y="20913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76537-9469-4962-B63C-57204F2FD002}">
      <dsp:nvSpPr>
        <dsp:cNvPr id="0" name=""/>
        <dsp:cNvSpPr/>
      </dsp:nvSpPr>
      <dsp:spPr>
        <a:xfrm>
          <a:off x="3423410" y="1197667"/>
          <a:ext cx="91440" cy="20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DFD1A-4F6F-49C7-B973-8C80238C85C4}">
      <dsp:nvSpPr>
        <dsp:cNvPr id="0" name=""/>
        <dsp:cNvSpPr/>
      </dsp:nvSpPr>
      <dsp:spPr>
        <a:xfrm>
          <a:off x="2485501" y="1197667"/>
          <a:ext cx="91440" cy="209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870C-0FCD-4FA2-BEE8-0DE87DD74F79}">
      <dsp:nvSpPr>
        <dsp:cNvPr id="0" name=""/>
        <dsp:cNvSpPr/>
      </dsp:nvSpPr>
      <dsp:spPr>
        <a:xfrm>
          <a:off x="2181678" y="835710"/>
          <a:ext cx="699087" cy="36195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search bar on every page</a:t>
          </a:r>
          <a:endParaRPr lang="zh-CN" altLang="en-US" sz="900" kern="1200"/>
        </a:p>
      </dsp:txBody>
      <dsp:txXfrm>
        <a:off x="2181678" y="835710"/>
        <a:ext cx="699087" cy="361956"/>
      </dsp:txXfrm>
    </dsp:sp>
    <dsp:sp modelId="{6FFD86DF-1ADD-4664-9B9F-6929DADCCB55}">
      <dsp:nvSpPr>
        <dsp:cNvPr id="0" name=""/>
        <dsp:cNvSpPr/>
      </dsp:nvSpPr>
      <dsp:spPr>
        <a:xfrm>
          <a:off x="2321495" y="1117232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321495" y="1117232"/>
        <a:ext cx="629178" cy="120652"/>
      </dsp:txXfrm>
    </dsp:sp>
    <dsp:sp modelId="{8AD8EC8F-4E61-4E60-9561-CCEFC309323F}">
      <dsp:nvSpPr>
        <dsp:cNvPr id="0" name=""/>
        <dsp:cNvSpPr/>
      </dsp:nvSpPr>
      <dsp:spPr>
        <a:xfrm>
          <a:off x="2181678" y="1406797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results of searching</a:t>
          </a:r>
          <a:endParaRPr lang="zh-CN" altLang="en-US" sz="900" kern="1200"/>
        </a:p>
      </dsp:txBody>
      <dsp:txXfrm>
        <a:off x="2181678" y="1406797"/>
        <a:ext cx="699087" cy="361956"/>
      </dsp:txXfrm>
    </dsp:sp>
    <dsp:sp modelId="{61EB8C98-3A27-4B56-BEB4-20220E43BB62}">
      <dsp:nvSpPr>
        <dsp:cNvPr id="0" name=""/>
        <dsp:cNvSpPr/>
      </dsp:nvSpPr>
      <dsp:spPr>
        <a:xfrm>
          <a:off x="2321495" y="1688319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321495" y="1688319"/>
        <a:ext cx="629178" cy="120652"/>
      </dsp:txXfrm>
    </dsp:sp>
    <dsp:sp modelId="{14D2B178-33F9-4290-BF27-B00A78039992}">
      <dsp:nvSpPr>
        <dsp:cNvPr id="0" name=""/>
        <dsp:cNvSpPr/>
      </dsp:nvSpPr>
      <dsp:spPr>
        <a:xfrm>
          <a:off x="3119587" y="835710"/>
          <a:ext cx="699087" cy="36195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First page</a:t>
          </a:r>
          <a:endParaRPr lang="zh-CN" altLang="en-US" sz="900" kern="1200"/>
        </a:p>
      </dsp:txBody>
      <dsp:txXfrm>
        <a:off x="3119587" y="835710"/>
        <a:ext cx="699087" cy="361956"/>
      </dsp:txXfrm>
    </dsp:sp>
    <dsp:sp modelId="{41006CFD-3488-4985-A752-6377A4D68171}">
      <dsp:nvSpPr>
        <dsp:cNvPr id="0" name=""/>
        <dsp:cNvSpPr/>
      </dsp:nvSpPr>
      <dsp:spPr>
        <a:xfrm>
          <a:off x="3259404" y="1117232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259404" y="1117232"/>
        <a:ext cx="629178" cy="120652"/>
      </dsp:txXfrm>
    </dsp:sp>
    <dsp:sp modelId="{2956B682-8BFC-40B5-8C56-ED7798059B08}">
      <dsp:nvSpPr>
        <dsp:cNvPr id="0" name=""/>
        <dsp:cNvSpPr/>
      </dsp:nvSpPr>
      <dsp:spPr>
        <a:xfrm>
          <a:off x="3119587" y="1406797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662258"/>
                <a:satOff val="2654"/>
                <a:lumOff val="575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"/>
                <a:satOff val="2654"/>
                <a:lumOff val="575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"/>
                <a:satOff val="2654"/>
                <a:lumOff val="57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Map page</a:t>
          </a:r>
          <a:endParaRPr lang="zh-CN" altLang="en-US" sz="900" kern="1200"/>
        </a:p>
      </dsp:txBody>
      <dsp:txXfrm>
        <a:off x="3119587" y="1406797"/>
        <a:ext cx="699087" cy="361956"/>
      </dsp:txXfrm>
    </dsp:sp>
    <dsp:sp modelId="{8685A4B9-46F1-465D-AEA3-6FED1DC5AFFD}">
      <dsp:nvSpPr>
        <dsp:cNvPr id="0" name=""/>
        <dsp:cNvSpPr/>
      </dsp:nvSpPr>
      <dsp:spPr>
        <a:xfrm>
          <a:off x="3259404" y="1688319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62258"/>
              <a:satOff val="2654"/>
              <a:lumOff val="575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259404" y="1688319"/>
        <a:ext cx="629178" cy="120652"/>
      </dsp:txXfrm>
    </dsp:sp>
    <dsp:sp modelId="{6DE4DF74-D784-4E0E-9C72-502182D4C1C8}">
      <dsp:nvSpPr>
        <dsp:cNvPr id="0" name=""/>
        <dsp:cNvSpPr/>
      </dsp:nvSpPr>
      <dsp:spPr>
        <a:xfrm>
          <a:off x="1009291" y="1977884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1324517"/>
                <a:satOff val="5308"/>
                <a:lumOff val="1150"/>
                <a:alphaOff val="0"/>
                <a:tint val="50000"/>
                <a:satMod val="300000"/>
              </a:schemeClr>
            </a:gs>
            <a:gs pos="35000">
              <a:schemeClr val="accent5">
                <a:hueOff val="-1324517"/>
                <a:satOff val="5308"/>
                <a:lumOff val="1150"/>
                <a:alphaOff val="0"/>
                <a:tint val="37000"/>
                <a:satMod val="300000"/>
              </a:schemeClr>
            </a:gs>
            <a:gs pos="100000">
              <a:schemeClr val="accent5">
                <a:hueOff val="-1324517"/>
                <a:satOff val="5308"/>
                <a:lumOff val="115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Teaching building</a:t>
          </a:r>
          <a:endParaRPr lang="zh-CN" altLang="en-US" sz="900" kern="1200"/>
        </a:p>
      </dsp:txBody>
      <dsp:txXfrm>
        <a:off x="1009291" y="1977884"/>
        <a:ext cx="699087" cy="361956"/>
      </dsp:txXfrm>
    </dsp:sp>
    <dsp:sp modelId="{46245E53-CD3B-48CA-BB3B-F79E4726F59D}">
      <dsp:nvSpPr>
        <dsp:cNvPr id="0" name=""/>
        <dsp:cNvSpPr/>
      </dsp:nvSpPr>
      <dsp:spPr>
        <a:xfrm>
          <a:off x="1149109" y="2259406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324517"/>
              <a:satOff val="5308"/>
              <a:lumOff val="115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149109" y="2259406"/>
        <a:ext cx="629178" cy="120652"/>
      </dsp:txXfrm>
    </dsp:sp>
    <dsp:sp modelId="{B8ADA630-104E-449E-9456-9DB9B2BC54AC}">
      <dsp:nvSpPr>
        <dsp:cNvPr id="0" name=""/>
        <dsp:cNvSpPr/>
      </dsp:nvSpPr>
      <dsp:spPr>
        <a:xfrm>
          <a:off x="1009291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1986775"/>
                <a:satOff val="7962"/>
                <a:lumOff val="1726"/>
                <a:alphaOff val="0"/>
                <a:tint val="50000"/>
                <a:satMod val="300000"/>
              </a:schemeClr>
            </a:gs>
            <a:gs pos="35000">
              <a:schemeClr val="accent5">
                <a:hueOff val="-1986775"/>
                <a:satOff val="7962"/>
                <a:lumOff val="1726"/>
                <a:alphaOff val="0"/>
                <a:tint val="37000"/>
                <a:satMod val="300000"/>
              </a:schemeClr>
            </a:gs>
            <a:gs pos="100000">
              <a:schemeClr val="accent5">
                <a:hueOff val="-1986775"/>
                <a:satOff val="7962"/>
                <a:lumOff val="172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resources list</a:t>
          </a:r>
          <a:endParaRPr lang="zh-CN" altLang="en-US" sz="900" kern="1200"/>
        </a:p>
      </dsp:txBody>
      <dsp:txXfrm>
        <a:off x="1009291" y="2548971"/>
        <a:ext cx="699087" cy="361956"/>
      </dsp:txXfrm>
    </dsp:sp>
    <dsp:sp modelId="{B32BB96F-270D-416B-B3A0-1F46DD408CD4}">
      <dsp:nvSpPr>
        <dsp:cNvPr id="0" name=""/>
        <dsp:cNvSpPr/>
      </dsp:nvSpPr>
      <dsp:spPr>
        <a:xfrm>
          <a:off x="1149109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149109" y="2830493"/>
        <a:ext cx="629178" cy="120652"/>
      </dsp:txXfrm>
    </dsp:sp>
    <dsp:sp modelId="{7BE4ECAD-E7BD-4E31-91F9-D7C6ABC8A1F0}">
      <dsp:nvSpPr>
        <dsp:cNvPr id="0" name=""/>
        <dsp:cNvSpPr/>
      </dsp:nvSpPr>
      <dsp:spPr>
        <a:xfrm>
          <a:off x="71382" y="3120058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2649034"/>
                <a:satOff val="10616"/>
                <a:lumOff val="2301"/>
                <a:alphaOff val="0"/>
                <a:tint val="50000"/>
                <a:satMod val="300000"/>
              </a:schemeClr>
            </a:gs>
            <a:gs pos="35000">
              <a:schemeClr val="accent5">
                <a:hueOff val="-2649034"/>
                <a:satOff val="10616"/>
                <a:lumOff val="2301"/>
                <a:alphaOff val="0"/>
                <a:tint val="37000"/>
                <a:satMod val="300000"/>
              </a:schemeClr>
            </a:gs>
            <a:gs pos="100000">
              <a:schemeClr val="accent5">
                <a:hueOff val="-2649034"/>
                <a:satOff val="10616"/>
                <a:lumOff val="230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media player</a:t>
          </a:r>
          <a:endParaRPr lang="zh-CN" altLang="en-US" sz="900" kern="1200"/>
        </a:p>
      </dsp:txBody>
      <dsp:txXfrm>
        <a:off x="71382" y="3120058"/>
        <a:ext cx="699087" cy="361956"/>
      </dsp:txXfrm>
    </dsp:sp>
    <dsp:sp modelId="{B4018F22-B043-4A01-8509-33D9263840ED}">
      <dsp:nvSpPr>
        <dsp:cNvPr id="0" name=""/>
        <dsp:cNvSpPr/>
      </dsp:nvSpPr>
      <dsp:spPr>
        <a:xfrm>
          <a:off x="211199" y="3401580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2649034"/>
              <a:satOff val="10616"/>
              <a:lumOff val="2301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11199" y="3401580"/>
        <a:ext cx="629178" cy="120652"/>
      </dsp:txXfrm>
    </dsp:sp>
    <dsp:sp modelId="{E2171EEA-80E0-4340-9327-43B7D6F2E490}">
      <dsp:nvSpPr>
        <dsp:cNvPr id="0" name=""/>
        <dsp:cNvSpPr/>
      </dsp:nvSpPr>
      <dsp:spPr>
        <a:xfrm>
          <a:off x="1009291" y="3120058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discussion room</a:t>
          </a:r>
          <a:endParaRPr lang="zh-CN" altLang="en-US" sz="900" kern="1200"/>
        </a:p>
      </dsp:txBody>
      <dsp:txXfrm>
        <a:off x="1009291" y="3120058"/>
        <a:ext cx="699087" cy="361956"/>
      </dsp:txXfrm>
    </dsp:sp>
    <dsp:sp modelId="{C5F32816-0E37-4B89-B36C-18128269A7D5}">
      <dsp:nvSpPr>
        <dsp:cNvPr id="0" name=""/>
        <dsp:cNvSpPr/>
      </dsp:nvSpPr>
      <dsp:spPr>
        <a:xfrm>
          <a:off x="1149109" y="3401580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149109" y="3401580"/>
        <a:ext cx="629178" cy="120652"/>
      </dsp:txXfrm>
    </dsp:sp>
    <dsp:sp modelId="{50314ACA-BF3D-446D-A69C-581E3D5EA2CF}">
      <dsp:nvSpPr>
        <dsp:cNvPr id="0" name=""/>
        <dsp:cNvSpPr/>
      </dsp:nvSpPr>
      <dsp:spPr>
        <a:xfrm>
          <a:off x="1947200" y="3120058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3973551"/>
                <a:satOff val="15924"/>
                <a:lumOff val="3451"/>
                <a:alphaOff val="0"/>
                <a:tint val="50000"/>
                <a:satMod val="300000"/>
              </a:schemeClr>
            </a:gs>
            <a:gs pos="35000">
              <a:schemeClr val="accent5">
                <a:hueOff val="-3973551"/>
                <a:satOff val="15924"/>
                <a:lumOff val="3451"/>
                <a:alphaOff val="0"/>
                <a:tint val="37000"/>
                <a:satMod val="300000"/>
              </a:schemeClr>
            </a:gs>
            <a:gs pos="100000">
              <a:schemeClr val="accent5">
                <a:hueOff val="-3973551"/>
                <a:satOff val="15924"/>
                <a:lumOff val="345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Q&amp;A(with link to the QC)</a:t>
          </a:r>
          <a:endParaRPr lang="zh-CN" altLang="en-US" sz="900" kern="1200"/>
        </a:p>
      </dsp:txBody>
      <dsp:txXfrm>
        <a:off x="1947200" y="3120058"/>
        <a:ext cx="699087" cy="361956"/>
      </dsp:txXfrm>
    </dsp:sp>
    <dsp:sp modelId="{1451E94D-E6EE-40A5-B241-3B6E165E609E}">
      <dsp:nvSpPr>
        <dsp:cNvPr id="0" name=""/>
        <dsp:cNvSpPr/>
      </dsp:nvSpPr>
      <dsp:spPr>
        <a:xfrm>
          <a:off x="2087018" y="3401580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87018" y="3401580"/>
        <a:ext cx="629178" cy="120652"/>
      </dsp:txXfrm>
    </dsp:sp>
    <dsp:sp modelId="{FB1DCB93-6413-4190-842B-132D2B1193E5}">
      <dsp:nvSpPr>
        <dsp:cNvPr id="0" name=""/>
        <dsp:cNvSpPr/>
      </dsp:nvSpPr>
      <dsp:spPr>
        <a:xfrm>
          <a:off x="1947200" y="1977884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4635809"/>
                <a:satOff val="18578"/>
                <a:lumOff val="4026"/>
                <a:alphaOff val="0"/>
                <a:tint val="50000"/>
                <a:satMod val="300000"/>
              </a:schemeClr>
            </a:gs>
            <a:gs pos="35000">
              <a:schemeClr val="accent5">
                <a:hueOff val="-4635809"/>
                <a:satOff val="18578"/>
                <a:lumOff val="4026"/>
                <a:alphaOff val="0"/>
                <a:tint val="37000"/>
                <a:satMod val="300000"/>
              </a:schemeClr>
            </a:gs>
            <a:gs pos="100000">
              <a:schemeClr val="accent5">
                <a:hueOff val="-4635809"/>
                <a:satOff val="18578"/>
                <a:lumOff val="402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Question center</a:t>
          </a:r>
          <a:endParaRPr lang="zh-CN" altLang="en-US" sz="900" kern="1200"/>
        </a:p>
      </dsp:txBody>
      <dsp:txXfrm>
        <a:off x="1947200" y="1977884"/>
        <a:ext cx="699087" cy="361956"/>
      </dsp:txXfrm>
    </dsp:sp>
    <dsp:sp modelId="{8203B7B7-5DC7-4BC8-A349-10D9DC382B08}">
      <dsp:nvSpPr>
        <dsp:cNvPr id="0" name=""/>
        <dsp:cNvSpPr/>
      </dsp:nvSpPr>
      <dsp:spPr>
        <a:xfrm>
          <a:off x="2087018" y="2259406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635809"/>
              <a:satOff val="18578"/>
              <a:lumOff val="402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87018" y="2259406"/>
        <a:ext cx="629178" cy="120652"/>
      </dsp:txXfrm>
    </dsp:sp>
    <dsp:sp modelId="{85A5F8B6-4AA1-4EC3-889A-1B76727B194C}">
      <dsp:nvSpPr>
        <dsp:cNvPr id="0" name=""/>
        <dsp:cNvSpPr/>
      </dsp:nvSpPr>
      <dsp:spPr>
        <a:xfrm>
          <a:off x="4291973" y="1977884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5298067"/>
                <a:satOff val="21233"/>
                <a:lumOff val="4602"/>
                <a:alphaOff val="0"/>
                <a:tint val="50000"/>
                <a:satMod val="300000"/>
              </a:schemeClr>
            </a:gs>
            <a:gs pos="35000">
              <a:schemeClr val="accent5">
                <a:hueOff val="-5298067"/>
                <a:satOff val="21233"/>
                <a:lumOff val="4602"/>
                <a:alphaOff val="0"/>
                <a:tint val="37000"/>
                <a:satMod val="300000"/>
              </a:schemeClr>
            </a:gs>
            <a:gs pos="100000">
              <a:schemeClr val="accent5">
                <a:hueOff val="-5298067"/>
                <a:satOff val="21233"/>
                <a:lumOff val="460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Home page</a:t>
          </a:r>
          <a:endParaRPr lang="zh-CN" altLang="en-US" sz="900" kern="1200"/>
        </a:p>
      </dsp:txBody>
      <dsp:txXfrm>
        <a:off x="4291973" y="1977884"/>
        <a:ext cx="699087" cy="361956"/>
      </dsp:txXfrm>
    </dsp:sp>
    <dsp:sp modelId="{6E6C14E7-0C48-4248-8DCD-EA357466C3FF}">
      <dsp:nvSpPr>
        <dsp:cNvPr id="0" name=""/>
        <dsp:cNvSpPr/>
      </dsp:nvSpPr>
      <dsp:spPr>
        <a:xfrm>
          <a:off x="4431791" y="2259406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298067"/>
              <a:satOff val="21233"/>
              <a:lumOff val="460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431791" y="2259406"/>
        <a:ext cx="629178" cy="120652"/>
      </dsp:txXfrm>
    </dsp:sp>
    <dsp:sp modelId="{932E808B-F6C5-4B69-9665-100EA0468407}">
      <dsp:nvSpPr>
        <dsp:cNvPr id="0" name=""/>
        <dsp:cNvSpPr/>
      </dsp:nvSpPr>
      <dsp:spPr>
        <a:xfrm>
          <a:off x="1947200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5960326"/>
                <a:satOff val="23887"/>
                <a:lumOff val="5177"/>
                <a:alphaOff val="0"/>
                <a:tint val="50000"/>
                <a:satMod val="300000"/>
              </a:schemeClr>
            </a:gs>
            <a:gs pos="35000">
              <a:schemeClr val="accent5">
                <a:hueOff val="-5960326"/>
                <a:satOff val="23887"/>
                <a:lumOff val="5177"/>
                <a:alphaOff val="0"/>
                <a:tint val="37000"/>
                <a:satMod val="300000"/>
              </a:schemeClr>
            </a:gs>
            <a:gs pos="100000">
              <a:schemeClr val="accent5">
                <a:hueOff val="-5960326"/>
                <a:satOff val="23887"/>
                <a:lumOff val="517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calender</a:t>
          </a:r>
          <a:endParaRPr lang="zh-CN" altLang="en-US" sz="900" kern="1200"/>
        </a:p>
      </dsp:txBody>
      <dsp:txXfrm>
        <a:off x="1947200" y="2548971"/>
        <a:ext cx="699087" cy="361956"/>
      </dsp:txXfrm>
    </dsp:sp>
    <dsp:sp modelId="{2DEF83E2-5762-4820-9B5A-71EDA06A3A69}">
      <dsp:nvSpPr>
        <dsp:cNvPr id="0" name=""/>
        <dsp:cNvSpPr/>
      </dsp:nvSpPr>
      <dsp:spPr>
        <a:xfrm>
          <a:off x="2087018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87018" y="2830493"/>
        <a:ext cx="629178" cy="120652"/>
      </dsp:txXfrm>
    </dsp:sp>
    <dsp:sp modelId="{B7C5B440-F379-4296-9AEF-C0D6F38BE995}">
      <dsp:nvSpPr>
        <dsp:cNvPr id="0" name=""/>
        <dsp:cNvSpPr/>
      </dsp:nvSpPr>
      <dsp:spPr>
        <a:xfrm>
          <a:off x="2885109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resources uploaded</a:t>
          </a:r>
          <a:endParaRPr lang="zh-CN" altLang="en-US" sz="900" kern="1200"/>
        </a:p>
      </dsp:txBody>
      <dsp:txXfrm>
        <a:off x="2885109" y="2548971"/>
        <a:ext cx="699087" cy="361956"/>
      </dsp:txXfrm>
    </dsp:sp>
    <dsp:sp modelId="{D462454C-A9D2-4EBD-8377-037CD92FB90C}">
      <dsp:nvSpPr>
        <dsp:cNvPr id="0" name=""/>
        <dsp:cNvSpPr/>
      </dsp:nvSpPr>
      <dsp:spPr>
        <a:xfrm>
          <a:off x="3024927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024927" y="2830493"/>
        <a:ext cx="629178" cy="120652"/>
      </dsp:txXfrm>
    </dsp:sp>
    <dsp:sp modelId="{EF220ED0-3119-4337-B810-D4FE7347D754}">
      <dsp:nvSpPr>
        <dsp:cNvPr id="0" name=""/>
        <dsp:cNvSpPr/>
      </dsp:nvSpPr>
      <dsp:spPr>
        <a:xfrm>
          <a:off x="3823019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7284843"/>
                <a:satOff val="29195"/>
                <a:lumOff val="6327"/>
                <a:alphaOff val="0"/>
                <a:tint val="50000"/>
                <a:satMod val="300000"/>
              </a:schemeClr>
            </a:gs>
            <a:gs pos="35000">
              <a:schemeClr val="accent5">
                <a:hueOff val="-7284843"/>
                <a:satOff val="29195"/>
                <a:lumOff val="6327"/>
                <a:alphaOff val="0"/>
                <a:tint val="37000"/>
                <a:satMod val="300000"/>
              </a:schemeClr>
            </a:gs>
            <a:gs pos="100000">
              <a:schemeClr val="accent5">
                <a:hueOff val="-7284843"/>
                <a:satOff val="29195"/>
                <a:lumOff val="632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discussion groups</a:t>
          </a:r>
          <a:endParaRPr lang="zh-CN" altLang="en-US" sz="900" kern="1200"/>
        </a:p>
      </dsp:txBody>
      <dsp:txXfrm>
        <a:off x="3823019" y="2548971"/>
        <a:ext cx="699087" cy="361956"/>
      </dsp:txXfrm>
    </dsp:sp>
    <dsp:sp modelId="{BF0B4E2C-7BA6-476C-B087-8322272C36AC}">
      <dsp:nvSpPr>
        <dsp:cNvPr id="0" name=""/>
        <dsp:cNvSpPr/>
      </dsp:nvSpPr>
      <dsp:spPr>
        <a:xfrm>
          <a:off x="3962836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284843"/>
              <a:satOff val="29195"/>
              <a:lumOff val="632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962836" y="2830493"/>
        <a:ext cx="629178" cy="120652"/>
      </dsp:txXfrm>
    </dsp:sp>
    <dsp:sp modelId="{9306D055-6DE5-4C2D-9F2D-AD58F93DA99A}">
      <dsp:nvSpPr>
        <dsp:cNvPr id="0" name=""/>
        <dsp:cNvSpPr/>
      </dsp:nvSpPr>
      <dsp:spPr>
        <a:xfrm>
          <a:off x="4760928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7947101"/>
                <a:satOff val="31849"/>
                <a:lumOff val="6902"/>
                <a:alphaOff val="0"/>
                <a:tint val="50000"/>
                <a:satMod val="300000"/>
              </a:schemeClr>
            </a:gs>
            <a:gs pos="35000">
              <a:schemeClr val="accent5">
                <a:hueOff val="-7947101"/>
                <a:satOff val="31849"/>
                <a:lumOff val="6902"/>
                <a:alphaOff val="0"/>
                <a:tint val="37000"/>
                <a:satMod val="300000"/>
              </a:schemeClr>
            </a:gs>
            <a:gs pos="100000">
              <a:schemeClr val="accent5">
                <a:hueOff val="-7947101"/>
                <a:satOff val="31849"/>
                <a:lumOff val="690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resources recommended</a:t>
          </a:r>
          <a:endParaRPr lang="zh-CN" altLang="en-US" sz="900" kern="1200"/>
        </a:p>
      </dsp:txBody>
      <dsp:txXfrm>
        <a:off x="4760928" y="2548971"/>
        <a:ext cx="699087" cy="361956"/>
      </dsp:txXfrm>
    </dsp:sp>
    <dsp:sp modelId="{1DAD06BC-9E6B-4FB4-8200-1002F3A235E3}">
      <dsp:nvSpPr>
        <dsp:cNvPr id="0" name=""/>
        <dsp:cNvSpPr/>
      </dsp:nvSpPr>
      <dsp:spPr>
        <a:xfrm>
          <a:off x="4900745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900745" y="2830493"/>
        <a:ext cx="629178" cy="120652"/>
      </dsp:txXfrm>
    </dsp:sp>
    <dsp:sp modelId="{3F5EB46D-2073-4A54-BF47-131014D7C191}">
      <dsp:nvSpPr>
        <dsp:cNvPr id="0" name=""/>
        <dsp:cNvSpPr/>
      </dsp:nvSpPr>
      <dsp:spPr>
        <a:xfrm>
          <a:off x="5698837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8609359"/>
                <a:satOff val="34503"/>
                <a:lumOff val="7478"/>
                <a:alphaOff val="0"/>
                <a:tint val="50000"/>
                <a:satMod val="300000"/>
              </a:schemeClr>
            </a:gs>
            <a:gs pos="35000">
              <a:schemeClr val="accent5">
                <a:hueOff val="-8609359"/>
                <a:satOff val="34503"/>
                <a:lumOff val="7478"/>
                <a:alphaOff val="0"/>
                <a:tint val="37000"/>
                <a:satMod val="300000"/>
              </a:schemeClr>
            </a:gs>
            <a:gs pos="100000">
              <a:schemeClr val="accent5">
                <a:hueOff val="-8609359"/>
                <a:satOff val="34503"/>
                <a:lumOff val="74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remind and message</a:t>
          </a:r>
          <a:endParaRPr lang="zh-CN" altLang="en-US" sz="900" kern="1200"/>
        </a:p>
      </dsp:txBody>
      <dsp:txXfrm>
        <a:off x="5698837" y="2548971"/>
        <a:ext cx="699087" cy="361956"/>
      </dsp:txXfrm>
    </dsp:sp>
    <dsp:sp modelId="{D07232CB-87A8-46E2-9BEB-E666AAFA8303}">
      <dsp:nvSpPr>
        <dsp:cNvPr id="0" name=""/>
        <dsp:cNvSpPr/>
      </dsp:nvSpPr>
      <dsp:spPr>
        <a:xfrm>
          <a:off x="5838654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8609359"/>
              <a:satOff val="34503"/>
              <a:lumOff val="747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838654" y="2830493"/>
        <a:ext cx="629178" cy="120652"/>
      </dsp:txXfrm>
    </dsp:sp>
    <dsp:sp modelId="{E35426B0-46BA-4537-AB33-D700F6668397}">
      <dsp:nvSpPr>
        <dsp:cNvPr id="0" name=""/>
        <dsp:cNvSpPr/>
      </dsp:nvSpPr>
      <dsp:spPr>
        <a:xfrm>
          <a:off x="6636746" y="2548971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9271618"/>
                <a:satOff val="37157"/>
                <a:lumOff val="8053"/>
                <a:alphaOff val="0"/>
                <a:tint val="50000"/>
                <a:satMod val="300000"/>
              </a:schemeClr>
            </a:gs>
            <a:gs pos="35000">
              <a:schemeClr val="accent5">
                <a:hueOff val="-9271618"/>
                <a:satOff val="37157"/>
                <a:lumOff val="8053"/>
                <a:alphaOff val="0"/>
                <a:tint val="37000"/>
                <a:satMod val="300000"/>
              </a:schemeClr>
            </a:gs>
            <a:gs pos="100000">
              <a:schemeClr val="accent5">
                <a:hueOff val="-9271618"/>
                <a:satOff val="37157"/>
                <a:lumOff val="805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friend list</a:t>
          </a:r>
          <a:endParaRPr lang="zh-CN" altLang="en-US" sz="900" kern="1200"/>
        </a:p>
      </dsp:txBody>
      <dsp:txXfrm>
        <a:off x="6636746" y="2548971"/>
        <a:ext cx="699087" cy="361956"/>
      </dsp:txXfrm>
    </dsp:sp>
    <dsp:sp modelId="{092B29B6-7832-45BE-86B1-8642EB32F7E1}">
      <dsp:nvSpPr>
        <dsp:cNvPr id="0" name=""/>
        <dsp:cNvSpPr/>
      </dsp:nvSpPr>
      <dsp:spPr>
        <a:xfrm>
          <a:off x="6776563" y="2830493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271618"/>
              <a:satOff val="37157"/>
              <a:lumOff val="805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776563" y="2830493"/>
        <a:ext cx="629178" cy="120652"/>
      </dsp:txXfrm>
    </dsp:sp>
    <dsp:sp modelId="{0ACE7C4D-2E11-4ED8-9622-AEF75EFAE2A8}">
      <dsp:nvSpPr>
        <dsp:cNvPr id="0" name=""/>
        <dsp:cNvSpPr/>
      </dsp:nvSpPr>
      <dsp:spPr>
        <a:xfrm>
          <a:off x="5229882" y="1977884"/>
          <a:ext cx="699087" cy="361956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10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Hot courses!</a:t>
          </a:r>
          <a:endParaRPr lang="zh-CN" altLang="en-US" sz="900" kern="1200"/>
        </a:p>
      </dsp:txBody>
      <dsp:txXfrm>
        <a:off x="5229882" y="1977884"/>
        <a:ext cx="699087" cy="361956"/>
      </dsp:txXfrm>
    </dsp:sp>
    <dsp:sp modelId="{666F9D73-CB3D-4CB0-ADD5-D3B20D496E41}">
      <dsp:nvSpPr>
        <dsp:cNvPr id="0" name=""/>
        <dsp:cNvSpPr/>
      </dsp:nvSpPr>
      <dsp:spPr>
        <a:xfrm>
          <a:off x="5369700" y="2259406"/>
          <a:ext cx="629178" cy="1206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369700" y="2259406"/>
        <a:ext cx="629178" cy="1206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217B57"/>
    <w:rsid w:val="00560CD3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C4153234DC934FCF835E8E380525489D">
    <w:name w:val="C4153234DC934FCF835E8E380525489D"/>
    <w:rsid w:val="00560CD3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2012-09-30T00:00:00</PublishDate>
  <Abstract>这个功能文档旨在更好地让U&amp;I服务于各个功能小组，为我们工0年级集体合作的项目设计出一个符合实际需求又美观的网页。简单的抽象的文字记录不仅便于我们沟通，跟方便日后对一些细节进行更改。因此烦请大家依照首页的模板写清对应部分的文字（即对什么对象、进行什么动作、会触发什么事件~），用中文即可。PS.我们是一个整体，U&amp;I小组永远是你们的伙伴~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FD00F-14DF-4484-A925-A4836CAC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53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功能文档</dc:title>
  <dc:subject>Data Base Project</dc:subject>
  <dc:creator>工0年级</dc:creator>
  <cp:lastModifiedBy>yyy</cp:lastModifiedBy>
  <cp:revision>3</cp:revision>
  <cp:lastPrinted>2010-09-03T00:33:00Z</cp:lastPrinted>
  <dcterms:created xsi:type="dcterms:W3CDTF">2010-09-03T21:47:00Z</dcterms:created>
  <dcterms:modified xsi:type="dcterms:W3CDTF">2012-09-30T15:30:00Z</dcterms:modified>
</cp:coreProperties>
</file>